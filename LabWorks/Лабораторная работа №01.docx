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D7EE8" w14:textId="5943B914" w:rsidR="00FA16BC" w:rsidRDefault="00FA16BC" w:rsidP="00FA16BC">
      <w:pPr>
        <w:pStyle w:val="10"/>
      </w:pPr>
      <w:r>
        <w:t>Лабораторная работа №1</w:t>
      </w:r>
      <w:r>
        <w:br/>
      </w:r>
      <w:r>
        <w:t>Установка инструментария и настройка среды для разработки</w:t>
      </w:r>
      <w:r>
        <w:t xml:space="preserve"> </w:t>
      </w:r>
      <w:r>
        <w:t>мобильных приложений</w:t>
      </w:r>
    </w:p>
    <w:p w14:paraId="181A6133" w14:textId="5D0DCD8B" w:rsidR="00FA16BC" w:rsidRDefault="00FA16BC" w:rsidP="00FA16BC">
      <w:pPr>
        <w:pStyle w:val="1"/>
      </w:pPr>
      <w:r>
        <w:t>Цель работы</w:t>
      </w:r>
    </w:p>
    <w:p w14:paraId="470FAFFA" w14:textId="2EE46F23" w:rsidR="00FA16BC" w:rsidRDefault="00FA16BC" w:rsidP="00FA16BC">
      <w:pPr>
        <w:pStyle w:val="2"/>
      </w:pPr>
      <w:r>
        <w:t>Изучить процесс установки среды для разработки мобильных</w:t>
      </w:r>
    </w:p>
    <w:p w14:paraId="3FDEEA7A" w14:textId="77777777" w:rsidR="00FA16BC" w:rsidRDefault="00FA16BC" w:rsidP="00FA16BC">
      <w:r>
        <w:t>приложений.</w:t>
      </w:r>
    </w:p>
    <w:p w14:paraId="65D6304C" w14:textId="2B67C18E" w:rsidR="00FA16BC" w:rsidRDefault="00FA16BC" w:rsidP="00FA16BC">
      <w:pPr>
        <w:pStyle w:val="1"/>
      </w:pPr>
      <w:r>
        <w:t>Литература</w:t>
      </w:r>
    </w:p>
    <w:p w14:paraId="6FB1B93F" w14:textId="4A85776A" w:rsidR="00FA16BC" w:rsidRDefault="00FA16BC" w:rsidP="00FA16BC">
      <w:pPr>
        <w:pStyle w:val="2"/>
      </w:pPr>
      <w:r>
        <w:t>Соколова, В. В. Разработка мобильных приложений : учебное</w:t>
      </w:r>
      <w:r>
        <w:t xml:space="preserve"> </w:t>
      </w:r>
      <w:r>
        <w:t>пособие для среднего профессионального образования / В. В. Соколова. —</w:t>
      </w:r>
      <w:r>
        <w:t xml:space="preserve"> </w:t>
      </w:r>
      <w:r>
        <w:t>Москва : Издательство Юрайт, 2020. — п.3.1.</w:t>
      </w:r>
    </w:p>
    <w:p w14:paraId="101C9D1A" w14:textId="3ECFC8CC" w:rsidR="00FA16BC" w:rsidRDefault="00FA16BC" w:rsidP="00FA16BC">
      <w:pPr>
        <w:pStyle w:val="1"/>
      </w:pPr>
      <w:r>
        <w:t>Подготовка к работе</w:t>
      </w:r>
    </w:p>
    <w:p w14:paraId="34C3A19F" w14:textId="3622E803" w:rsidR="00FA16BC" w:rsidRDefault="00FA16BC" w:rsidP="00FA16BC">
      <w:pPr>
        <w:pStyle w:val="2"/>
      </w:pPr>
      <w:r>
        <w:t>Повторить теоретический материал (см.п.2).</w:t>
      </w:r>
    </w:p>
    <w:p w14:paraId="501C2CEC" w14:textId="2AB9D67C" w:rsidR="00FA16BC" w:rsidRDefault="00FA16BC" w:rsidP="00FA16BC">
      <w:pPr>
        <w:pStyle w:val="2"/>
      </w:pPr>
      <w:r>
        <w:t>Изучить описание лабораторной работы.</w:t>
      </w:r>
    </w:p>
    <w:p w14:paraId="63F4439B" w14:textId="2F9B8F0E" w:rsidR="00FA16BC" w:rsidRDefault="00FA16BC" w:rsidP="00FA16BC">
      <w:pPr>
        <w:pStyle w:val="1"/>
      </w:pPr>
      <w:r>
        <w:t>Основное оборудование</w:t>
      </w:r>
    </w:p>
    <w:p w14:paraId="2CD28466" w14:textId="162F35FD" w:rsidR="00FA16BC" w:rsidRDefault="00FA16BC" w:rsidP="00FA16BC">
      <w:pPr>
        <w:pStyle w:val="2"/>
      </w:pPr>
      <w:r>
        <w:t>Персональный компьютер.</w:t>
      </w:r>
    </w:p>
    <w:p w14:paraId="232E16E5" w14:textId="57288DF2" w:rsidR="00FA16BC" w:rsidRDefault="00FA16BC" w:rsidP="00FA16BC">
      <w:pPr>
        <w:pStyle w:val="1"/>
      </w:pPr>
      <w:r>
        <w:t>Задание</w:t>
      </w:r>
    </w:p>
    <w:p w14:paraId="1DBD1745" w14:textId="3E04CF29" w:rsidR="00FA16BC" w:rsidRDefault="00FA16BC" w:rsidP="00FA16BC">
      <w:pPr>
        <w:pStyle w:val="2"/>
      </w:pPr>
      <w:r>
        <w:t>Установить в Visual Studio средства разработки</w:t>
      </w:r>
      <w:r w:rsidR="00CE03F1" w:rsidRPr="00CE03F1">
        <w:t xml:space="preserve"> </w:t>
      </w:r>
      <w:r w:rsidR="00F823F0">
        <w:rPr>
          <w:lang w:val="en-US"/>
        </w:rPr>
        <w:t>MAUI</w:t>
      </w:r>
    </w:p>
    <w:p w14:paraId="09C697AE" w14:textId="35872C59" w:rsidR="00FA16BC" w:rsidRDefault="00FA16BC" w:rsidP="00FA16BC">
      <w:pPr>
        <w:pStyle w:val="2"/>
        <w:numPr>
          <w:ilvl w:val="2"/>
          <w:numId w:val="6"/>
        </w:numPr>
      </w:pPr>
      <w:r>
        <w:t>Запустить VS и создать любой проект</w:t>
      </w:r>
    </w:p>
    <w:p w14:paraId="22B59613" w14:textId="77777777" w:rsidR="00FA16BC" w:rsidRDefault="00FA16BC" w:rsidP="00FA16BC">
      <w:pPr>
        <w:pStyle w:val="2"/>
        <w:numPr>
          <w:ilvl w:val="2"/>
          <w:numId w:val="6"/>
        </w:numPr>
      </w:pPr>
      <w:r>
        <w:t>В меню «Средства» выбрать «Получить компоненты и расширения»</w:t>
      </w:r>
    </w:p>
    <w:p w14:paraId="7C7D5301" w14:textId="4DD5803C" w:rsidR="00FA16BC" w:rsidRPr="003777CA" w:rsidRDefault="00FA16BC" w:rsidP="00FA16BC">
      <w:pPr>
        <w:pStyle w:val="2"/>
        <w:numPr>
          <w:ilvl w:val="2"/>
          <w:numId w:val="6"/>
        </w:numPr>
        <w:rPr>
          <w:lang w:val="en-US"/>
        </w:rPr>
      </w:pPr>
      <w:r>
        <w:t xml:space="preserve">В открывшемся окне отметить пункт «Разработка </w:t>
      </w:r>
      <w:r w:rsidR="00E95013">
        <w:rPr>
          <w:lang w:val="en-US"/>
        </w:rPr>
        <w:t>c</w:t>
      </w:r>
      <w:r w:rsidR="00E95013" w:rsidRPr="003777CA">
        <w:t xml:space="preserve"> </w:t>
      </w:r>
      <w:r w:rsidR="00E95013">
        <w:t xml:space="preserve">помощью </w:t>
      </w:r>
      <w:r>
        <w:t>.</w:t>
      </w:r>
      <w:r w:rsidRPr="003777CA">
        <w:rPr>
          <w:lang w:val="en-US"/>
        </w:rPr>
        <w:t>NET</w:t>
      </w:r>
      <w:r w:rsidR="003777CA" w:rsidRPr="003777CA">
        <w:rPr>
          <w:lang w:val="en-US"/>
        </w:rPr>
        <w:t xml:space="preserve"> </w:t>
      </w:r>
      <w:r w:rsidR="003777CA">
        <w:rPr>
          <w:lang w:val="en-US"/>
        </w:rPr>
        <w:t>Multi-Platform App UI</w:t>
      </w:r>
      <w:r w:rsidRPr="003777CA">
        <w:rPr>
          <w:lang w:val="en-US"/>
        </w:rPr>
        <w:t>».</w:t>
      </w:r>
    </w:p>
    <w:p w14:paraId="6EE6549B" w14:textId="5374173C" w:rsidR="00FA16BC" w:rsidRDefault="00FA16BC" w:rsidP="00FA16BC">
      <w:pPr>
        <w:pStyle w:val="2"/>
      </w:pPr>
      <w:r>
        <w:t>Установить JDK</w:t>
      </w:r>
    </w:p>
    <w:p w14:paraId="4C17C441" w14:textId="7E1FF402" w:rsidR="00FA16BC" w:rsidRDefault="00FA16BC" w:rsidP="00FA16BC">
      <w:pPr>
        <w:pStyle w:val="2"/>
        <w:numPr>
          <w:ilvl w:val="2"/>
          <w:numId w:val="6"/>
        </w:numPr>
      </w:pPr>
      <w:r>
        <w:t>Скачать установочный файл Java JDK (Java SE Development Kit</w:t>
      </w:r>
      <w:r>
        <w:t xml:space="preserve"> </w:t>
      </w:r>
      <w:r>
        <w:t>18):</w:t>
      </w:r>
      <w:r>
        <w:t xml:space="preserve"> </w:t>
      </w:r>
      <w:r>
        <w:t>https://www.oracle.com/java/technologies/downloads</w:t>
      </w:r>
    </w:p>
    <w:p w14:paraId="528FF905" w14:textId="64C9D704" w:rsidR="00FA16BC" w:rsidRDefault="00FA16BC" w:rsidP="00FA16BC">
      <w:pPr>
        <w:pStyle w:val="2"/>
        <w:numPr>
          <w:ilvl w:val="2"/>
          <w:numId w:val="6"/>
        </w:numPr>
      </w:pPr>
      <w:r>
        <w:t>Добавить в настройках ОС переменную среды JAVA_HOME, в</w:t>
      </w:r>
      <w:r>
        <w:t xml:space="preserve"> </w:t>
      </w:r>
      <w:r>
        <w:t>которой указать путь к JDK.</w:t>
      </w:r>
    </w:p>
    <w:p w14:paraId="78511432" w14:textId="3EE4B85F" w:rsidR="00FA16BC" w:rsidRDefault="00FA16BC" w:rsidP="00FA16BC">
      <w:pPr>
        <w:pStyle w:val="2"/>
      </w:pPr>
      <w:r>
        <w:t>Установить Android Studio</w:t>
      </w:r>
    </w:p>
    <w:p w14:paraId="3CFDB2B1" w14:textId="1E592983" w:rsidR="00FA16BC" w:rsidRDefault="00FA16BC" w:rsidP="00FA16BC">
      <w:pPr>
        <w:pStyle w:val="2"/>
        <w:numPr>
          <w:ilvl w:val="2"/>
          <w:numId w:val="6"/>
        </w:numPr>
      </w:pPr>
      <w:r>
        <w:t xml:space="preserve"> Скачать установочный файл </w:t>
      </w:r>
      <w:r w:rsidR="00837079" w:rsidRPr="00837079">
        <w:t>android-studio-2024.2.2.13-windows.exe</w:t>
      </w:r>
      <w:r>
        <w:t>:</w:t>
      </w:r>
      <w:r>
        <w:t xml:space="preserve"> </w:t>
      </w:r>
      <w:r>
        <w:t>https://developer.android.com/studio</w:t>
      </w:r>
    </w:p>
    <w:p w14:paraId="6BBCF3E2" w14:textId="2AE30BDF" w:rsidR="00FA16BC" w:rsidRDefault="00FA16BC" w:rsidP="00FA16BC">
      <w:pPr>
        <w:pStyle w:val="2"/>
        <w:numPr>
          <w:ilvl w:val="2"/>
          <w:numId w:val="6"/>
        </w:numPr>
      </w:pPr>
      <w:r>
        <w:t>После запуска инсталлятора:</w:t>
      </w:r>
    </w:p>
    <w:p w14:paraId="4AE51F29" w14:textId="73F12809" w:rsidR="00FA16BC" w:rsidRPr="00FA16BC" w:rsidRDefault="00FA16BC" w:rsidP="00FA16BC">
      <w:pPr>
        <w:pStyle w:val="2"/>
        <w:numPr>
          <w:ilvl w:val="3"/>
          <w:numId w:val="6"/>
        </w:numPr>
        <w:rPr>
          <w:lang w:val="en-US"/>
        </w:rPr>
      </w:pPr>
      <w:r>
        <w:t>О</w:t>
      </w:r>
      <w:r>
        <w:t>тметить</w:t>
      </w:r>
      <w:r w:rsidRPr="00FA16BC">
        <w:rPr>
          <w:lang w:val="en-US"/>
        </w:rPr>
        <w:t xml:space="preserve"> </w:t>
      </w:r>
      <w:r>
        <w:t>флажком</w:t>
      </w:r>
      <w:r w:rsidRPr="00FA16BC">
        <w:rPr>
          <w:lang w:val="en-US"/>
        </w:rPr>
        <w:t xml:space="preserve"> Android Virtual Device</w:t>
      </w:r>
    </w:p>
    <w:p w14:paraId="58F061F3" w14:textId="3C8E76B2" w:rsidR="00FA16BC" w:rsidRDefault="00FA16BC" w:rsidP="00FA16BC">
      <w:pPr>
        <w:pStyle w:val="2"/>
        <w:numPr>
          <w:ilvl w:val="3"/>
          <w:numId w:val="6"/>
        </w:numPr>
      </w:pPr>
      <w:r>
        <w:t>П</w:t>
      </w:r>
      <w:r>
        <w:t>ри необходимости сменить папку установки Нажимать «Далее» до</w:t>
      </w:r>
      <w:r>
        <w:t xml:space="preserve"> </w:t>
      </w:r>
      <w:r>
        <w:t>конца установки. Запускать Android Studio не надо.</w:t>
      </w:r>
    </w:p>
    <w:p w14:paraId="18EA9F64" w14:textId="31DE4BC2" w:rsidR="00FA16BC" w:rsidRDefault="00FA16BC" w:rsidP="00FA16BC">
      <w:pPr>
        <w:pStyle w:val="2"/>
      </w:pPr>
      <w:r>
        <w:t>Изменение расположения файла подкачки (папки .android)</w:t>
      </w:r>
    </w:p>
    <w:p w14:paraId="1EAF1360" w14:textId="5DC62CCA" w:rsidR="00FA16BC" w:rsidRDefault="00FA16BC" w:rsidP="00FA16BC">
      <w:pPr>
        <w:pStyle w:val="2"/>
        <w:numPr>
          <w:ilvl w:val="2"/>
          <w:numId w:val="6"/>
        </w:numPr>
      </w:pPr>
      <w:r>
        <w:t>Правый клик на Компьютер -&gt; Свойства -&gt; Дополнительные</w:t>
      </w:r>
      <w:r>
        <w:t xml:space="preserve"> </w:t>
      </w:r>
      <w:r>
        <w:t>параметры системы -&gt; вкладка "Дополнительно" -&gt; Переменные среды -&gt;</w:t>
      </w:r>
      <w:r>
        <w:t xml:space="preserve"> </w:t>
      </w:r>
      <w:r>
        <w:t>создать системную переменную ANDROID_SDK_HOME со значением,</w:t>
      </w:r>
      <w:r>
        <w:t xml:space="preserve"> </w:t>
      </w:r>
      <w:r>
        <w:t>например, D:\AndroidData.</w:t>
      </w:r>
      <w:r>
        <w:t xml:space="preserve"> </w:t>
      </w:r>
      <w:r>
        <w:t>Когда Менеджер AVD будет запущен, то он создаст по адресу D:\AndroidData папку .android и все новые эмуляторы будут по умолчанию</w:t>
      </w:r>
      <w:r>
        <w:t xml:space="preserve"> </w:t>
      </w:r>
      <w:r>
        <w:t xml:space="preserve">создаваться там. Можно перенести туда уже имеющиеся </w:t>
      </w:r>
      <w:r>
        <w:lastRenderedPageBreak/>
        <w:t>эмуляторы.</w:t>
      </w:r>
    </w:p>
    <w:p w14:paraId="0F0DF71D" w14:textId="77777777" w:rsidR="00FA16BC" w:rsidRDefault="00FA16BC" w:rsidP="00FA16BC">
      <w:pPr>
        <w:pStyle w:val="2"/>
        <w:numPr>
          <w:ilvl w:val="2"/>
          <w:numId w:val="6"/>
        </w:numPr>
      </w:pPr>
      <w:r>
        <w:t>Правый клик на папке, созданной в п.5.4.1, -&gt; Свойства -&gt; вкладка</w:t>
      </w:r>
      <w:r>
        <w:t xml:space="preserve"> </w:t>
      </w:r>
      <w:r>
        <w:t>"Общие" -&gt; Дополнительно -&gt; Поставить галочку "Сжать содержимое"</w:t>
      </w:r>
      <w:r>
        <w:t xml:space="preserve"> </w:t>
      </w:r>
    </w:p>
    <w:p w14:paraId="6C5E9DB3" w14:textId="56534F9F" w:rsidR="00FA16BC" w:rsidRDefault="00FA16BC" w:rsidP="00FA16BC">
      <w:pPr>
        <w:pStyle w:val="2"/>
      </w:pPr>
      <w:r>
        <w:t>Создание проекта и установка SDK</w:t>
      </w:r>
    </w:p>
    <w:p w14:paraId="7079F589" w14:textId="355D27D3" w:rsidR="00FA16BC" w:rsidRDefault="00FA16BC" w:rsidP="00FA16BC">
      <w:pPr>
        <w:pStyle w:val="2"/>
        <w:numPr>
          <w:ilvl w:val="2"/>
          <w:numId w:val="6"/>
        </w:numPr>
      </w:pPr>
      <w:r>
        <w:t>После установки Android Studio запустить ее и выбрать платформу</w:t>
      </w:r>
      <w:r>
        <w:t xml:space="preserve"> </w:t>
      </w:r>
      <w:r>
        <w:t>разработки (например, API 33 Android).</w:t>
      </w:r>
    </w:p>
    <w:p w14:paraId="11CD8501" w14:textId="77777777" w:rsidR="00FA16BC" w:rsidRDefault="00FA16BC" w:rsidP="00FA16BC">
      <w:pPr>
        <w:pStyle w:val="2"/>
        <w:numPr>
          <w:ilvl w:val="2"/>
          <w:numId w:val="6"/>
        </w:numPr>
      </w:pPr>
      <w:r>
        <w:t>При необходимости сменить папку установки SDK</w:t>
      </w:r>
    </w:p>
    <w:p w14:paraId="14743123" w14:textId="68A52252" w:rsidR="00FA16BC" w:rsidRDefault="00FA16BC" w:rsidP="00FA16BC">
      <w:pPr>
        <w:pStyle w:val="1"/>
      </w:pPr>
      <w:r>
        <w:t>Порядок выполнения работы</w:t>
      </w:r>
    </w:p>
    <w:p w14:paraId="488DC0EA" w14:textId="7A216D7B" w:rsidR="00FA16BC" w:rsidRDefault="00FA16BC" w:rsidP="00FA16BC">
      <w:pPr>
        <w:pStyle w:val="2"/>
      </w:pPr>
      <w:r>
        <w:t>Выполнить все задания из п.5.</w:t>
      </w:r>
    </w:p>
    <w:p w14:paraId="012EA981" w14:textId="6E88C5C4" w:rsidR="00FA16BC" w:rsidRDefault="00FA16BC" w:rsidP="00FA16BC">
      <w:pPr>
        <w:pStyle w:val="2"/>
      </w:pPr>
      <w:r>
        <w:t>Ответить на контрольные вопросы.</w:t>
      </w:r>
    </w:p>
    <w:p w14:paraId="76295AD4" w14:textId="588DD8A4" w:rsidR="00FA16BC" w:rsidRDefault="00FA16BC" w:rsidP="00FA16BC">
      <w:pPr>
        <w:pStyle w:val="1"/>
      </w:pPr>
      <w:r>
        <w:t>Содержание отчета</w:t>
      </w:r>
    </w:p>
    <w:p w14:paraId="2B8E7439" w14:textId="11C8727B" w:rsidR="00FA16BC" w:rsidRDefault="00FA16BC" w:rsidP="00FA16BC">
      <w:pPr>
        <w:pStyle w:val="2"/>
      </w:pPr>
      <w:r>
        <w:t>Титульный лист</w:t>
      </w:r>
    </w:p>
    <w:p w14:paraId="130D81CE" w14:textId="54876CBE" w:rsidR="00FA16BC" w:rsidRDefault="00FA16BC" w:rsidP="00FA16BC">
      <w:pPr>
        <w:pStyle w:val="2"/>
      </w:pPr>
      <w:r>
        <w:t>Цель работы</w:t>
      </w:r>
    </w:p>
    <w:p w14:paraId="0839802D" w14:textId="6D67A77D" w:rsidR="00FA16BC" w:rsidRDefault="00FA16BC" w:rsidP="00FA16BC">
      <w:pPr>
        <w:pStyle w:val="2"/>
      </w:pPr>
      <w:r>
        <w:t>Ответы на контрольные вопросы</w:t>
      </w:r>
    </w:p>
    <w:p w14:paraId="20F6E4A3" w14:textId="30712995" w:rsidR="00FA16BC" w:rsidRDefault="00FA16BC" w:rsidP="00FA16BC">
      <w:pPr>
        <w:pStyle w:val="2"/>
      </w:pPr>
      <w:r>
        <w:t>Вывод</w:t>
      </w:r>
    </w:p>
    <w:p w14:paraId="3AAE1416" w14:textId="7A367C2A" w:rsidR="00FA16BC" w:rsidRDefault="00FA16BC" w:rsidP="00FA16BC">
      <w:pPr>
        <w:pStyle w:val="1"/>
      </w:pPr>
      <w:r>
        <w:t>Контрольные вопросы</w:t>
      </w:r>
    </w:p>
    <w:p w14:paraId="585EA908" w14:textId="0CAD0250" w:rsidR="00FA16BC" w:rsidRDefault="00FA16BC" w:rsidP="00FA16BC">
      <w:pPr>
        <w:pStyle w:val="2"/>
      </w:pPr>
      <w:r>
        <w:t>Какие среды разработки поддерживают создание мобильных</w:t>
      </w:r>
      <w:r>
        <w:t xml:space="preserve"> </w:t>
      </w:r>
      <w:r>
        <w:t>приложений?</w:t>
      </w:r>
    </w:p>
    <w:p w14:paraId="65ACC9CF" w14:textId="0520838E" w:rsidR="00FA16BC" w:rsidRDefault="00FA16BC" w:rsidP="00FA16BC">
      <w:pPr>
        <w:pStyle w:val="2"/>
      </w:pPr>
      <w:r>
        <w:t>На каких языках программирования можно создавать мобильные</w:t>
      </w:r>
      <w:r>
        <w:t xml:space="preserve"> </w:t>
      </w:r>
      <w:r>
        <w:t>приложения?</w:t>
      </w:r>
    </w:p>
    <w:p w14:paraId="30C6FAAB" w14:textId="70524070" w:rsidR="00FA16BC" w:rsidRDefault="00FA16BC" w:rsidP="00FA16BC">
      <w:pPr>
        <w:pStyle w:val="2"/>
      </w:pPr>
      <w:r>
        <w:t>Какие языки программирования доступны в Android Studio?</w:t>
      </w:r>
    </w:p>
    <w:p w14:paraId="64DFE5B4" w14:textId="74DAD830" w:rsidR="00FA16BC" w:rsidRDefault="00FA16BC" w:rsidP="00FA16BC">
      <w:pPr>
        <w:pStyle w:val="2"/>
      </w:pPr>
      <w:r>
        <w:t>Какой язык программирования является основным для разработки</w:t>
      </w:r>
      <w:r>
        <w:t xml:space="preserve"> </w:t>
      </w:r>
      <w:r>
        <w:t>приложений под ОС Android?</w:t>
      </w:r>
    </w:p>
    <w:p w14:paraId="7C7C1D07" w14:textId="27F5FCDD" w:rsidR="00FA16BC" w:rsidRDefault="00FA16BC" w:rsidP="00FA16BC">
      <w:pPr>
        <w:pStyle w:val="2"/>
      </w:pPr>
      <w:r>
        <w:t>Что дополнительно нужно установить для работы Android Studio?</w:t>
      </w:r>
    </w:p>
    <w:p w14:paraId="5FD52DF5" w14:textId="0F4DFB4C" w:rsidR="00EE187F" w:rsidRDefault="00FA16BC" w:rsidP="00FA16BC">
      <w:pPr>
        <w:pStyle w:val="2"/>
      </w:pPr>
      <w:r>
        <w:t>Что такое Java Development Kit и что входит в его состав?</w:t>
      </w:r>
    </w:p>
    <w:sectPr w:rsidR="00EE1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BC"/>
    <w:rsid w:val="0018259A"/>
    <w:rsid w:val="001974B9"/>
    <w:rsid w:val="001E32F3"/>
    <w:rsid w:val="00271E47"/>
    <w:rsid w:val="003777CA"/>
    <w:rsid w:val="004A368A"/>
    <w:rsid w:val="005E1048"/>
    <w:rsid w:val="00693BA2"/>
    <w:rsid w:val="006E2B52"/>
    <w:rsid w:val="00726B37"/>
    <w:rsid w:val="00814C20"/>
    <w:rsid w:val="00837079"/>
    <w:rsid w:val="00925158"/>
    <w:rsid w:val="00A556E4"/>
    <w:rsid w:val="00A7632F"/>
    <w:rsid w:val="00CE03F1"/>
    <w:rsid w:val="00CF0E87"/>
    <w:rsid w:val="00D66C75"/>
    <w:rsid w:val="00E65989"/>
    <w:rsid w:val="00E95013"/>
    <w:rsid w:val="00EE187F"/>
    <w:rsid w:val="00F823F0"/>
    <w:rsid w:val="00FA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8FC959"/>
  <w15:chartTrackingRefBased/>
  <w15:docId w15:val="{156657B4-5977-4D3F-8716-F7F4D764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4A368A"/>
    <w:pPr>
      <w:pageBreakBefore/>
      <w:widowControl w:val="0"/>
      <w:tabs>
        <w:tab w:val="left" w:pos="709"/>
      </w:tabs>
      <w:suppressAutoHyphens/>
      <w:autoSpaceDN w:val="0"/>
      <w:spacing w:after="0" w:line="240" w:lineRule="auto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4A368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6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0" w:line="240" w:lineRule="auto"/>
      <w:jc w:val="both"/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 w:after="0" w:line="240" w:lineRule="auto"/>
      <w:jc w:val="both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  <w:spacing w:after="0" w:line="240" w:lineRule="auto"/>
      <w:jc w:val="both"/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A556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14</TotalTime>
  <Pages>2</Pages>
  <Words>375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9</cp:revision>
  <cp:lastPrinted>2025-01-15T16:30:00Z</cp:lastPrinted>
  <dcterms:created xsi:type="dcterms:W3CDTF">2025-01-15T16:24:00Z</dcterms:created>
  <dcterms:modified xsi:type="dcterms:W3CDTF">2025-01-15T16:38:00Z</dcterms:modified>
</cp:coreProperties>
</file>