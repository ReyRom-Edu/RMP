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7D7E12" w14:textId="30B641A9" w:rsidR="00342050" w:rsidRDefault="00342050" w:rsidP="00342050">
      <w:pPr>
        <w:pStyle w:val="10"/>
      </w:pPr>
      <w:r>
        <w:t>Лабораторная работа №2</w:t>
      </w:r>
      <w:r w:rsidRPr="00342050">
        <w:t xml:space="preserve"> </w:t>
      </w:r>
      <w:r w:rsidRPr="0003242E">
        <w:br/>
      </w:r>
      <w:r>
        <w:t>Установка среды разработки мобильных приложений</w:t>
      </w:r>
      <w:r w:rsidRPr="00342050">
        <w:t xml:space="preserve"> </w:t>
      </w:r>
      <w:r>
        <w:t>с применением виртуальной машины</w:t>
      </w:r>
    </w:p>
    <w:p w14:paraId="405A5C92" w14:textId="25AB8C12" w:rsidR="00342050" w:rsidRDefault="00342050" w:rsidP="00342050">
      <w:pPr>
        <w:pStyle w:val="1"/>
      </w:pPr>
      <w:r>
        <w:t>Цель работы</w:t>
      </w:r>
    </w:p>
    <w:p w14:paraId="7C581929" w14:textId="7ADB904D" w:rsidR="00342050" w:rsidRDefault="00342050" w:rsidP="00342050">
      <w:pPr>
        <w:pStyle w:val="2"/>
      </w:pPr>
      <w:r>
        <w:t>Изучить процесс установки среды для разработки мобильных</w:t>
      </w:r>
      <w:r w:rsidRPr="00342050">
        <w:t xml:space="preserve"> </w:t>
      </w:r>
      <w:r>
        <w:t>приложений с применением виртуальной машины.</w:t>
      </w:r>
    </w:p>
    <w:p w14:paraId="5ACA3B12" w14:textId="38F47319" w:rsidR="00342050" w:rsidRDefault="00342050" w:rsidP="00342050">
      <w:pPr>
        <w:pStyle w:val="1"/>
      </w:pPr>
      <w:r>
        <w:t>Литература</w:t>
      </w:r>
    </w:p>
    <w:p w14:paraId="52FEF8B9" w14:textId="58A8EE16" w:rsidR="00342050" w:rsidRDefault="00342050" w:rsidP="00342050">
      <w:pPr>
        <w:pStyle w:val="2"/>
      </w:pPr>
      <w:r>
        <w:t>Соколова, В. В. Разработка мобильных приложений : учебное</w:t>
      </w:r>
      <w:r w:rsidRPr="00342050">
        <w:t xml:space="preserve"> </w:t>
      </w:r>
      <w:r>
        <w:t>пособие для среднего профессионального образования / В. В. Соколова. —</w:t>
      </w:r>
      <w:r w:rsidRPr="00342050">
        <w:t xml:space="preserve"> </w:t>
      </w:r>
      <w:proofErr w:type="gramStart"/>
      <w:r>
        <w:t>Москва :</w:t>
      </w:r>
      <w:proofErr w:type="gramEnd"/>
      <w:r>
        <w:t xml:space="preserve"> Издательство </w:t>
      </w:r>
      <w:proofErr w:type="spellStart"/>
      <w:r>
        <w:t>Юрайт</w:t>
      </w:r>
      <w:proofErr w:type="spellEnd"/>
      <w:r>
        <w:t>, 2020. — п.3.1.</w:t>
      </w:r>
    </w:p>
    <w:p w14:paraId="1A98BBE8" w14:textId="1929DCE5" w:rsidR="00342050" w:rsidRDefault="00342050" w:rsidP="00342050">
      <w:pPr>
        <w:pStyle w:val="1"/>
      </w:pPr>
      <w:r>
        <w:t>Подготовка к работе</w:t>
      </w:r>
    </w:p>
    <w:p w14:paraId="706D7FEE" w14:textId="43089778" w:rsidR="00342050" w:rsidRDefault="00342050" w:rsidP="00342050">
      <w:pPr>
        <w:pStyle w:val="2"/>
      </w:pPr>
      <w:r>
        <w:t>Повторить теоретический материал (см.п.2).</w:t>
      </w:r>
    </w:p>
    <w:p w14:paraId="33D1C6B2" w14:textId="6374AF7A" w:rsidR="00342050" w:rsidRDefault="00342050" w:rsidP="00342050">
      <w:pPr>
        <w:pStyle w:val="2"/>
      </w:pPr>
      <w:r>
        <w:t>Изучить описание лабораторной работы.</w:t>
      </w:r>
    </w:p>
    <w:p w14:paraId="11C0709C" w14:textId="34082417" w:rsidR="00342050" w:rsidRDefault="00342050" w:rsidP="00342050">
      <w:pPr>
        <w:pStyle w:val="1"/>
      </w:pPr>
      <w:r>
        <w:t>Основное оборудование</w:t>
      </w:r>
    </w:p>
    <w:p w14:paraId="1EACD143" w14:textId="58AFDFE0" w:rsidR="00342050" w:rsidRDefault="00342050" w:rsidP="00342050">
      <w:pPr>
        <w:pStyle w:val="2"/>
      </w:pPr>
      <w:r>
        <w:t>Персональный компьютер.</w:t>
      </w:r>
    </w:p>
    <w:p w14:paraId="66E4C0D8" w14:textId="4AECE719" w:rsidR="00342050" w:rsidRDefault="00342050" w:rsidP="00342050">
      <w:pPr>
        <w:pStyle w:val="1"/>
      </w:pPr>
      <w:r>
        <w:t>Задание</w:t>
      </w:r>
    </w:p>
    <w:p w14:paraId="70C6FF93" w14:textId="01D3076C" w:rsidR="00342050" w:rsidRDefault="00342050" w:rsidP="00342050">
      <w:pPr>
        <w:pStyle w:val="2"/>
      </w:pPr>
      <w:r>
        <w:t xml:space="preserve">Создать в </w:t>
      </w:r>
      <w:proofErr w:type="spellStart"/>
      <w:r>
        <w:t>VirtualBox</w:t>
      </w:r>
      <w:proofErr w:type="spellEnd"/>
      <w:r>
        <w:t xml:space="preserve"> виртуальную машину Ubuntu 2</w:t>
      </w:r>
      <w:r w:rsidR="00DD2877">
        <w:t>4</w:t>
      </w:r>
      <w:r>
        <w:t>.04</w:t>
      </w:r>
    </w:p>
    <w:p w14:paraId="1D4793D4" w14:textId="77777777" w:rsidR="00342050" w:rsidRPr="00DD2877" w:rsidRDefault="00342050" w:rsidP="00342050">
      <w:pPr>
        <w:pStyle w:val="af"/>
      </w:pPr>
      <w:r>
        <w:t>Для хранения виртуальных машин создать в папке группы папку VM</w:t>
      </w:r>
    </w:p>
    <w:p w14:paraId="56E440E8" w14:textId="7D701956" w:rsidR="004217C6" w:rsidRPr="0003242E" w:rsidRDefault="00567F03" w:rsidP="00342050">
      <w:pPr>
        <w:pStyle w:val="af"/>
      </w:pPr>
      <w:r>
        <w:t>Размер оперативной</w:t>
      </w:r>
      <w:r w:rsidR="00EB7556">
        <w:t xml:space="preserve"> памяти укажите </w:t>
      </w:r>
      <w:proofErr w:type="gramStart"/>
      <w:r w:rsidR="004217C6">
        <w:t>4-8</w:t>
      </w:r>
      <w:proofErr w:type="gramEnd"/>
      <w:r w:rsidR="004217C6">
        <w:t xml:space="preserve"> ГБ</w:t>
      </w:r>
    </w:p>
    <w:p w14:paraId="211663DE" w14:textId="63494115" w:rsidR="0003242E" w:rsidRPr="0003242E" w:rsidRDefault="00342050" w:rsidP="00342050">
      <w:pPr>
        <w:pStyle w:val="af"/>
      </w:pPr>
      <w:r>
        <w:t xml:space="preserve">Размер диска указать </w:t>
      </w:r>
      <w:r w:rsidR="00DD2877">
        <w:t>3</w:t>
      </w:r>
      <w:r>
        <w:t>0 ГБ.</w:t>
      </w:r>
    </w:p>
    <w:p w14:paraId="191810AF" w14:textId="77777777" w:rsidR="00342050" w:rsidRDefault="00342050" w:rsidP="00342050">
      <w:pPr>
        <w:pStyle w:val="af"/>
      </w:pPr>
      <w:r>
        <w:t>Язык — Russian</w:t>
      </w:r>
    </w:p>
    <w:p w14:paraId="4B44D4E0" w14:textId="77777777" w:rsidR="00342050" w:rsidRDefault="00342050" w:rsidP="00342050">
      <w:pPr>
        <w:pStyle w:val="af"/>
      </w:pPr>
      <w:r>
        <w:t xml:space="preserve">Логин: </w:t>
      </w:r>
      <w:proofErr w:type="spellStart"/>
      <w:r>
        <w:t>ispp</w:t>
      </w:r>
      <w:proofErr w:type="spellEnd"/>
      <w:r>
        <w:t xml:space="preserve">, пароль: </w:t>
      </w:r>
      <w:proofErr w:type="spellStart"/>
      <w:r>
        <w:t>ispp</w:t>
      </w:r>
      <w:proofErr w:type="spellEnd"/>
    </w:p>
    <w:p w14:paraId="2AA78445" w14:textId="77777777" w:rsidR="00342050" w:rsidRDefault="00342050" w:rsidP="00342050">
      <w:pPr>
        <w:pStyle w:val="af"/>
      </w:pPr>
      <w:r>
        <w:t>После установки изменить разрешение экрана, например на 1360х768</w:t>
      </w:r>
    </w:p>
    <w:p w14:paraId="778A1E4F" w14:textId="61850280" w:rsidR="00342050" w:rsidRDefault="00342050" w:rsidP="00342050">
      <w:pPr>
        <w:pStyle w:val="2"/>
      </w:pPr>
      <w:r>
        <w:t xml:space="preserve">Установить на виртуальной машине среду разработки </w:t>
      </w:r>
      <w:proofErr w:type="spellStart"/>
      <w:r>
        <w:t>Intellij</w:t>
      </w:r>
      <w:proofErr w:type="spellEnd"/>
      <w:r>
        <w:t xml:space="preserve"> IDEA</w:t>
      </w:r>
    </w:p>
    <w:p w14:paraId="576E68CD" w14:textId="671DEA3A" w:rsidR="00342050" w:rsidRDefault="00342050" w:rsidP="00342050">
      <w:pPr>
        <w:pStyle w:val="2"/>
        <w:numPr>
          <w:ilvl w:val="2"/>
          <w:numId w:val="6"/>
        </w:numPr>
      </w:pPr>
      <w:r>
        <w:t>В менеджере приложений (боковое меню, пиктограмма с буквой</w:t>
      </w:r>
      <w:r w:rsidRPr="00342050">
        <w:t xml:space="preserve"> </w:t>
      </w:r>
      <w:r>
        <w:t>А) выбрать раздел «Разработка» и установить «IDEA Community».</w:t>
      </w:r>
    </w:p>
    <w:p w14:paraId="3338936A" w14:textId="495444DB" w:rsidR="00342050" w:rsidRDefault="00342050" w:rsidP="00342050">
      <w:pPr>
        <w:pStyle w:val="2"/>
        <w:numPr>
          <w:ilvl w:val="2"/>
          <w:numId w:val="6"/>
        </w:numPr>
      </w:pPr>
      <w:r>
        <w:t xml:space="preserve">Запустить среду разработки </w:t>
      </w:r>
      <w:proofErr w:type="spellStart"/>
      <w:r>
        <w:t>Intellij</w:t>
      </w:r>
      <w:proofErr w:type="spellEnd"/>
      <w:r>
        <w:t xml:space="preserve"> IDEA, нажать на создание нового проекта.</w:t>
      </w:r>
    </w:p>
    <w:p w14:paraId="60F4C40C" w14:textId="65F11B18" w:rsidR="00342050" w:rsidRDefault="00342050" w:rsidP="00342050">
      <w:pPr>
        <w:pStyle w:val="2"/>
        <w:numPr>
          <w:ilvl w:val="2"/>
          <w:numId w:val="6"/>
        </w:numPr>
      </w:pPr>
      <w:r>
        <w:t xml:space="preserve">В открывшемся окне </w:t>
      </w:r>
      <w:r w:rsidR="00F26594">
        <w:t xml:space="preserve">выбрать опцию </w:t>
      </w:r>
      <w:r>
        <w:t>«</w:t>
      </w:r>
      <w:proofErr w:type="spellStart"/>
      <w:r>
        <w:t>Kotlin</w:t>
      </w:r>
      <w:proofErr w:type="spellEnd"/>
      <w:r>
        <w:t>», в выпадающем</w:t>
      </w:r>
      <w:r w:rsidRPr="00342050">
        <w:t xml:space="preserve"> </w:t>
      </w:r>
      <w:r>
        <w:t xml:space="preserve">списке выбрать загрузку JDK и установить JDK </w:t>
      </w:r>
      <w:r w:rsidR="00713A3D">
        <w:t xml:space="preserve">последней </w:t>
      </w:r>
      <w:r>
        <w:t>версии.</w:t>
      </w:r>
    </w:p>
    <w:p w14:paraId="2DF23C6F" w14:textId="2204B7C2" w:rsidR="00342050" w:rsidRDefault="00342050" w:rsidP="00342050">
      <w:pPr>
        <w:pStyle w:val="2"/>
      </w:pPr>
      <w:r>
        <w:t xml:space="preserve">Установить новую версию плагина </w:t>
      </w:r>
      <w:proofErr w:type="spellStart"/>
      <w:r>
        <w:t>Kotlin</w:t>
      </w:r>
      <w:proofErr w:type="spellEnd"/>
      <w:r>
        <w:t xml:space="preserve"> (</w:t>
      </w:r>
      <w:r w:rsidR="00E66856">
        <w:t xml:space="preserve">при необходимости, </w:t>
      </w:r>
      <w:r>
        <w:t xml:space="preserve">предлагается после создания проекта) и перезапустить </w:t>
      </w:r>
      <w:proofErr w:type="spellStart"/>
      <w:r>
        <w:t>Intellij</w:t>
      </w:r>
      <w:proofErr w:type="spellEnd"/>
      <w:r>
        <w:t xml:space="preserve"> IDEA.</w:t>
      </w:r>
    </w:p>
    <w:p w14:paraId="410529F8" w14:textId="77777777" w:rsidR="00342050" w:rsidRDefault="00342050" w:rsidP="00342050">
      <w:pPr>
        <w:pStyle w:val="2"/>
        <w:numPr>
          <w:ilvl w:val="2"/>
          <w:numId w:val="6"/>
        </w:numPr>
      </w:pPr>
      <w:r>
        <w:t xml:space="preserve">Во вкладку </w:t>
      </w:r>
      <w:proofErr w:type="spellStart"/>
      <w:r>
        <w:t>src</w:t>
      </w:r>
      <w:proofErr w:type="spellEnd"/>
      <w:r>
        <w:t xml:space="preserve"> добавить файл </w:t>
      </w:r>
      <w:proofErr w:type="spellStart"/>
      <w:r>
        <w:t>Kotlin</w:t>
      </w:r>
      <w:proofErr w:type="spellEnd"/>
      <w:r>
        <w:t xml:space="preserve"> с названием </w:t>
      </w:r>
      <w:proofErr w:type="spellStart"/>
      <w:r>
        <w:t>app</w:t>
      </w:r>
      <w:proofErr w:type="spellEnd"/>
      <w:r>
        <w:t>.</w:t>
      </w:r>
    </w:p>
    <w:p w14:paraId="7E27D90B" w14:textId="77777777" w:rsidR="00342050" w:rsidRDefault="00342050" w:rsidP="00342050">
      <w:pPr>
        <w:pStyle w:val="2"/>
        <w:numPr>
          <w:ilvl w:val="2"/>
          <w:numId w:val="6"/>
        </w:numPr>
      </w:pPr>
      <w:r>
        <w:t>В окне кода вписать следующее:</w:t>
      </w:r>
    </w:p>
    <w:p w14:paraId="59BE85E9" w14:textId="77777777" w:rsidR="00342050" w:rsidRPr="00342050" w:rsidRDefault="00342050" w:rsidP="00342050">
      <w:pPr>
        <w:pStyle w:val="ad"/>
      </w:pPr>
      <w:r w:rsidRPr="00342050">
        <w:t xml:space="preserve">fun </w:t>
      </w:r>
      <w:proofErr w:type="gramStart"/>
      <w:r w:rsidRPr="00342050">
        <w:t>main(</w:t>
      </w:r>
      <w:proofErr w:type="gramEnd"/>
      <w:r w:rsidRPr="00342050">
        <w:t>){</w:t>
      </w:r>
    </w:p>
    <w:p w14:paraId="7D2432DA" w14:textId="77777777" w:rsidR="00342050" w:rsidRPr="00342050" w:rsidRDefault="00342050" w:rsidP="00342050">
      <w:pPr>
        <w:pStyle w:val="ad"/>
      </w:pPr>
      <w:r w:rsidRPr="00342050">
        <w:t xml:space="preserve"> </w:t>
      </w:r>
      <w:proofErr w:type="spellStart"/>
      <w:proofErr w:type="gramStart"/>
      <w:r w:rsidRPr="00342050">
        <w:t>println</w:t>
      </w:r>
      <w:proofErr w:type="spellEnd"/>
      <w:r w:rsidRPr="00342050">
        <w:t>(</w:t>
      </w:r>
      <w:proofErr w:type="gramEnd"/>
      <w:r w:rsidRPr="00342050">
        <w:t>"Hello Kotlin")</w:t>
      </w:r>
    </w:p>
    <w:p w14:paraId="70BFD505" w14:textId="77777777" w:rsidR="00342050" w:rsidRDefault="00342050" w:rsidP="00342050">
      <w:pPr>
        <w:pStyle w:val="ad"/>
      </w:pPr>
      <w:r>
        <w:t>}</w:t>
      </w:r>
    </w:p>
    <w:p w14:paraId="0A5C1C87" w14:textId="77777777" w:rsidR="00342050" w:rsidRDefault="00342050" w:rsidP="00342050">
      <w:r>
        <w:t>Перед запуском пересобрать проект.</w:t>
      </w:r>
    </w:p>
    <w:p w14:paraId="5FC8393B" w14:textId="76CC59B1" w:rsidR="00342050" w:rsidRDefault="00342050" w:rsidP="00342050">
      <w:pPr>
        <w:pStyle w:val="2"/>
      </w:pPr>
      <w:r>
        <w:t xml:space="preserve">Установить на виртуальной машине среду разработки </w:t>
      </w:r>
      <w:proofErr w:type="spellStart"/>
      <w:r>
        <w:t>Android</w:t>
      </w:r>
      <w:proofErr w:type="spellEnd"/>
      <w:r w:rsidRPr="00342050">
        <w:t xml:space="preserve"> </w:t>
      </w:r>
      <w:r>
        <w:t>Studio</w:t>
      </w:r>
    </w:p>
    <w:p w14:paraId="378E1CD8" w14:textId="78C1BE07" w:rsidR="00342050" w:rsidRDefault="00342050" w:rsidP="00342050">
      <w:pPr>
        <w:pStyle w:val="2"/>
        <w:numPr>
          <w:ilvl w:val="2"/>
          <w:numId w:val="6"/>
        </w:numPr>
      </w:pPr>
      <w:r>
        <w:lastRenderedPageBreak/>
        <w:t>В менеджере приложений выбрать раздел «Разработка» и</w:t>
      </w:r>
      <w:r w:rsidRPr="00342050">
        <w:t xml:space="preserve"> </w:t>
      </w:r>
      <w:r>
        <w:t xml:space="preserve">установить </w:t>
      </w:r>
      <w:proofErr w:type="spellStart"/>
      <w:r>
        <w:t>Android</w:t>
      </w:r>
      <w:proofErr w:type="spellEnd"/>
      <w:r>
        <w:t xml:space="preserve"> Studio.</w:t>
      </w:r>
    </w:p>
    <w:p w14:paraId="5497A695" w14:textId="05A24EF2" w:rsidR="00342050" w:rsidRDefault="00342050" w:rsidP="00342050">
      <w:pPr>
        <w:pStyle w:val="2"/>
        <w:numPr>
          <w:ilvl w:val="2"/>
          <w:numId w:val="6"/>
        </w:numPr>
      </w:pPr>
      <w:r>
        <w:t xml:space="preserve">Запустить среду разработки </w:t>
      </w:r>
      <w:proofErr w:type="spellStart"/>
      <w:r>
        <w:t>Android</w:t>
      </w:r>
      <w:proofErr w:type="spellEnd"/>
      <w:r>
        <w:t xml:space="preserve"> Studio, нажать на создание</w:t>
      </w:r>
      <w:r w:rsidRPr="00342050">
        <w:t xml:space="preserve"> </w:t>
      </w:r>
      <w:r>
        <w:t xml:space="preserve">нового проекта. Установить новую версию плагина </w:t>
      </w:r>
      <w:proofErr w:type="spellStart"/>
      <w:r>
        <w:t>Kotlin</w:t>
      </w:r>
      <w:proofErr w:type="spellEnd"/>
      <w:r>
        <w:t xml:space="preserve"> (предлагается</w:t>
      </w:r>
      <w:r w:rsidRPr="00342050">
        <w:t xml:space="preserve"> </w:t>
      </w:r>
      <w:r>
        <w:t xml:space="preserve">после создания проекта) и перезапустить </w:t>
      </w:r>
      <w:proofErr w:type="spellStart"/>
      <w:r>
        <w:t>Android</w:t>
      </w:r>
      <w:proofErr w:type="spellEnd"/>
      <w:r>
        <w:t xml:space="preserve"> Studio.</w:t>
      </w:r>
    </w:p>
    <w:p w14:paraId="56D2ED22" w14:textId="77777777" w:rsidR="00342050" w:rsidRDefault="00342050" w:rsidP="00342050">
      <w:pPr>
        <w:pStyle w:val="2"/>
      </w:pPr>
      <w:r>
        <w:t xml:space="preserve">Создать в </w:t>
      </w:r>
      <w:proofErr w:type="spellStart"/>
      <w:r>
        <w:t>VirtualBox</w:t>
      </w:r>
      <w:proofErr w:type="spellEnd"/>
      <w:r>
        <w:t xml:space="preserve"> виртуальную машину </w:t>
      </w:r>
      <w:proofErr w:type="spellStart"/>
      <w:r>
        <w:t>Android</w:t>
      </w:r>
      <w:proofErr w:type="spellEnd"/>
      <w:r>
        <w:t xml:space="preserve"> (эмулятор </w:t>
      </w:r>
      <w:proofErr w:type="spellStart"/>
      <w:r>
        <w:t>Android</w:t>
      </w:r>
      <w:proofErr w:type="spellEnd"/>
      <w:r>
        <w:t xml:space="preserve">) </w:t>
      </w:r>
    </w:p>
    <w:p w14:paraId="318F84FF" w14:textId="276B34BD" w:rsidR="00342050" w:rsidRDefault="00342050" w:rsidP="00342050">
      <w:pPr>
        <w:pStyle w:val="2"/>
        <w:numPr>
          <w:ilvl w:val="2"/>
          <w:numId w:val="6"/>
        </w:numPr>
      </w:pPr>
      <w:r>
        <w:t xml:space="preserve">Выполнить установку ВМ </w:t>
      </w:r>
      <w:proofErr w:type="spellStart"/>
      <w:r>
        <w:t>Android</w:t>
      </w:r>
      <w:proofErr w:type="spellEnd"/>
      <w:r>
        <w:t>, используя образ android-x86_64-9.0-r2.iso</w:t>
      </w:r>
    </w:p>
    <w:p w14:paraId="60507288" w14:textId="51DDB054" w:rsidR="00D6020D" w:rsidRPr="00D6020D" w:rsidRDefault="0035201A" w:rsidP="00015565">
      <w:pPr>
        <w:pStyle w:val="2"/>
        <w:numPr>
          <w:ilvl w:val="0"/>
          <w:numId w:val="0"/>
        </w:numPr>
        <w:ind w:left="567"/>
      </w:pPr>
      <w:r>
        <w:t xml:space="preserve">Настройки для </w:t>
      </w:r>
      <w:r w:rsidR="00E25EED">
        <w:t xml:space="preserve">ОС указать как у </w:t>
      </w:r>
      <w:r w:rsidR="00E25EED">
        <w:rPr>
          <w:lang w:val="en-US"/>
        </w:rPr>
        <w:t>Ubuntu</w:t>
      </w:r>
    </w:p>
    <w:p w14:paraId="208E69AE" w14:textId="4185770E" w:rsidR="007061DD" w:rsidRDefault="007061DD" w:rsidP="00342050">
      <w:pPr>
        <w:pStyle w:val="2"/>
        <w:numPr>
          <w:ilvl w:val="2"/>
          <w:numId w:val="6"/>
        </w:numPr>
      </w:pPr>
      <w:r>
        <w:t>П</w:t>
      </w:r>
      <w:r w:rsidR="00CF6B10">
        <w:t>осле</w:t>
      </w:r>
      <w:r>
        <w:t xml:space="preserve"> </w:t>
      </w:r>
      <w:r w:rsidR="00015565">
        <w:t xml:space="preserve">создания </w:t>
      </w:r>
      <w:r w:rsidR="00015565">
        <w:rPr>
          <w:lang w:val="en-US"/>
        </w:rPr>
        <w:t>VM</w:t>
      </w:r>
      <w:r w:rsidR="00015565">
        <w:t xml:space="preserve"> </w:t>
      </w:r>
      <w:r w:rsidR="00CF6B10">
        <w:t>измените</w:t>
      </w:r>
      <w:r w:rsidR="003C58DB">
        <w:t xml:space="preserve"> версию </w:t>
      </w:r>
      <w:r w:rsidR="00F564A5">
        <w:t>ОС, в ней должно отобража</w:t>
      </w:r>
      <w:r w:rsidR="00956D10">
        <w:t xml:space="preserve">ться значение </w:t>
      </w:r>
      <w:r w:rsidR="00956D10">
        <w:rPr>
          <w:lang w:val="en-US"/>
        </w:rPr>
        <w:t>Ubuntu</w:t>
      </w:r>
      <w:r w:rsidR="00956D10" w:rsidRPr="00956D10">
        <w:t xml:space="preserve"> (</w:t>
      </w:r>
      <w:r w:rsidR="00956D10">
        <w:rPr>
          <w:lang w:val="en-US"/>
        </w:rPr>
        <w:t>x</w:t>
      </w:r>
      <w:r w:rsidR="00956D10" w:rsidRPr="00956D10">
        <w:t>64)</w:t>
      </w:r>
    </w:p>
    <w:p w14:paraId="430BD2AB" w14:textId="304D7DA8" w:rsidR="00C87715" w:rsidRDefault="00C87715" w:rsidP="00F04D11">
      <w:pPr>
        <w:pStyle w:val="af"/>
        <w:jc w:val="center"/>
      </w:pPr>
      <w:r w:rsidRPr="00C87715">
        <w:rPr>
          <w:noProof/>
        </w:rPr>
        <w:drawing>
          <wp:inline distT="0" distB="0" distL="0" distR="0" wp14:anchorId="27DA50A1" wp14:editId="16646CEA">
            <wp:extent cx="5940425" cy="1955165"/>
            <wp:effectExtent l="0" t="0" r="3175" b="6985"/>
            <wp:docPr id="1362697075" name="Рисунок 1" descr="Изображение выглядит как снимок экрана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697075" name="Рисунок 1" descr="Изображение выглядит как снимок экрана, Мультимедийное программное обеспечение, программное обеспечение, Графическое программное обеспечение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DF231" w14:textId="77777777" w:rsidR="00342050" w:rsidRDefault="00342050" w:rsidP="00342050">
      <w:pPr>
        <w:pStyle w:val="2"/>
        <w:numPr>
          <w:ilvl w:val="2"/>
          <w:numId w:val="6"/>
        </w:numPr>
      </w:pPr>
      <w:r>
        <w:t xml:space="preserve">Перед запуском виртуальной машины </w:t>
      </w:r>
      <w:proofErr w:type="spellStart"/>
      <w:r>
        <w:t>Android</w:t>
      </w:r>
      <w:proofErr w:type="spellEnd"/>
      <w:r>
        <w:t xml:space="preserve"> изменить ее настройки:</w:t>
      </w:r>
    </w:p>
    <w:p w14:paraId="1F243083" w14:textId="5C569F18" w:rsidR="00342050" w:rsidRDefault="00342050" w:rsidP="00342050">
      <w:pPr>
        <w:pStyle w:val="af"/>
      </w:pPr>
      <w:r>
        <w:t>Настроить →</w:t>
      </w:r>
      <w:r w:rsidRPr="00342050">
        <w:t xml:space="preserve"> </w:t>
      </w:r>
      <w:r>
        <w:t xml:space="preserve">Дисплей → Графический контроллер выбрать </w:t>
      </w:r>
      <w:proofErr w:type="spellStart"/>
      <w:r>
        <w:t>VboxVGA</w:t>
      </w:r>
      <w:proofErr w:type="spellEnd"/>
      <w:r>
        <w:t>, 3D-ускорение</w:t>
      </w:r>
      <w:r w:rsidRPr="00342050">
        <w:t xml:space="preserve"> </w:t>
      </w:r>
      <w:r>
        <w:t>отключить.</w:t>
      </w:r>
    </w:p>
    <w:p w14:paraId="4A65C644" w14:textId="7B4D32D1" w:rsidR="00342050" w:rsidRDefault="00342050" w:rsidP="00342050">
      <w:pPr>
        <w:pStyle w:val="af"/>
      </w:pPr>
      <w:r>
        <w:t xml:space="preserve">Сеть → тип адаптера </w:t>
      </w:r>
      <w:proofErr w:type="spellStart"/>
      <w:r>
        <w:t>PCnet</w:t>
      </w:r>
      <w:proofErr w:type="spellEnd"/>
      <w:r>
        <w:t>-FAST III.</w:t>
      </w:r>
    </w:p>
    <w:p w14:paraId="68473043" w14:textId="72C7C075" w:rsidR="00015565" w:rsidRDefault="00D50D24" w:rsidP="00015565">
      <w:pPr>
        <w:pStyle w:val="2"/>
        <w:numPr>
          <w:ilvl w:val="2"/>
          <w:numId w:val="6"/>
        </w:numPr>
      </w:pPr>
      <w:r>
        <w:t xml:space="preserve">Для установки </w:t>
      </w:r>
      <w:r>
        <w:rPr>
          <w:lang w:val="en-US"/>
        </w:rPr>
        <w:t>Android</w:t>
      </w:r>
      <w:r w:rsidRPr="00D50D24">
        <w:t xml:space="preserve"> </w:t>
      </w:r>
      <w:r w:rsidR="00926BDF">
        <w:t>выполните следующие действия</w:t>
      </w:r>
      <w:r>
        <w:t>:</w:t>
      </w:r>
    </w:p>
    <w:p w14:paraId="512E05BB" w14:textId="49FF47FE" w:rsidR="00926BDF" w:rsidRDefault="006E7194" w:rsidP="006E7194">
      <w:pPr>
        <w:rPr>
          <w:lang w:val="en-US"/>
        </w:rPr>
      </w:pPr>
      <w:r>
        <w:t>Выберите</w:t>
      </w:r>
      <w:r w:rsidRPr="00BB28CA">
        <w:rPr>
          <w:lang w:val="en-US"/>
        </w:rPr>
        <w:t xml:space="preserve"> </w:t>
      </w:r>
      <w:r>
        <w:t>опцию</w:t>
      </w:r>
      <w:r w:rsidRPr="00BB28CA">
        <w:rPr>
          <w:lang w:val="en-US"/>
        </w:rPr>
        <w:t xml:space="preserve"> </w:t>
      </w:r>
      <w:r>
        <w:rPr>
          <w:lang w:val="en-US"/>
        </w:rPr>
        <w:t>“Install Android-x</w:t>
      </w:r>
      <w:r w:rsidR="00BB28CA">
        <w:rPr>
          <w:lang w:val="en-US"/>
        </w:rPr>
        <w:t>86</w:t>
      </w:r>
      <w:r>
        <w:rPr>
          <w:lang w:val="en-US"/>
        </w:rPr>
        <w:t>”</w:t>
      </w:r>
    </w:p>
    <w:p w14:paraId="17988F04" w14:textId="77777777" w:rsidR="00BB28CA" w:rsidRPr="006E7194" w:rsidRDefault="00BB28CA" w:rsidP="006E7194">
      <w:pPr>
        <w:rPr>
          <w:lang w:val="en-US"/>
        </w:rPr>
      </w:pPr>
    </w:p>
    <w:p w14:paraId="24126683" w14:textId="77777777" w:rsidR="00D50D24" w:rsidRPr="00BB28CA" w:rsidRDefault="00D50D24" w:rsidP="00D50D24">
      <w:pPr>
        <w:rPr>
          <w:lang w:val="en-US"/>
        </w:rPr>
      </w:pPr>
    </w:p>
    <w:p w14:paraId="3D73ECC7" w14:textId="2643807B" w:rsidR="00342050" w:rsidRDefault="00342050" w:rsidP="00342050">
      <w:pPr>
        <w:pStyle w:val="1"/>
      </w:pPr>
      <w:r>
        <w:t>Порядок выполнения работы</w:t>
      </w:r>
    </w:p>
    <w:p w14:paraId="234F7279" w14:textId="348E7E79" w:rsidR="00342050" w:rsidRDefault="00342050" w:rsidP="00342050">
      <w:pPr>
        <w:pStyle w:val="2"/>
      </w:pPr>
      <w:r>
        <w:t>Выполнить все задания из п.5.</w:t>
      </w:r>
    </w:p>
    <w:p w14:paraId="39E7602D" w14:textId="05F10B84" w:rsidR="00342050" w:rsidRDefault="00342050" w:rsidP="00342050">
      <w:pPr>
        <w:pStyle w:val="2"/>
      </w:pPr>
      <w:r>
        <w:t>Ответить на контрольные вопросы.</w:t>
      </w:r>
    </w:p>
    <w:p w14:paraId="7C617E7A" w14:textId="15265421" w:rsidR="00342050" w:rsidRDefault="00342050" w:rsidP="00342050">
      <w:pPr>
        <w:pStyle w:val="1"/>
      </w:pPr>
      <w:r>
        <w:t>Содержание отчета</w:t>
      </w:r>
    </w:p>
    <w:p w14:paraId="433E103F" w14:textId="245B27FD" w:rsidR="00342050" w:rsidRDefault="00342050" w:rsidP="00342050">
      <w:pPr>
        <w:pStyle w:val="2"/>
      </w:pPr>
      <w:r>
        <w:t>Титульный лист</w:t>
      </w:r>
    </w:p>
    <w:p w14:paraId="3F021987" w14:textId="4A5FA316" w:rsidR="00342050" w:rsidRDefault="00342050" w:rsidP="00342050">
      <w:pPr>
        <w:pStyle w:val="2"/>
      </w:pPr>
      <w:r>
        <w:t>Цель работы</w:t>
      </w:r>
    </w:p>
    <w:p w14:paraId="4E9A2550" w14:textId="389F9FD6" w:rsidR="00342050" w:rsidRDefault="00342050" w:rsidP="00342050">
      <w:pPr>
        <w:pStyle w:val="2"/>
      </w:pPr>
      <w:r>
        <w:t>Ответы на контрольные вопросы</w:t>
      </w:r>
    </w:p>
    <w:p w14:paraId="0A963CAA" w14:textId="4E79BC6F" w:rsidR="00342050" w:rsidRDefault="00342050" w:rsidP="00342050">
      <w:pPr>
        <w:pStyle w:val="2"/>
      </w:pPr>
      <w:r>
        <w:t>Вывод</w:t>
      </w:r>
    </w:p>
    <w:p w14:paraId="40A20DFD" w14:textId="40623C58" w:rsidR="00342050" w:rsidRDefault="00342050" w:rsidP="00342050">
      <w:pPr>
        <w:pStyle w:val="1"/>
      </w:pPr>
      <w:r>
        <w:t>Контрольные вопросы</w:t>
      </w:r>
    </w:p>
    <w:p w14:paraId="23FF80A6" w14:textId="3C2651B4" w:rsidR="00342050" w:rsidRDefault="00342050" w:rsidP="00342050">
      <w:pPr>
        <w:pStyle w:val="2"/>
      </w:pPr>
      <w:r>
        <w:t>Что такое «виртуальная машина»?</w:t>
      </w:r>
    </w:p>
    <w:p w14:paraId="1BF71CB3" w14:textId="053920D4" w:rsidR="00342050" w:rsidRDefault="00342050" w:rsidP="00342050">
      <w:pPr>
        <w:pStyle w:val="2"/>
      </w:pPr>
      <w:r>
        <w:t xml:space="preserve">Какие IDE позволяют создавать приложения для </w:t>
      </w:r>
      <w:proofErr w:type="spellStart"/>
      <w:r>
        <w:t>Android</w:t>
      </w:r>
      <w:proofErr w:type="spellEnd"/>
      <w:r>
        <w:t>?</w:t>
      </w:r>
    </w:p>
    <w:p w14:paraId="7214C1F0" w14:textId="0CF5D36C" w:rsidR="00342050" w:rsidRDefault="00342050" w:rsidP="00342050">
      <w:pPr>
        <w:pStyle w:val="2"/>
      </w:pPr>
      <w:r>
        <w:lastRenderedPageBreak/>
        <w:t xml:space="preserve">Какие языки программирования доступны в </w:t>
      </w:r>
      <w:proofErr w:type="spellStart"/>
      <w:r>
        <w:t>Intellij</w:t>
      </w:r>
      <w:proofErr w:type="spellEnd"/>
      <w:r>
        <w:t xml:space="preserve"> IDEA?</w:t>
      </w:r>
    </w:p>
    <w:p w14:paraId="2160F5E5" w14:textId="7CFC0181" w:rsidR="00342050" w:rsidRDefault="00342050" w:rsidP="00342050">
      <w:pPr>
        <w:pStyle w:val="2"/>
      </w:pPr>
      <w:r>
        <w:t xml:space="preserve">Какие языки программирования доступны в </w:t>
      </w:r>
      <w:proofErr w:type="spellStart"/>
      <w:r>
        <w:t>Android</w:t>
      </w:r>
      <w:proofErr w:type="spellEnd"/>
      <w:r>
        <w:t xml:space="preserve"> Studio?</w:t>
      </w:r>
    </w:p>
    <w:p w14:paraId="44B72457" w14:textId="3BA99704" w:rsidR="00EE187F" w:rsidRDefault="00342050" w:rsidP="00342050">
      <w:pPr>
        <w:pStyle w:val="2"/>
      </w:pPr>
      <w:r>
        <w:t xml:space="preserve">На каких языках программирования можно разрабатывать нативные приложения для </w:t>
      </w:r>
      <w:proofErr w:type="spellStart"/>
      <w:r>
        <w:t>Android</w:t>
      </w:r>
      <w:proofErr w:type="spellEnd"/>
      <w:r>
        <w:t>?</w:t>
      </w:r>
    </w:p>
    <w:sectPr w:rsidR="00EE18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5D41CF"/>
    <w:multiLevelType w:val="multilevel"/>
    <w:tmpl w:val="68BC61E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2">
      <w:start w:val="1"/>
      <w:numFmt w:val="decimal"/>
      <w:suff w:val="space"/>
      <w:lvlText w:val="%1.%2.%3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4">
      <w:start w:val="1"/>
      <w:numFmt w:val="decimal"/>
      <w:suff w:val="space"/>
      <w:lvlText w:val="%1.%2.%3.%4.%5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5">
      <w:start w:val="1"/>
      <w:numFmt w:val="decimal"/>
      <w:suff w:val="space"/>
      <w:lvlText w:val="%1.%2.%3.%4.%5.%6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6">
      <w:start w:val="1"/>
      <w:numFmt w:val="decimal"/>
      <w:suff w:val="space"/>
      <w:lvlText w:val="%1.%2.%3.%4.%5.%6.%7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567"/>
      </w:pPr>
      <w:rPr>
        <w:rFonts w:ascii="Times New Roman" w:hAnsi="Times New Roman" w:hint="default"/>
        <w:sz w:val="28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567"/>
      </w:pPr>
      <w:rPr>
        <w:rFonts w:ascii="Times New Roman" w:hAnsi="Times New Roman" w:hint="default"/>
        <w:sz w:val="28"/>
      </w:rPr>
    </w:lvl>
  </w:abstractNum>
  <w:abstractNum w:abstractNumId="1" w15:restartNumberingAfterBreak="0">
    <w:nsid w:val="6ED64C27"/>
    <w:multiLevelType w:val="multilevel"/>
    <w:tmpl w:val="68BC61E4"/>
    <w:numStyleLink w:val="a"/>
  </w:abstractNum>
  <w:num w:numId="1" w16cid:durableId="1386948056">
    <w:abstractNumId w:val="0"/>
  </w:num>
  <w:num w:numId="2" w16cid:durableId="141122171">
    <w:abstractNumId w:val="0"/>
  </w:num>
  <w:num w:numId="3" w16cid:durableId="634676009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4" w16cid:durableId="737049000">
    <w:abstractNumId w:val="1"/>
    <w:lvlOverride w:ilvl="0">
      <w:lvl w:ilvl="0">
        <w:start w:val="1"/>
        <w:numFmt w:val="decimal"/>
        <w:suff w:val="space"/>
        <w:lvlText w:val="%1"/>
        <w:lvlJc w:val="left"/>
        <w:pPr>
          <w:ind w:left="0" w:firstLine="0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2">
      <w:lvl w:ilvl="2">
        <w:start w:val="1"/>
        <w:numFmt w:val="decimal"/>
        <w:suff w:val="space"/>
        <w:lvlText w:val="%1.%2.%3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3">
      <w:lvl w:ilvl="3">
        <w:start w:val="1"/>
        <w:numFmt w:val="decimal"/>
        <w:suff w:val="space"/>
        <w:lvlText w:val="%1.%2.%3.%4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4">
      <w:lvl w:ilvl="4">
        <w:start w:val="1"/>
        <w:numFmt w:val="decimal"/>
        <w:suff w:val="space"/>
        <w:lvlText w:val="%1.%2.%3.%4.%5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5">
      <w:lvl w:ilvl="5">
        <w:start w:val="1"/>
        <w:numFmt w:val="decimal"/>
        <w:suff w:val="space"/>
        <w:lvlText w:val="%1.%2.%3.%4.%5.%6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6">
      <w:lvl w:ilvl="6">
        <w:start w:val="1"/>
        <w:numFmt w:val="decimal"/>
        <w:suff w:val="space"/>
        <w:lvlText w:val="%1.%2.%3.%4.%5.%6.%7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7">
      <w:lvl w:ilvl="7">
        <w:start w:val="1"/>
        <w:numFmt w:val="decimal"/>
        <w:suff w:val="space"/>
        <w:lvlText w:val="%1.%2.%3.%4.%5.%6.%7.%8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  <w:lvlOverride w:ilvl="8">
      <w:lvl w:ilvl="8">
        <w:start w:val="1"/>
        <w:numFmt w:val="decimal"/>
        <w:suff w:val="space"/>
        <w:lvlText w:val="%1.%2.%3.%4.%5.%6.%7.%8.%9"/>
        <w:lvlJc w:val="left"/>
        <w:pPr>
          <w:ind w:left="0" w:firstLine="567"/>
        </w:pPr>
        <w:rPr>
          <w:rFonts w:ascii="Times New Roman" w:hAnsi="Times New Roman" w:hint="default"/>
          <w:sz w:val="28"/>
        </w:rPr>
      </w:lvl>
    </w:lvlOverride>
  </w:num>
  <w:num w:numId="5" w16cid:durableId="460226078">
    <w:abstractNumId w:val="0"/>
  </w:num>
  <w:num w:numId="6" w16cid:durableId="79738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050"/>
    <w:rsid w:val="00015565"/>
    <w:rsid w:val="0003242E"/>
    <w:rsid w:val="0018259A"/>
    <w:rsid w:val="001974B9"/>
    <w:rsid w:val="001E32F3"/>
    <w:rsid w:val="00243AEB"/>
    <w:rsid w:val="00271E47"/>
    <w:rsid w:val="002B0559"/>
    <w:rsid w:val="00342050"/>
    <w:rsid w:val="0035201A"/>
    <w:rsid w:val="003B4A7C"/>
    <w:rsid w:val="003C58DB"/>
    <w:rsid w:val="004217C6"/>
    <w:rsid w:val="004A368A"/>
    <w:rsid w:val="00567F03"/>
    <w:rsid w:val="005D2A14"/>
    <w:rsid w:val="00693BA2"/>
    <w:rsid w:val="006E2B52"/>
    <w:rsid w:val="006E7194"/>
    <w:rsid w:val="007061DD"/>
    <w:rsid w:val="00713A3D"/>
    <w:rsid w:val="00814C20"/>
    <w:rsid w:val="00875CEE"/>
    <w:rsid w:val="00925158"/>
    <w:rsid w:val="00926BDF"/>
    <w:rsid w:val="00956D10"/>
    <w:rsid w:val="00A7632F"/>
    <w:rsid w:val="00B63360"/>
    <w:rsid w:val="00BB28CA"/>
    <w:rsid w:val="00C729C5"/>
    <w:rsid w:val="00C87715"/>
    <w:rsid w:val="00CF0E87"/>
    <w:rsid w:val="00CF6B10"/>
    <w:rsid w:val="00D50D24"/>
    <w:rsid w:val="00D53970"/>
    <w:rsid w:val="00D6020D"/>
    <w:rsid w:val="00D66C75"/>
    <w:rsid w:val="00DD2877"/>
    <w:rsid w:val="00E25EED"/>
    <w:rsid w:val="00E65989"/>
    <w:rsid w:val="00E66856"/>
    <w:rsid w:val="00EB7556"/>
    <w:rsid w:val="00EE187F"/>
    <w:rsid w:val="00F04D11"/>
    <w:rsid w:val="00F26594"/>
    <w:rsid w:val="00F564A5"/>
    <w:rsid w:val="00FA5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603048"/>
  <w15:chartTrackingRefBased/>
  <w15:docId w15:val="{5D7704EE-6F4A-4F06-A1D8-5D3D7228A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bCs/>
        <w:kern w:val="3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4A368A"/>
    <w:pPr>
      <w:pageBreakBefore/>
      <w:widowControl w:val="0"/>
      <w:tabs>
        <w:tab w:val="left" w:pos="709"/>
      </w:tabs>
      <w:suppressAutoHyphens/>
      <w:autoSpaceDN w:val="0"/>
      <w:spacing w:after="0" w:line="240" w:lineRule="auto"/>
      <w:jc w:val="center"/>
      <w:textAlignment w:val="baseline"/>
      <w:outlineLvl w:val="0"/>
    </w:pPr>
    <w:rPr>
      <w:rFonts w:eastAsia="Lucida Sans Unicode"/>
      <w:b/>
      <w:sz w:val="32"/>
      <w:szCs w:val="32"/>
      <w:lang w:eastAsia="ru-RU"/>
    </w:rPr>
  </w:style>
  <w:style w:type="paragraph" w:styleId="20">
    <w:name w:val="heading 2"/>
    <w:basedOn w:val="a0"/>
    <w:next w:val="a0"/>
    <w:link w:val="21"/>
    <w:uiPriority w:val="9"/>
    <w:semiHidden/>
    <w:unhideWhenUsed/>
    <w:qFormat/>
    <w:rsid w:val="00A76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763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763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A763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A763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A763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A763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A763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0"/>
    <w:uiPriority w:val="9"/>
    <w:rsid w:val="004A368A"/>
    <w:rPr>
      <w:rFonts w:eastAsia="Lucida Sans Unicode"/>
      <w:b/>
      <w:sz w:val="32"/>
      <w:szCs w:val="32"/>
      <w:lang w:eastAsia="ru-RU"/>
    </w:rPr>
  </w:style>
  <w:style w:type="character" w:customStyle="1" w:styleId="21">
    <w:name w:val="Заголовок 2 Знак"/>
    <w:basedOn w:val="a1"/>
    <w:link w:val="20"/>
    <w:uiPriority w:val="9"/>
    <w:semiHidden/>
    <w:rsid w:val="00A76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semiHidden/>
    <w:rsid w:val="00A763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semiHidden/>
    <w:rsid w:val="00A7632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1"/>
    <w:link w:val="5"/>
    <w:uiPriority w:val="9"/>
    <w:semiHidden/>
    <w:rsid w:val="00A7632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1"/>
    <w:link w:val="6"/>
    <w:uiPriority w:val="9"/>
    <w:semiHidden/>
    <w:rsid w:val="00A7632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A7632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A7632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A7632F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0"/>
    <w:next w:val="a0"/>
    <w:link w:val="a5"/>
    <w:uiPriority w:val="10"/>
    <w:qFormat/>
    <w:rsid w:val="00A763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A76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a7"/>
    <w:uiPriority w:val="11"/>
    <w:qFormat/>
    <w:rsid w:val="00A763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7">
    <w:name w:val="Подзаголовок Знак"/>
    <w:basedOn w:val="a1"/>
    <w:link w:val="a6"/>
    <w:uiPriority w:val="11"/>
    <w:rsid w:val="00A763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2">
    <w:name w:val="Quote"/>
    <w:basedOn w:val="a0"/>
    <w:next w:val="a0"/>
    <w:link w:val="23"/>
    <w:uiPriority w:val="29"/>
    <w:qFormat/>
    <w:rsid w:val="00A763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1"/>
    <w:link w:val="22"/>
    <w:uiPriority w:val="29"/>
    <w:rsid w:val="00A7632F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A7632F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A7632F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ab"/>
    <w:uiPriority w:val="30"/>
    <w:qFormat/>
    <w:rsid w:val="00A76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1"/>
    <w:link w:val="aa"/>
    <w:uiPriority w:val="30"/>
    <w:rsid w:val="00A7632F"/>
    <w:rPr>
      <w:i/>
      <w:iCs/>
      <w:color w:val="0F4761" w:themeColor="accent1" w:themeShade="BF"/>
    </w:rPr>
  </w:style>
  <w:style w:type="character" w:styleId="ac">
    <w:name w:val="Intense Reference"/>
    <w:basedOn w:val="a1"/>
    <w:uiPriority w:val="32"/>
    <w:qFormat/>
    <w:rsid w:val="00A7632F"/>
    <w:rPr>
      <w:b/>
      <w:bCs w:val="0"/>
      <w:smallCaps/>
      <w:color w:val="0F4761" w:themeColor="accent1" w:themeShade="BF"/>
      <w:spacing w:val="5"/>
    </w:rPr>
  </w:style>
  <w:style w:type="numbering" w:customStyle="1" w:styleId="a">
    <w:name w:val="Основная нумерация"/>
    <w:uiPriority w:val="99"/>
    <w:rsid w:val="0018259A"/>
    <w:pPr>
      <w:numPr>
        <w:numId w:val="1"/>
      </w:numPr>
    </w:pPr>
  </w:style>
  <w:style w:type="paragraph" w:customStyle="1" w:styleId="ad">
    <w:name w:val="Фрагмент кода"/>
    <w:basedOn w:val="a0"/>
    <w:link w:val="ae"/>
    <w:qFormat/>
    <w:rsid w:val="00271E47"/>
    <w:pPr>
      <w:widowControl w:val="0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</w:tabs>
      <w:spacing w:after="0" w:line="240" w:lineRule="auto"/>
      <w:jc w:val="both"/>
    </w:pPr>
    <w:rPr>
      <w:rFonts w:ascii="Courier New" w:hAnsi="Courier New"/>
      <w:lang w:val="en-US"/>
    </w:rPr>
  </w:style>
  <w:style w:type="character" w:customStyle="1" w:styleId="ae">
    <w:name w:val="Фрагмент кода Знак"/>
    <w:basedOn w:val="a1"/>
    <w:link w:val="ad"/>
    <w:rsid w:val="00271E47"/>
    <w:rPr>
      <w:rFonts w:ascii="Courier New" w:hAnsi="Courier New"/>
      <w:lang w:val="en-US"/>
    </w:rPr>
  </w:style>
  <w:style w:type="paragraph" w:customStyle="1" w:styleId="1">
    <w:name w:val="Основная нумерация 1"/>
    <w:basedOn w:val="a0"/>
    <w:qFormat/>
    <w:rsid w:val="0018259A"/>
    <w:pPr>
      <w:keepNext/>
      <w:widowControl w:val="0"/>
      <w:numPr>
        <w:numId w:val="6"/>
      </w:numPr>
      <w:spacing w:before="280" w:after="0" w:line="240" w:lineRule="auto"/>
      <w:jc w:val="both"/>
    </w:pPr>
    <w:rPr>
      <w:b/>
      <w:bCs w:val="0"/>
    </w:rPr>
  </w:style>
  <w:style w:type="paragraph" w:customStyle="1" w:styleId="2">
    <w:name w:val="Основная нумерация 2"/>
    <w:basedOn w:val="a0"/>
    <w:link w:val="24"/>
    <w:qFormat/>
    <w:rsid w:val="0018259A"/>
    <w:pPr>
      <w:widowControl w:val="0"/>
      <w:numPr>
        <w:ilvl w:val="1"/>
        <w:numId w:val="6"/>
      </w:numPr>
      <w:spacing w:after="0" w:line="240" w:lineRule="auto"/>
      <w:jc w:val="both"/>
    </w:pPr>
  </w:style>
  <w:style w:type="character" w:customStyle="1" w:styleId="24">
    <w:name w:val="Основная нумерация 2 Знак"/>
    <w:basedOn w:val="a1"/>
    <w:link w:val="2"/>
    <w:rsid w:val="00E65989"/>
  </w:style>
  <w:style w:type="paragraph" w:styleId="af">
    <w:name w:val="No Spacing"/>
    <w:uiPriority w:val="1"/>
    <w:qFormat/>
    <w:rsid w:val="0034205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yRom\OneDrive\Documents\&#1055;&#1072;&#1088;&#1099;\&#1052;&#1077;&#1090;&#1086;&#1076;&#1080;&#1095;&#1082;&#1080;\arotel_meto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arotel_metod.dotx</Template>
  <TotalTime>37</TotalTime>
  <Pages>3</Pages>
  <Words>427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Садовский</dc:creator>
  <cp:keywords/>
  <dc:description/>
  <cp:lastModifiedBy>Роман Садовский</cp:lastModifiedBy>
  <cp:revision>14</cp:revision>
  <dcterms:created xsi:type="dcterms:W3CDTF">2025-01-16T18:26:00Z</dcterms:created>
  <dcterms:modified xsi:type="dcterms:W3CDTF">2025-01-17T11:45:00Z</dcterms:modified>
</cp:coreProperties>
</file>