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81EDE7D" w:rsidR="00FA45AA" w:rsidRDefault="00FA45AA" w:rsidP="00FA45AA">
      <w:pPr>
        <w:pStyle w:val="10"/>
      </w:pPr>
      <w:r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3DE8D613" w14:textId="2380D3A9" w:rsidR="00FA45AA" w:rsidRDefault="00FA45AA" w:rsidP="00FA45AA">
      <w:pPr>
        <w:pStyle w:val="1"/>
      </w:pPr>
      <w:r>
        <w:t>Цель работы</w:t>
      </w:r>
    </w:p>
    <w:p w14:paraId="7047D87E" w14:textId="0614DD01" w:rsidR="00FA45AA" w:rsidRDefault="00FA45AA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 xml:space="preserve">на языке </w:t>
      </w:r>
      <w:proofErr w:type="spellStart"/>
      <w:r>
        <w:t>Kotlin</w:t>
      </w:r>
      <w:proofErr w:type="spellEnd"/>
      <w:r>
        <w:t>.</w:t>
      </w:r>
    </w:p>
    <w:p w14:paraId="0CFC32E9" w14:textId="22D3A3FE" w:rsidR="00FA45AA" w:rsidRDefault="00FA45AA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proofErr w:type="spellStart"/>
      <w:r>
        <w:t>Kotlin</w:t>
      </w:r>
      <w:proofErr w:type="spellEnd"/>
      <w:r>
        <w:t>.</w:t>
      </w:r>
    </w:p>
    <w:p w14:paraId="4239D8D4" w14:textId="68D43D90" w:rsidR="00FA45AA" w:rsidRDefault="00FA45AA" w:rsidP="00FA45AA">
      <w:pPr>
        <w:pStyle w:val="1"/>
      </w:pPr>
      <w:r>
        <w:t>Литература</w:t>
      </w:r>
    </w:p>
    <w:p w14:paraId="7768CDD4" w14:textId="09F871C4" w:rsidR="00FA45AA" w:rsidRPr="00FA45AA" w:rsidRDefault="00FA45AA" w:rsidP="00FA45AA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.2.</w:t>
      </w:r>
    </w:p>
    <w:p w14:paraId="0AAD396D" w14:textId="4E27E75C" w:rsidR="00FA45AA" w:rsidRDefault="00FA45AA" w:rsidP="00FA45AA">
      <w:pPr>
        <w:pStyle w:val="1"/>
      </w:pPr>
      <w:r>
        <w:t>Подготовка к работе</w:t>
      </w:r>
    </w:p>
    <w:p w14:paraId="3280C45E" w14:textId="59B7EB9E" w:rsidR="00FA45AA" w:rsidRDefault="00FA45AA" w:rsidP="00FA45AA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FA45AA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FA45AA">
      <w:pPr>
        <w:pStyle w:val="1"/>
      </w:pPr>
      <w:r>
        <w:t>Основное оборудование</w:t>
      </w:r>
    </w:p>
    <w:p w14:paraId="09E31B02" w14:textId="2AF90053" w:rsidR="00FA45AA" w:rsidRDefault="00FA45AA" w:rsidP="00FA45AA">
      <w:pPr>
        <w:pStyle w:val="2"/>
      </w:pPr>
      <w:r>
        <w:t>Персональный компьютер.</w:t>
      </w:r>
    </w:p>
    <w:p w14:paraId="688FCC34" w14:textId="11135992" w:rsidR="00FA45AA" w:rsidRDefault="00FA45AA" w:rsidP="00FA45AA">
      <w:pPr>
        <w:pStyle w:val="1"/>
      </w:pPr>
      <w:r>
        <w:t>Задание</w:t>
      </w:r>
    </w:p>
    <w:p w14:paraId="317B9D57" w14:textId="2C0FBE43" w:rsidR="00FA45AA" w:rsidRDefault="00FA45AA" w:rsidP="00FA45AA">
      <w:pPr>
        <w:pStyle w:val="2"/>
      </w:pPr>
      <w:r>
        <w:t>Запросить у пользователя ввод двух целых чисел a и b. Реализовать</w:t>
      </w:r>
      <w:r w:rsidRPr="00FA45AA">
        <w:t xml:space="preserve"> </w:t>
      </w:r>
      <w:r>
        <w:t>вывод результата выполнения арифметических операций (сложение,</w:t>
      </w:r>
      <w:r w:rsidRPr="00FA45AA">
        <w:t xml:space="preserve"> </w:t>
      </w:r>
      <w:r>
        <w:t>вычитание, умножение, деление, остаток от деления). Дополнительные</w:t>
      </w:r>
      <w:r>
        <w:rPr>
          <w:lang w:val="en-US"/>
        </w:rPr>
        <w:t xml:space="preserve"> </w:t>
      </w:r>
      <w:r>
        <w:t>переменные не использовать. При выполнении использовать шаблоны строк.</w:t>
      </w:r>
    </w:p>
    <w:p w14:paraId="6E4FCDB9" w14:textId="77777777" w:rsidR="00FA45AA" w:rsidRDefault="00FA45AA" w:rsidP="00FA45AA">
      <w:r>
        <w:t>Пример (при a = 6, b=4):</w:t>
      </w:r>
    </w:p>
    <w:p w14:paraId="0694181D" w14:textId="77777777" w:rsidR="00FA45AA" w:rsidRDefault="00FA45AA" w:rsidP="00FA45AA">
      <w:r>
        <w:t>6+4=10</w:t>
      </w:r>
    </w:p>
    <w:p w14:paraId="7A6DC535" w14:textId="77777777" w:rsidR="00FA45AA" w:rsidRDefault="00FA45AA" w:rsidP="00FA45AA">
      <w:r>
        <w:t>6–4=2</w:t>
      </w:r>
    </w:p>
    <w:p w14:paraId="603376B1" w14:textId="77777777" w:rsidR="00FA45AA" w:rsidRDefault="00FA45AA" w:rsidP="00FA45AA">
      <w:r>
        <w:t>6*4=24</w:t>
      </w:r>
    </w:p>
    <w:p w14:paraId="315D48A2" w14:textId="77777777" w:rsidR="00FA45AA" w:rsidRDefault="00FA45AA" w:rsidP="00FA45AA">
      <w:r>
        <w:t>...</w:t>
      </w:r>
    </w:p>
    <w:p w14:paraId="7B4FA79B" w14:textId="481B6D57" w:rsidR="00FA45AA" w:rsidRPr="00FA45AA" w:rsidRDefault="00FA45AA" w:rsidP="00FA45AA">
      <w:pPr>
        <w:pStyle w:val="2"/>
      </w:pPr>
      <w:r>
        <w:t>Запросить у пользователя имя (строку), рост (вещественное число),</w:t>
      </w:r>
      <w:r w:rsidRPr="00FA45AA">
        <w:t xml:space="preserve"> </w:t>
      </w:r>
      <w:r>
        <w:t xml:space="preserve">массу тела (целое число). Вывести на экран сообщение: </w:t>
      </w:r>
      <w:r>
        <w:rPr>
          <w:lang w:val="en-US"/>
        </w:rPr>
        <w:t>“</w:t>
      </w:r>
      <w:r>
        <w:t>Имя, ваш</w:t>
      </w:r>
      <w:r w:rsidRPr="00FA45AA">
        <w:t xml:space="preserve"> </w:t>
      </w:r>
      <w:r>
        <w:t>ИМТ=значение</w:t>
      </w:r>
      <w:r>
        <w:rPr>
          <w:lang w:val="en-US"/>
        </w:rPr>
        <w:t>”</w:t>
      </w:r>
      <w:r w:rsidRPr="00FA45AA">
        <w:t xml:space="preserve"> </w:t>
      </w:r>
    </w:p>
    <w:p w14:paraId="47EA4DBF" w14:textId="4CABF12A" w:rsidR="00FA45AA" w:rsidRDefault="00FA45AA" w:rsidP="00FA45AA">
      <w:r>
        <w:t>ИМТ = m/h</w:t>
      </w:r>
      <w:r w:rsidRPr="00827438">
        <w:rPr>
          <w:vertAlign w:val="superscript"/>
        </w:rPr>
        <w:t>2</w:t>
      </w:r>
      <w:r>
        <w:t>, где m — масса тела в килограммах, h — рост в метрах.</w:t>
      </w:r>
    </w:p>
    <w:p w14:paraId="5FFB2BAE" w14:textId="16057B14" w:rsidR="00FA45AA" w:rsidRDefault="00FA45AA" w:rsidP="00FA45AA">
      <w:pPr>
        <w:pStyle w:val="2"/>
      </w:pPr>
      <w:r>
        <w:t>Запросить у пользователя ввод целого числа n (количество секунд,</w:t>
      </w:r>
      <w:r w:rsidRPr="00FA45AA">
        <w:t xml:space="preserve"> </w:t>
      </w:r>
      <w:r>
        <w:t>прошедшее с начала суток). Определите, сколько часов, минут и секунд будет</w:t>
      </w:r>
      <w:r w:rsidRPr="00FA45AA">
        <w:t xml:space="preserve"> </w:t>
      </w:r>
      <w:r>
        <w:t xml:space="preserve">показано на табло электронных часов, результат вывести в формате </w:t>
      </w:r>
      <w:proofErr w:type="spellStart"/>
      <w:proofErr w:type="gramStart"/>
      <w:r>
        <w:t>чч:мм</w:t>
      </w:r>
      <w:proofErr w:type="gramEnd"/>
      <w:r>
        <w:t>:сс</w:t>
      </w:r>
      <w:proofErr w:type="spellEnd"/>
      <w:r>
        <w:t>.</w:t>
      </w:r>
      <w:r w:rsidRPr="00FA45AA">
        <w:t xml:space="preserve"> </w:t>
      </w:r>
      <w:r>
        <w:t>Учесть, что число n может быть больше, чем количество секунд в</w:t>
      </w:r>
      <w:r w:rsidRPr="00FA45AA">
        <w:t xml:space="preserve"> </w:t>
      </w:r>
      <w:r>
        <w:t>сутках, но результат должен корректно выводиться (для этого отбрасывать</w:t>
      </w:r>
      <w:r w:rsidRPr="00FA45AA">
        <w:t xml:space="preserve"> </w:t>
      </w:r>
      <w:r>
        <w:t>количество секунд в сутках).</w:t>
      </w:r>
    </w:p>
    <w:p w14:paraId="7D4AE65C" w14:textId="4F4E9362" w:rsidR="00FA45AA" w:rsidRDefault="00FA45AA" w:rsidP="00FA45AA">
      <w:pPr>
        <w:pStyle w:val="2"/>
      </w:pPr>
      <w:r>
        <w:t xml:space="preserve">Запросить у пользователя ввод года, реализовать вывод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 w:rsidRPr="00FA45AA">
        <w:t xml:space="preserve"> </w:t>
      </w:r>
      <w:r>
        <w:t>в зависимости от того, високосный год введен или нет (год является</w:t>
      </w:r>
      <w:r w:rsidRPr="00FA45AA">
        <w:t xml:space="preserve"> </w:t>
      </w:r>
      <w:r>
        <w:t xml:space="preserve">високосным </w:t>
      </w:r>
      <w:r>
        <w:lastRenderedPageBreak/>
        <w:t>в двух случаях: либо он кратен 4, но при этом не кратен 100,</w:t>
      </w:r>
      <w:r w:rsidRPr="00FA45AA">
        <w:t xml:space="preserve"> </w:t>
      </w:r>
      <w:r>
        <w:t>либо кратен 400).</w:t>
      </w:r>
    </w:p>
    <w:p w14:paraId="36E05667" w14:textId="235152B5" w:rsidR="00FA45AA" w:rsidRDefault="00FA45AA" w:rsidP="00FA45AA">
      <w:pPr>
        <w:pStyle w:val="2"/>
      </w:pPr>
      <w:r>
        <w:t>Запросить у пользователя ввод двух чисел a и b. Реализовать вывод</w:t>
      </w:r>
      <w:r w:rsidRPr="00FA45AA">
        <w:t xml:space="preserve"> </w:t>
      </w:r>
      <w:r>
        <w:t>случайного целого числа в диапазоне от a до b и случайного вещественного в</w:t>
      </w:r>
      <w:r w:rsidRPr="00FA45AA">
        <w:t xml:space="preserve"> </w:t>
      </w:r>
      <w:r>
        <w:t>диапазоне от a до b.</w:t>
      </w:r>
    </w:p>
    <w:p w14:paraId="443430AA" w14:textId="502B3DD2" w:rsidR="00FA45AA" w:rsidRDefault="00FA45AA" w:rsidP="00FA45AA">
      <w:pPr>
        <w:pStyle w:val="2"/>
      </w:pPr>
      <w:r>
        <w:t>Запросить у пользователя ввод внешнего и внутреннего радиусов и</w:t>
      </w:r>
      <w:r w:rsidRPr="00FA45AA">
        <w:t xml:space="preserve"> </w:t>
      </w:r>
      <w:r>
        <w:t>найти площадь кольца на основе значений, введенных пользователем.</w:t>
      </w:r>
      <w:r w:rsidRPr="00FA45AA">
        <w:t xml:space="preserve"> </w:t>
      </w:r>
      <w:r>
        <w:t>Результат вывести с тремя знаками после запятой. Площадь круга</w:t>
      </w:r>
      <w:r w:rsidRPr="00FA45AA">
        <w:t xml:space="preserve"> </w:t>
      </w:r>
      <w:r>
        <w:t>вычисляется по формуле: S=π∙R2.</w:t>
      </w:r>
    </w:p>
    <w:p w14:paraId="213BBAC2" w14:textId="7DE2C9AC" w:rsidR="00FA45AA" w:rsidRDefault="00FA45AA" w:rsidP="00FA45AA">
      <w:pPr>
        <w:pStyle w:val="1"/>
      </w:pPr>
      <w:r>
        <w:t>Порядок выполнения работы</w:t>
      </w:r>
    </w:p>
    <w:p w14:paraId="0B786585" w14:textId="5630C9A0" w:rsidR="00FA45AA" w:rsidRDefault="00FA45AA" w:rsidP="00FA45AA">
      <w:pPr>
        <w:pStyle w:val="2"/>
      </w:pPr>
      <w:r>
        <w:t>Выполнить все задания из п.5.</w:t>
      </w:r>
    </w:p>
    <w:p w14:paraId="24DB45E8" w14:textId="74C69F0B" w:rsidR="00FA45AA" w:rsidRDefault="00FA45AA" w:rsidP="00FA45AA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FA45AA">
      <w:pPr>
        <w:pStyle w:val="1"/>
      </w:pPr>
      <w:r>
        <w:t>Содержание отчета</w:t>
      </w:r>
    </w:p>
    <w:p w14:paraId="574E4811" w14:textId="080E4336" w:rsidR="00FA45AA" w:rsidRDefault="00FA45AA" w:rsidP="00FA45AA">
      <w:pPr>
        <w:pStyle w:val="2"/>
      </w:pPr>
      <w:r>
        <w:t>Титульный лист</w:t>
      </w:r>
    </w:p>
    <w:p w14:paraId="712F8EB0" w14:textId="4580EF1D" w:rsidR="00FA45AA" w:rsidRDefault="00FA45AA" w:rsidP="00FA45AA">
      <w:pPr>
        <w:pStyle w:val="2"/>
      </w:pPr>
      <w:r>
        <w:t>Цель работы</w:t>
      </w:r>
    </w:p>
    <w:p w14:paraId="4881DFF6" w14:textId="7899A966" w:rsidR="00FA45AA" w:rsidRDefault="00FA45AA" w:rsidP="00FA45AA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FA45AA">
      <w:pPr>
        <w:pStyle w:val="2"/>
      </w:pPr>
      <w:r>
        <w:t>Вывод</w:t>
      </w:r>
    </w:p>
    <w:p w14:paraId="0E0BD361" w14:textId="72A405BC" w:rsidR="00FA45AA" w:rsidRDefault="00FA45AA" w:rsidP="00FA45AA">
      <w:pPr>
        <w:pStyle w:val="1"/>
      </w:pPr>
      <w:r>
        <w:t>Контрольные вопросы</w:t>
      </w:r>
    </w:p>
    <w:p w14:paraId="76B8D82C" w14:textId="1049DE1E" w:rsidR="00FA45AA" w:rsidRDefault="00FA45AA" w:rsidP="00FA45AA">
      <w:pPr>
        <w:pStyle w:val="2"/>
      </w:pPr>
      <w:r>
        <w:t xml:space="preserve">Как объявить переменные на </w:t>
      </w:r>
      <w:proofErr w:type="spellStart"/>
      <w:r>
        <w:t>Kotlin</w:t>
      </w:r>
      <w:proofErr w:type="spellEnd"/>
      <w:r>
        <w:t>?</w:t>
      </w:r>
    </w:p>
    <w:p w14:paraId="2C4A0912" w14:textId="7974EF2B" w:rsidR="00FA45AA" w:rsidRDefault="00FA45AA" w:rsidP="00FA45AA">
      <w:pPr>
        <w:pStyle w:val="2"/>
      </w:pPr>
      <w:r>
        <w:t xml:space="preserve">Как выполнить ввод данных на </w:t>
      </w:r>
      <w:proofErr w:type="spellStart"/>
      <w:r>
        <w:t>Kotlin</w:t>
      </w:r>
      <w:proofErr w:type="spellEnd"/>
      <w:r>
        <w:t>?</w:t>
      </w:r>
    </w:p>
    <w:p w14:paraId="2F4ABF66" w14:textId="537F2D12" w:rsidR="00FA45AA" w:rsidRDefault="00FA45AA" w:rsidP="00FA45AA">
      <w:pPr>
        <w:pStyle w:val="2"/>
      </w:pPr>
      <w:r>
        <w:t xml:space="preserve">Как выполнить вывод данных на </w:t>
      </w:r>
      <w:proofErr w:type="spellStart"/>
      <w:r>
        <w:t>Kotlin</w:t>
      </w:r>
      <w:proofErr w:type="spellEnd"/>
      <w:r>
        <w:t>?</w:t>
      </w:r>
    </w:p>
    <w:p w14:paraId="4EB6DC11" w14:textId="77777777" w:rsidR="00FA45AA" w:rsidRPr="00FA45AA" w:rsidRDefault="00FA45AA" w:rsidP="00FA45AA">
      <w:pPr>
        <w:pStyle w:val="2"/>
      </w:pPr>
      <w:r>
        <w:t>Как преобразовать значение из строкового в числовой?</w:t>
      </w:r>
    </w:p>
    <w:p w14:paraId="28EA1D7E" w14:textId="77777777" w:rsidR="00FA45AA" w:rsidRPr="00FA45AA" w:rsidRDefault="00FA45AA" w:rsidP="00FA45AA">
      <w:pPr>
        <w:pStyle w:val="2"/>
      </w:pPr>
      <w:r>
        <w:t xml:space="preserve">Как округлить данные на </w:t>
      </w:r>
      <w:proofErr w:type="spellStart"/>
      <w:r>
        <w:t>Kotlin</w:t>
      </w:r>
      <w:proofErr w:type="spellEnd"/>
      <w:r>
        <w:t>?</w:t>
      </w:r>
    </w:p>
    <w:p w14:paraId="3C01F56C" w14:textId="77777777" w:rsidR="00FA45AA" w:rsidRPr="00FA45AA" w:rsidRDefault="00FA45AA" w:rsidP="00FA45AA">
      <w:pPr>
        <w:pStyle w:val="2"/>
      </w:pPr>
      <w:r>
        <w:t xml:space="preserve">Как сгенерировать случайное число на </w:t>
      </w:r>
      <w:proofErr w:type="spellStart"/>
      <w:r>
        <w:t>Kotlin</w:t>
      </w:r>
      <w:proofErr w:type="spellEnd"/>
      <w:r>
        <w:t>?</w:t>
      </w:r>
    </w:p>
    <w:p w14:paraId="283D7197" w14:textId="6E728FC2" w:rsidR="00EE187F" w:rsidRDefault="00FA45AA" w:rsidP="00FA45AA">
      <w:pPr>
        <w:pStyle w:val="2"/>
      </w:pPr>
      <w:r>
        <w:t xml:space="preserve">В чем отличие между ключевыми словами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val</w:t>
      </w:r>
      <w:proofErr w:type="spellEnd"/>
      <w:r>
        <w:t xml:space="preserve"> в </w:t>
      </w:r>
      <w:proofErr w:type="spellStart"/>
      <w:r>
        <w:t>Kotlin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18259A"/>
    <w:rsid w:val="001974B9"/>
    <w:rsid w:val="001E32F3"/>
    <w:rsid w:val="00243AEB"/>
    <w:rsid w:val="00251C79"/>
    <w:rsid w:val="00271E47"/>
    <w:rsid w:val="004A368A"/>
    <w:rsid w:val="00693BA2"/>
    <w:rsid w:val="006E2B52"/>
    <w:rsid w:val="00814C20"/>
    <w:rsid w:val="00827438"/>
    <w:rsid w:val="00925158"/>
    <w:rsid w:val="009D5945"/>
    <w:rsid w:val="00A7632F"/>
    <w:rsid w:val="00CF0E87"/>
    <w:rsid w:val="00D66C75"/>
    <w:rsid w:val="00E65989"/>
    <w:rsid w:val="00EE187F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37</TotalTime>
  <Pages>2</Pages>
  <Words>388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cp:lastPrinted>2025-01-16T18:47:00Z</cp:lastPrinted>
  <dcterms:created xsi:type="dcterms:W3CDTF">2025-01-16T15:55:00Z</dcterms:created>
  <dcterms:modified xsi:type="dcterms:W3CDTF">2025-01-16T18:47:00Z</dcterms:modified>
</cp:coreProperties>
</file>