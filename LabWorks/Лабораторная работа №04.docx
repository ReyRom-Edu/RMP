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A8C70B" w14:textId="773C84B6" w:rsidR="00FA45AA" w:rsidRDefault="00FA45AA" w:rsidP="00FB6F72">
      <w:pPr>
        <w:pStyle w:val="10"/>
      </w:pPr>
      <w:r>
        <w:t>Лабораторная работа №</w:t>
      </w:r>
      <w:r w:rsidR="009043E4">
        <w:t>4</w:t>
      </w:r>
      <w:r w:rsidRPr="009043E4">
        <w:br/>
      </w:r>
      <w:r w:rsidR="009043E4" w:rsidRPr="009043E4">
        <w:t>Разработка разветвляющихся алгоритмов</w:t>
      </w:r>
    </w:p>
    <w:p w14:paraId="3DE8D613" w14:textId="2380D3A9" w:rsidR="00FA45AA" w:rsidRDefault="00FA45AA" w:rsidP="00FB6F72">
      <w:pPr>
        <w:pStyle w:val="1"/>
      </w:pPr>
      <w:r>
        <w:t>Цель работы</w:t>
      </w:r>
    </w:p>
    <w:p w14:paraId="0CFC32E9" w14:textId="016EA0A7" w:rsidR="00FA45AA" w:rsidRDefault="009043E4" w:rsidP="00FB6F72">
      <w:pPr>
        <w:pStyle w:val="2"/>
      </w:pPr>
      <w:r w:rsidRPr="009043E4">
        <w:t xml:space="preserve">Изучить процесс разработки разветвляющихся алгоритмов в приложениях на </w:t>
      </w:r>
      <w:proofErr w:type="spellStart"/>
      <w:r w:rsidRPr="009043E4">
        <w:t>Kotlin</w:t>
      </w:r>
      <w:proofErr w:type="spellEnd"/>
      <w:r>
        <w:t>.</w:t>
      </w:r>
    </w:p>
    <w:p w14:paraId="4239D8D4" w14:textId="68D43D90" w:rsidR="00FA45AA" w:rsidRDefault="00FA45AA" w:rsidP="00FB6F72">
      <w:pPr>
        <w:pStyle w:val="1"/>
      </w:pPr>
      <w:r>
        <w:t>Литература</w:t>
      </w:r>
    </w:p>
    <w:p w14:paraId="7768CDD4" w14:textId="09F871C4" w:rsidR="00FA45AA" w:rsidRPr="00FA45AA" w:rsidRDefault="00FA45AA" w:rsidP="00FB6F72">
      <w:pPr>
        <w:pStyle w:val="2"/>
      </w:pPr>
      <w:proofErr w:type="spellStart"/>
      <w:r>
        <w:t>Kotlin</w:t>
      </w:r>
      <w:proofErr w:type="spellEnd"/>
      <w:r>
        <w:t xml:space="preserve"> | Руководство. metanit.com – </w:t>
      </w:r>
      <w:proofErr w:type="gramStart"/>
      <w:r>
        <w:t>Текст :</w:t>
      </w:r>
      <w:proofErr w:type="gramEnd"/>
      <w:r>
        <w:t xml:space="preserve"> электронный //</w:t>
      </w:r>
      <w:proofErr w:type="spellStart"/>
      <w:r w:rsidRPr="00FA45AA">
        <w:rPr>
          <w:lang w:val="en-US"/>
        </w:rPr>
        <w:t>metanit</w:t>
      </w:r>
      <w:proofErr w:type="spellEnd"/>
      <w:r w:rsidRPr="00FA45AA">
        <w:t>.</w:t>
      </w:r>
      <w:r w:rsidRPr="00FA45AA">
        <w:rPr>
          <w:lang w:val="en-US"/>
        </w:rPr>
        <w:t>com</w:t>
      </w:r>
      <w:r w:rsidRPr="00FA45AA">
        <w:t xml:space="preserve">, 2023. – </w:t>
      </w:r>
      <w:r w:rsidRPr="00FA45AA">
        <w:rPr>
          <w:lang w:val="en-US"/>
        </w:rPr>
        <w:t>URL</w:t>
      </w:r>
      <w:r w:rsidRPr="00FA45AA">
        <w:t xml:space="preserve">: </w:t>
      </w:r>
      <w:r w:rsidRPr="00FA45AA">
        <w:rPr>
          <w:lang w:val="en-US"/>
        </w:rPr>
        <w:t>https</w:t>
      </w:r>
      <w:r w:rsidRPr="00FA45AA">
        <w:t>://</w:t>
      </w:r>
      <w:proofErr w:type="spellStart"/>
      <w:r w:rsidRPr="00FA45AA">
        <w:rPr>
          <w:lang w:val="en-US"/>
        </w:rPr>
        <w:t>metanit</w:t>
      </w:r>
      <w:proofErr w:type="spellEnd"/>
      <w:r w:rsidRPr="00FA45AA">
        <w:t>.</w:t>
      </w:r>
      <w:r w:rsidRPr="00FA45AA">
        <w:rPr>
          <w:lang w:val="en-US"/>
        </w:rPr>
        <w:t>com</w:t>
      </w:r>
      <w:r w:rsidRPr="00FA45AA">
        <w:t>/</w:t>
      </w:r>
      <w:proofErr w:type="spellStart"/>
      <w:r w:rsidRPr="00FA45AA">
        <w:rPr>
          <w:lang w:val="en-US"/>
        </w:rPr>
        <w:t>kotlin</w:t>
      </w:r>
      <w:proofErr w:type="spellEnd"/>
      <w:r w:rsidRPr="00FA45AA">
        <w:t>/</w:t>
      </w:r>
      <w:r w:rsidRPr="00FA45AA">
        <w:rPr>
          <w:lang w:val="en-US"/>
        </w:rPr>
        <w:t>tutorial</w:t>
      </w:r>
      <w:r w:rsidRPr="00FA45AA">
        <w:t xml:space="preserve">/ – </w:t>
      </w:r>
      <w:r>
        <w:t>гл</w:t>
      </w:r>
      <w:r w:rsidRPr="00FA45AA">
        <w:t>.2.</w:t>
      </w:r>
    </w:p>
    <w:p w14:paraId="0AAD396D" w14:textId="4E27E75C" w:rsidR="00FA45AA" w:rsidRDefault="00FA45AA" w:rsidP="00FB6F72">
      <w:pPr>
        <w:pStyle w:val="1"/>
      </w:pPr>
      <w:r>
        <w:t>Подготовка к работе</w:t>
      </w:r>
    </w:p>
    <w:p w14:paraId="3280C45E" w14:textId="59B7EB9E" w:rsidR="00FA45AA" w:rsidRDefault="00FA45AA" w:rsidP="00FB6F72">
      <w:pPr>
        <w:pStyle w:val="2"/>
      </w:pPr>
      <w:r>
        <w:t>Повторить теоретический материал (см.п.2).</w:t>
      </w:r>
    </w:p>
    <w:p w14:paraId="10FA25B7" w14:textId="0BE7D0BC" w:rsidR="00FA45AA" w:rsidRDefault="00FA45AA" w:rsidP="00FB6F72">
      <w:pPr>
        <w:pStyle w:val="2"/>
      </w:pPr>
      <w:r>
        <w:t>Изучить описание лабораторной работы.</w:t>
      </w:r>
    </w:p>
    <w:p w14:paraId="67858F9B" w14:textId="6F36D116" w:rsidR="00FA45AA" w:rsidRDefault="00FA45AA" w:rsidP="00FB6F72">
      <w:pPr>
        <w:pStyle w:val="1"/>
      </w:pPr>
      <w:r>
        <w:t>Основное оборудование</w:t>
      </w:r>
    </w:p>
    <w:p w14:paraId="09E31B02" w14:textId="2AF90053" w:rsidR="00FA45AA" w:rsidRDefault="00FA45AA" w:rsidP="00FB6F72">
      <w:pPr>
        <w:pStyle w:val="2"/>
      </w:pPr>
      <w:r>
        <w:t>Персональный компьютер.</w:t>
      </w:r>
    </w:p>
    <w:p w14:paraId="688FCC34" w14:textId="11135992" w:rsidR="00FA45AA" w:rsidRDefault="00FA45AA" w:rsidP="00FB6F72">
      <w:pPr>
        <w:pStyle w:val="1"/>
      </w:pPr>
      <w:r>
        <w:t>Задание</w:t>
      </w:r>
    </w:p>
    <w:p w14:paraId="4C15F997" w14:textId="77777777" w:rsidR="000839DF" w:rsidRDefault="000839DF" w:rsidP="00FB6F72">
      <w:pPr>
        <w:pStyle w:val="2"/>
      </w:pPr>
      <w:r w:rsidRPr="000839DF">
        <w:t xml:space="preserve">Написать программу, определяющую по введенному пользователем номеру месяца сезон (зима, весна, лето, осень). Если введен некорректный номер месяца, вывести сообщение, что такого месяца нет. </w:t>
      </w:r>
    </w:p>
    <w:p w14:paraId="14A3CFF0" w14:textId="77777777" w:rsidR="000839DF" w:rsidRDefault="000839DF" w:rsidP="00FB6F72">
      <w:pPr>
        <w:pStyle w:val="2"/>
      </w:pPr>
      <w:r w:rsidRPr="000839DF">
        <w:t xml:space="preserve">Написать программу, определяющую по введенному пользователем году и номеру месяца (считать, что год и номер месяца введены корректно): </w:t>
      </w:r>
    </w:p>
    <w:p w14:paraId="30BE44AF" w14:textId="77777777" w:rsidR="000839DF" w:rsidRDefault="000839DF" w:rsidP="000839DF">
      <w:pPr>
        <w:pStyle w:val="af"/>
      </w:pPr>
      <w:r w:rsidRPr="000839DF">
        <w:t xml:space="preserve">- является ли введенный пользователем год високосным (кратен 4 и не кратен 100 или кратен 400); </w:t>
      </w:r>
    </w:p>
    <w:p w14:paraId="0EBBA508" w14:textId="0EAD7DC2" w:rsidR="000839DF" w:rsidRDefault="000839DF" w:rsidP="000839DF">
      <w:pPr>
        <w:pStyle w:val="af"/>
      </w:pPr>
      <w:r w:rsidRPr="000839DF">
        <w:t>- количество дней в месяце.</w:t>
      </w:r>
    </w:p>
    <w:p w14:paraId="25DCE9DA" w14:textId="77777777" w:rsidR="009F126C" w:rsidRDefault="009F126C" w:rsidP="00FB6F72">
      <w:pPr>
        <w:pStyle w:val="2"/>
      </w:pPr>
      <w:r w:rsidRPr="009F126C">
        <w:t xml:space="preserve">Написать приложение «Конвертер валют». Курс валют (доллары, евро) задать </w:t>
      </w:r>
      <w:proofErr w:type="spellStart"/>
      <w:r w:rsidRPr="009F126C">
        <w:t>программно</w:t>
      </w:r>
      <w:proofErr w:type="spellEnd"/>
      <w:r w:rsidRPr="009F126C">
        <w:t>, исходную сумму в рублях и требуемую валюту указывает пользователь. На выходе — сумма в валюте, округленная до двух знаков после запятой. Если введена некорректная валюта, выводить исходную сумму</w:t>
      </w:r>
    </w:p>
    <w:p w14:paraId="645DAA3D" w14:textId="77777777" w:rsidR="009F126C" w:rsidRDefault="009F126C" w:rsidP="00FB6F72">
      <w:pPr>
        <w:pStyle w:val="2"/>
      </w:pPr>
      <w:r w:rsidRPr="009F126C">
        <w:t xml:space="preserve">Написать программу, вычисляющую значение функции у(x): </w:t>
      </w:r>
    </w:p>
    <w:p w14:paraId="74990636" w14:textId="77777777" w:rsidR="009F126C" w:rsidRPr="00FB6F72" w:rsidRDefault="009F126C" w:rsidP="00FB6F72">
      <w:r w:rsidRPr="00FB6F72">
        <w:t xml:space="preserve">- если х &lt; -10, то у(х) = а*х2; </w:t>
      </w:r>
    </w:p>
    <w:p w14:paraId="0F9C1E0E" w14:textId="77777777" w:rsidR="009F126C" w:rsidRPr="00FB6F72" w:rsidRDefault="009F126C" w:rsidP="00FB6F72">
      <w:r w:rsidRPr="00FB6F72">
        <w:t xml:space="preserve">- если -10 ≤ х </w:t>
      </w:r>
      <w:proofErr w:type="gramStart"/>
      <w:r w:rsidRPr="00FB6F72">
        <w:t>&lt; 10</w:t>
      </w:r>
      <w:proofErr w:type="gramEnd"/>
      <w:r w:rsidRPr="00FB6F72">
        <w:t xml:space="preserve">, то у(х) = а*|х|; </w:t>
      </w:r>
    </w:p>
    <w:p w14:paraId="3E9EAC9F" w14:textId="77777777" w:rsidR="009F126C" w:rsidRPr="00FB6F72" w:rsidRDefault="009F126C" w:rsidP="00FB6F72">
      <w:r w:rsidRPr="00FB6F72">
        <w:t xml:space="preserve">- если х ≥ 10, то у(х) = 1/(а-х). </w:t>
      </w:r>
    </w:p>
    <w:p w14:paraId="0E93A3A9" w14:textId="77777777" w:rsidR="009F126C" w:rsidRPr="00FB6F72" w:rsidRDefault="009F126C" w:rsidP="00FB6F72">
      <w:r w:rsidRPr="00FB6F72">
        <w:t xml:space="preserve">Числа а и х вводятся пользователем. </w:t>
      </w:r>
    </w:p>
    <w:p w14:paraId="3542E88F" w14:textId="77777777" w:rsidR="009F126C" w:rsidRPr="00FB6F72" w:rsidRDefault="009F126C" w:rsidP="00FB6F72">
      <w:r w:rsidRPr="00FB6F72">
        <w:t xml:space="preserve">Результат округлять до трех знаков после запятой. </w:t>
      </w:r>
    </w:p>
    <w:p w14:paraId="2A0A20B7" w14:textId="46152BEC" w:rsidR="009F126C" w:rsidRPr="00FB6F72" w:rsidRDefault="009F126C" w:rsidP="00FB6F72">
      <w:r w:rsidRPr="00FB6F72">
        <w:t xml:space="preserve">В случае, если результат вычислить невозможно, вывести соответствующее сообщение. </w:t>
      </w:r>
    </w:p>
    <w:p w14:paraId="33F8D63C" w14:textId="3343B42A" w:rsidR="00111B29" w:rsidRDefault="00111B29" w:rsidP="00FB6F72">
      <w:pPr>
        <w:pStyle w:val="2"/>
      </w:pPr>
      <w:r w:rsidRPr="00111B29">
        <w:t xml:space="preserve">Написать программу, запрашивающую сумму покупки и внесенную покупателем сумму. На экране вывести сумму к оплате с учетом скидки (5% </w:t>
      </w:r>
      <w:r w:rsidR="007A5F05" w:rsidRPr="00111B29">
        <w:t>предоставляется,</w:t>
      </w:r>
      <w:r w:rsidRPr="00111B29">
        <w:t xml:space="preserve"> если сумма покупки больше 1000 рублей, 10% – если сумма больше 5000 рублей, значение должно быть округлено до двух знаков для корректности вычислений) и следующий текст: </w:t>
      </w:r>
    </w:p>
    <w:p w14:paraId="2337802E" w14:textId="0908DC51" w:rsidR="00111B29" w:rsidRDefault="00111B29" w:rsidP="00FB6F72">
      <w:r w:rsidRPr="00111B29">
        <w:t xml:space="preserve">— «Спасибо!», если сдача не требуется; </w:t>
      </w:r>
    </w:p>
    <w:p w14:paraId="3345C882" w14:textId="04754DD4" w:rsidR="00111B29" w:rsidRDefault="00111B29" w:rsidP="00FB6F72">
      <w:r w:rsidRPr="00111B29">
        <w:lastRenderedPageBreak/>
        <w:t xml:space="preserve">— «Возьмите сдачу» и сумму сдачи, если денег внесено больше, чем необходимо; </w:t>
      </w:r>
    </w:p>
    <w:p w14:paraId="11851545" w14:textId="288C8E8F" w:rsidR="00111B29" w:rsidRDefault="00111B29" w:rsidP="00FB6F72">
      <w:r w:rsidRPr="00111B29">
        <w:t>— «Требуется доплатить» и недостающую сумму, если денег внесено недостаточно.</w:t>
      </w:r>
    </w:p>
    <w:p w14:paraId="213BBAC2" w14:textId="7DE2C9AC" w:rsidR="00FA45AA" w:rsidRDefault="00FA45AA" w:rsidP="00FB6F72">
      <w:pPr>
        <w:pStyle w:val="1"/>
      </w:pPr>
      <w:r>
        <w:t>Порядок выполнения работы</w:t>
      </w:r>
    </w:p>
    <w:p w14:paraId="0B786585" w14:textId="5630C9A0" w:rsidR="00FA45AA" w:rsidRDefault="00FA45AA" w:rsidP="00FB6F72">
      <w:pPr>
        <w:pStyle w:val="2"/>
      </w:pPr>
      <w:r>
        <w:t>Выполнить все задания из п.5.</w:t>
      </w:r>
    </w:p>
    <w:p w14:paraId="24DB45E8" w14:textId="74C69F0B" w:rsidR="00FA45AA" w:rsidRDefault="00FA45AA" w:rsidP="00FB6F72">
      <w:pPr>
        <w:pStyle w:val="2"/>
      </w:pPr>
      <w:r>
        <w:t>Ответить на контрольные вопросы.</w:t>
      </w:r>
    </w:p>
    <w:p w14:paraId="0B159DAA" w14:textId="40A8EF11" w:rsidR="00FA45AA" w:rsidRDefault="00FA45AA" w:rsidP="00FB6F72">
      <w:pPr>
        <w:pStyle w:val="1"/>
      </w:pPr>
      <w:r>
        <w:t>Содержание отчета</w:t>
      </w:r>
    </w:p>
    <w:p w14:paraId="574E4811" w14:textId="080E4336" w:rsidR="00FA45AA" w:rsidRDefault="00FA45AA" w:rsidP="00FB6F72">
      <w:pPr>
        <w:pStyle w:val="2"/>
      </w:pPr>
      <w:r>
        <w:t>Титульный лист</w:t>
      </w:r>
    </w:p>
    <w:p w14:paraId="712F8EB0" w14:textId="4580EF1D" w:rsidR="00FA45AA" w:rsidRDefault="00FA45AA" w:rsidP="00FB6F72">
      <w:pPr>
        <w:pStyle w:val="2"/>
      </w:pPr>
      <w:r>
        <w:t>Цель работы</w:t>
      </w:r>
    </w:p>
    <w:p w14:paraId="4881DFF6" w14:textId="7899A966" w:rsidR="00FA45AA" w:rsidRDefault="00FA45AA" w:rsidP="00FB6F72">
      <w:pPr>
        <w:pStyle w:val="2"/>
      </w:pPr>
      <w:r>
        <w:t>Ответы на контрольные вопросы</w:t>
      </w:r>
    </w:p>
    <w:p w14:paraId="3979BB1B" w14:textId="4E360A40" w:rsidR="00FA45AA" w:rsidRDefault="00FA45AA" w:rsidP="00FB6F72">
      <w:pPr>
        <w:pStyle w:val="2"/>
      </w:pPr>
      <w:r>
        <w:t>Вывод</w:t>
      </w:r>
    </w:p>
    <w:p w14:paraId="0E0BD361" w14:textId="72A405BC" w:rsidR="00FA45AA" w:rsidRDefault="00FA45AA" w:rsidP="00FB6F72">
      <w:pPr>
        <w:pStyle w:val="1"/>
      </w:pPr>
      <w:r>
        <w:t>Контрольные вопросы</w:t>
      </w:r>
    </w:p>
    <w:p w14:paraId="1E1E66A3" w14:textId="77777777" w:rsidR="007A5F05" w:rsidRDefault="007A5F05" w:rsidP="00FB6F72">
      <w:pPr>
        <w:pStyle w:val="2"/>
      </w:pPr>
      <w:r w:rsidRPr="007A5F05">
        <w:t xml:space="preserve">Каков синтаксис условного оператора на </w:t>
      </w:r>
      <w:proofErr w:type="spellStart"/>
      <w:r w:rsidRPr="007A5F05">
        <w:t>Kotlin</w:t>
      </w:r>
      <w:proofErr w:type="spellEnd"/>
      <w:r w:rsidRPr="007A5F05">
        <w:t xml:space="preserve">? </w:t>
      </w:r>
    </w:p>
    <w:p w14:paraId="356C27BA" w14:textId="77777777" w:rsidR="007A5F05" w:rsidRDefault="007A5F05" w:rsidP="00FB6F72">
      <w:pPr>
        <w:pStyle w:val="2"/>
      </w:pPr>
      <w:r w:rsidRPr="007A5F05">
        <w:t xml:space="preserve">Каков синтаксис оператора множественного выбора на </w:t>
      </w:r>
      <w:proofErr w:type="spellStart"/>
      <w:r w:rsidRPr="007A5F05">
        <w:t>Kotlin</w:t>
      </w:r>
      <w:proofErr w:type="spellEnd"/>
      <w:r w:rsidRPr="007A5F05">
        <w:t xml:space="preserve">? </w:t>
      </w:r>
    </w:p>
    <w:p w14:paraId="283D7197" w14:textId="1030A665" w:rsidR="00EE187F" w:rsidRDefault="007A5F05" w:rsidP="00FB6F72">
      <w:pPr>
        <w:pStyle w:val="2"/>
      </w:pPr>
      <w:r w:rsidRPr="007A5F05">
        <w:t xml:space="preserve">Каков синтаксис тернарного оператора на </w:t>
      </w:r>
      <w:proofErr w:type="spellStart"/>
      <w:r w:rsidRPr="007A5F05">
        <w:t>Kotlin</w:t>
      </w:r>
      <w:proofErr w:type="spellEnd"/>
      <w:r w:rsidRPr="007A5F05">
        <w:t>?</w:t>
      </w:r>
    </w:p>
    <w:sectPr w:rsidR="00EE18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5D41CF"/>
    <w:multiLevelType w:val="multilevel"/>
    <w:tmpl w:val="68BC61E4"/>
    <w:styleLink w:val="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5">
      <w:start w:val="1"/>
      <w:numFmt w:val="decimal"/>
      <w:suff w:val="space"/>
      <w:lvlText w:val="%1.%2.%3.%4.%5.%6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567"/>
      </w:pPr>
      <w:rPr>
        <w:rFonts w:ascii="Times New Roman" w:hAnsi="Times New Roman" w:hint="default"/>
        <w:sz w:val="28"/>
      </w:rPr>
    </w:lvl>
  </w:abstractNum>
  <w:abstractNum w:abstractNumId="1" w15:restartNumberingAfterBreak="0">
    <w:nsid w:val="6ED64C27"/>
    <w:multiLevelType w:val="multilevel"/>
    <w:tmpl w:val="68BC61E4"/>
    <w:numStyleLink w:val="a"/>
  </w:abstractNum>
  <w:num w:numId="1" w16cid:durableId="1386948056">
    <w:abstractNumId w:val="0"/>
  </w:num>
  <w:num w:numId="2" w16cid:durableId="141122171">
    <w:abstractNumId w:val="0"/>
  </w:num>
  <w:num w:numId="3" w16cid:durableId="634676009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4" w16cid:durableId="737049000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5" w16cid:durableId="460226078">
    <w:abstractNumId w:val="0"/>
  </w:num>
  <w:num w:numId="6" w16cid:durableId="797380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1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5AA"/>
    <w:rsid w:val="000839DF"/>
    <w:rsid w:val="00111B29"/>
    <w:rsid w:val="0018259A"/>
    <w:rsid w:val="001974B9"/>
    <w:rsid w:val="001E32F3"/>
    <w:rsid w:val="00243AEB"/>
    <w:rsid w:val="00251C79"/>
    <w:rsid w:val="00271E47"/>
    <w:rsid w:val="004A368A"/>
    <w:rsid w:val="00693BA2"/>
    <w:rsid w:val="006E2B52"/>
    <w:rsid w:val="007A5F05"/>
    <w:rsid w:val="00814C20"/>
    <w:rsid w:val="00827438"/>
    <w:rsid w:val="009043E4"/>
    <w:rsid w:val="00925158"/>
    <w:rsid w:val="009A4876"/>
    <w:rsid w:val="009D5945"/>
    <w:rsid w:val="009F126C"/>
    <w:rsid w:val="00A7632F"/>
    <w:rsid w:val="00CF0E87"/>
    <w:rsid w:val="00D66C75"/>
    <w:rsid w:val="00E01507"/>
    <w:rsid w:val="00E65989"/>
    <w:rsid w:val="00EE187F"/>
    <w:rsid w:val="00FA45AA"/>
    <w:rsid w:val="00FB6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B01ADD9"/>
  <w15:chartTrackingRefBased/>
  <w15:docId w15:val="{EECC9441-22AB-4AC0-9320-5D30C0D31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Cs/>
        <w:kern w:val="3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B6F72"/>
    <w:pPr>
      <w:spacing w:after="0" w:line="240" w:lineRule="auto"/>
      <w:ind w:firstLine="567"/>
      <w:jc w:val="both"/>
    </w:pPr>
  </w:style>
  <w:style w:type="paragraph" w:styleId="10">
    <w:name w:val="heading 1"/>
    <w:basedOn w:val="a0"/>
    <w:next w:val="a0"/>
    <w:link w:val="11"/>
    <w:uiPriority w:val="9"/>
    <w:qFormat/>
    <w:rsid w:val="004A368A"/>
    <w:pPr>
      <w:pageBreakBefore/>
      <w:widowControl w:val="0"/>
      <w:tabs>
        <w:tab w:val="left" w:pos="709"/>
      </w:tabs>
      <w:suppressAutoHyphens/>
      <w:autoSpaceDN w:val="0"/>
      <w:jc w:val="center"/>
      <w:textAlignment w:val="baseline"/>
      <w:outlineLvl w:val="0"/>
    </w:pPr>
    <w:rPr>
      <w:rFonts w:eastAsia="Lucida Sans Unicode"/>
      <w:b/>
      <w:sz w:val="32"/>
      <w:szCs w:val="32"/>
      <w:lang w:eastAsia="ru-RU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A7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7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A7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A7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7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A7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A7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A7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4A368A"/>
    <w:rPr>
      <w:rFonts w:eastAsia="Lucida Sans Unicode"/>
      <w:b/>
      <w:sz w:val="32"/>
      <w:szCs w:val="32"/>
      <w:lang w:eastAsia="ru-RU"/>
    </w:rPr>
  </w:style>
  <w:style w:type="character" w:customStyle="1" w:styleId="21">
    <w:name w:val="Заголовок 2 Знак"/>
    <w:basedOn w:val="a1"/>
    <w:link w:val="20"/>
    <w:uiPriority w:val="9"/>
    <w:semiHidden/>
    <w:rsid w:val="00A7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7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7632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7632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7632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7632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7632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7632F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A7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7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A7632F"/>
    <w:pPr>
      <w:numPr>
        <w:ilvl w:val="1"/>
      </w:numPr>
      <w:ind w:firstLine="567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7">
    <w:name w:val="Подзаголовок Знак"/>
    <w:basedOn w:val="a1"/>
    <w:link w:val="a6"/>
    <w:uiPriority w:val="11"/>
    <w:rsid w:val="00A7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0"/>
    <w:next w:val="a0"/>
    <w:link w:val="23"/>
    <w:uiPriority w:val="29"/>
    <w:qFormat/>
    <w:rsid w:val="00A763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sid w:val="00A7632F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A7632F"/>
    <w:pPr>
      <w:ind w:left="720"/>
      <w:contextualSpacing/>
    </w:pPr>
  </w:style>
  <w:style w:type="character" w:styleId="a9">
    <w:name w:val="Intense Emphasis"/>
    <w:basedOn w:val="a1"/>
    <w:uiPriority w:val="21"/>
    <w:qFormat/>
    <w:rsid w:val="00A7632F"/>
    <w:rPr>
      <w:i/>
      <w:iCs/>
      <w:color w:val="0F4761" w:themeColor="accent1" w:themeShade="BF"/>
    </w:rPr>
  </w:style>
  <w:style w:type="paragraph" w:styleId="aa">
    <w:name w:val="Intense Quote"/>
    <w:basedOn w:val="a0"/>
    <w:next w:val="a0"/>
    <w:link w:val="ab"/>
    <w:uiPriority w:val="30"/>
    <w:qFormat/>
    <w:rsid w:val="00A7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A7632F"/>
    <w:rPr>
      <w:i/>
      <w:iCs/>
      <w:color w:val="0F4761" w:themeColor="accent1" w:themeShade="BF"/>
    </w:rPr>
  </w:style>
  <w:style w:type="character" w:styleId="ac">
    <w:name w:val="Intense Reference"/>
    <w:basedOn w:val="a1"/>
    <w:uiPriority w:val="32"/>
    <w:qFormat/>
    <w:rsid w:val="00A7632F"/>
    <w:rPr>
      <w:b/>
      <w:bCs w:val="0"/>
      <w:smallCaps/>
      <w:color w:val="0F4761" w:themeColor="accent1" w:themeShade="BF"/>
      <w:spacing w:val="5"/>
    </w:rPr>
  </w:style>
  <w:style w:type="numbering" w:customStyle="1" w:styleId="a">
    <w:name w:val="Основная нумерация"/>
    <w:uiPriority w:val="99"/>
    <w:rsid w:val="0018259A"/>
    <w:pPr>
      <w:numPr>
        <w:numId w:val="1"/>
      </w:numPr>
    </w:pPr>
  </w:style>
  <w:style w:type="paragraph" w:customStyle="1" w:styleId="ad">
    <w:name w:val="Фрагмент кода"/>
    <w:basedOn w:val="a0"/>
    <w:link w:val="ae"/>
    <w:qFormat/>
    <w:rsid w:val="00271E47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</w:pPr>
    <w:rPr>
      <w:rFonts w:ascii="Courier New" w:hAnsi="Courier New"/>
      <w:lang w:val="en-US"/>
    </w:rPr>
  </w:style>
  <w:style w:type="character" w:customStyle="1" w:styleId="ae">
    <w:name w:val="Фрагмент кода Знак"/>
    <w:basedOn w:val="a1"/>
    <w:link w:val="ad"/>
    <w:rsid w:val="00271E47"/>
    <w:rPr>
      <w:rFonts w:ascii="Courier New" w:hAnsi="Courier New"/>
      <w:lang w:val="en-US"/>
    </w:rPr>
  </w:style>
  <w:style w:type="paragraph" w:customStyle="1" w:styleId="1">
    <w:name w:val="Основная нумерация 1"/>
    <w:basedOn w:val="a0"/>
    <w:qFormat/>
    <w:rsid w:val="0018259A"/>
    <w:pPr>
      <w:keepNext/>
      <w:widowControl w:val="0"/>
      <w:numPr>
        <w:numId w:val="6"/>
      </w:numPr>
      <w:spacing w:before="280"/>
    </w:pPr>
    <w:rPr>
      <w:b/>
      <w:bCs w:val="0"/>
    </w:rPr>
  </w:style>
  <w:style w:type="paragraph" w:customStyle="1" w:styleId="2">
    <w:name w:val="Основная нумерация 2"/>
    <w:basedOn w:val="a0"/>
    <w:link w:val="24"/>
    <w:qFormat/>
    <w:rsid w:val="0018259A"/>
    <w:pPr>
      <w:widowControl w:val="0"/>
      <w:numPr>
        <w:ilvl w:val="1"/>
        <w:numId w:val="6"/>
      </w:numPr>
    </w:pPr>
  </w:style>
  <w:style w:type="character" w:customStyle="1" w:styleId="24">
    <w:name w:val="Основная нумерация 2 Знак"/>
    <w:basedOn w:val="a1"/>
    <w:link w:val="2"/>
    <w:rsid w:val="00E65989"/>
  </w:style>
  <w:style w:type="paragraph" w:styleId="af">
    <w:name w:val="No Spacing"/>
    <w:uiPriority w:val="1"/>
    <w:qFormat/>
    <w:rsid w:val="000839D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yRom\OneDrive\Documents\&#1055;&#1072;&#1088;&#1099;\&#1052;&#1077;&#1090;&#1086;&#1076;&#1080;&#1095;&#1082;&#1080;\arotel_metod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arotel_metod.dotx</Template>
  <TotalTime>42</TotalTime>
  <Pages>2</Pages>
  <Words>344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Роман Садовский</cp:lastModifiedBy>
  <cp:revision>8</cp:revision>
  <cp:lastPrinted>2025-01-16T18:47:00Z</cp:lastPrinted>
  <dcterms:created xsi:type="dcterms:W3CDTF">2025-01-16T15:55:00Z</dcterms:created>
  <dcterms:modified xsi:type="dcterms:W3CDTF">2025-01-21T15:56:00Z</dcterms:modified>
</cp:coreProperties>
</file>