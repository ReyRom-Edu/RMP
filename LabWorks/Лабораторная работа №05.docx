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4D4AD4D5" w:rsidR="00FA45AA" w:rsidRDefault="00FA45AA" w:rsidP="00382EE2">
      <w:pPr>
        <w:pStyle w:val="10"/>
      </w:pPr>
      <w:r>
        <w:t>Лабораторная работа №</w:t>
      </w:r>
      <w:r w:rsidR="003E0728">
        <w:t>5</w:t>
      </w:r>
      <w:r w:rsidRPr="009043E4">
        <w:br/>
      </w:r>
      <w:r w:rsidR="003E0728" w:rsidRPr="003E0728">
        <w:t>Разработка циклических алгоритмов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3A803CD3" w:rsidR="00FA45AA" w:rsidRDefault="003E0728" w:rsidP="00382EE2">
      <w:pPr>
        <w:pStyle w:val="2"/>
      </w:pPr>
      <w:r w:rsidRPr="003E0728">
        <w:t xml:space="preserve">Изучить процесс разработки циклических алгоритмов в приложениях на </w:t>
      </w:r>
      <w:proofErr w:type="spellStart"/>
      <w:r w:rsidRPr="003E0728">
        <w:t>Kotlin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9F871C4" w:rsidR="00FA45AA" w:rsidRPr="00FA45AA" w:rsidRDefault="00FA45AA" w:rsidP="00382EE2">
      <w:pPr>
        <w:pStyle w:val="2"/>
      </w:pPr>
      <w:proofErr w:type="spellStart"/>
      <w:r>
        <w:t>Kotlin</w:t>
      </w:r>
      <w:proofErr w:type="spellEnd"/>
      <w:r>
        <w:t xml:space="preserve"> | Руководство. metanit.com – </w:t>
      </w:r>
      <w:proofErr w:type="gramStart"/>
      <w:r>
        <w:t>Текст :</w:t>
      </w:r>
      <w:proofErr w:type="gramEnd"/>
      <w:r>
        <w:t xml:space="preserve"> электронный 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proofErr w:type="spellStart"/>
      <w:r w:rsidRPr="00FA45AA">
        <w:rPr>
          <w:lang w:val="en-US"/>
        </w:rPr>
        <w:t>kotlin</w:t>
      </w:r>
      <w:proofErr w:type="spellEnd"/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.2.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688FCC34" w14:textId="11135992" w:rsidR="00FA45AA" w:rsidRDefault="00FA45AA" w:rsidP="00382EE2">
      <w:pPr>
        <w:pStyle w:val="1"/>
      </w:pPr>
      <w:r>
        <w:t>Задание</w:t>
      </w:r>
    </w:p>
    <w:p w14:paraId="125D390E" w14:textId="62045CFA" w:rsidR="00F86C25" w:rsidRDefault="00F86C25" w:rsidP="00F86C25">
      <w:pPr>
        <w:pStyle w:val="af"/>
      </w:pPr>
      <w:r w:rsidRPr="00F86C25">
        <w:t>Ввод и вывод данных должны быть снабжены подсказками на русском языке</w:t>
      </w:r>
      <w:r>
        <w:t>.</w:t>
      </w:r>
    </w:p>
    <w:p w14:paraId="39C9B590" w14:textId="5066C9EC" w:rsidR="00F86C25" w:rsidRDefault="00F86C25" w:rsidP="00F86C25">
      <w:pPr>
        <w:pStyle w:val="af"/>
      </w:pPr>
      <w:r w:rsidRPr="00F86C25">
        <w:t>Задание выполняется по вариантам (1 – нечетный номер ПК, 2 – четный номер ПК).</w:t>
      </w:r>
    </w:p>
    <w:p w14:paraId="3FEA7021" w14:textId="77777777" w:rsidR="00F86C25" w:rsidRDefault="00F86C25" w:rsidP="00382EE2">
      <w:pPr>
        <w:pStyle w:val="2"/>
      </w:pPr>
      <w:r w:rsidRPr="00F86C25">
        <w:t xml:space="preserve">Написать программу с использованием цикла со счетчиком: </w:t>
      </w:r>
    </w:p>
    <w:p w14:paraId="67AE2217" w14:textId="77777777" w:rsidR="00F86C25" w:rsidRPr="0085777B" w:rsidRDefault="00F86C25" w:rsidP="00382EE2">
      <w:r w:rsidRPr="0085777B">
        <w:t xml:space="preserve">1) для вывода на экран шкалы температуры по шкалам Цельсия и Фаренгейта в диапазоне от 100 до -50 градусов по шкале Цельсия с шагом, указанным пользователем. В первом столбце – температура по шкале Цельсия, во втором – по шкале Фаренгейта (F=C*1.8+32). </w:t>
      </w:r>
    </w:p>
    <w:p w14:paraId="1AA615E5" w14:textId="77777777" w:rsidR="00F86C25" w:rsidRPr="0085777B" w:rsidRDefault="00F86C25" w:rsidP="00382EE2">
      <w:r w:rsidRPr="0085777B">
        <w:t>2) для вывода на экран значений функции y(х)=a*</w:t>
      </w:r>
      <w:proofErr w:type="spellStart"/>
      <w:r w:rsidRPr="0085777B">
        <w:t>x+b</w:t>
      </w:r>
      <w:proofErr w:type="spellEnd"/>
      <w:r w:rsidRPr="0085777B">
        <w:t xml:space="preserve"> на отрезке от x1 до x2 с шагом 1 (a, b, x1 и x2 вводятся пользователем. Все числа – вещественные). Значения функции выводить по возрастанию независимо от значений x1 и x2. </w:t>
      </w:r>
    </w:p>
    <w:p w14:paraId="638F2780" w14:textId="77777777" w:rsidR="005225E8" w:rsidRDefault="005225E8" w:rsidP="00382EE2">
      <w:pPr>
        <w:pStyle w:val="2"/>
      </w:pPr>
      <w:r w:rsidRPr="005225E8">
        <w:t xml:space="preserve">Написать программу с использованием вложенного цикла со счетчиком: </w:t>
      </w:r>
    </w:p>
    <w:p w14:paraId="39A01A8E" w14:textId="77777777" w:rsidR="005225E8" w:rsidRDefault="005225E8" w:rsidP="00382EE2">
      <w:r w:rsidRPr="005225E8">
        <w:t xml:space="preserve">1) для вывода на экран таблицы квадратов двузначных чисел (первый столбец – десятки, первая строка – единицы, в ячейках – результат возведения в квадрат, для вывода в столбцы использовать табуляцию). </w:t>
      </w:r>
    </w:p>
    <w:p w14:paraId="0B0251A9" w14:textId="272E6331" w:rsidR="005225E8" w:rsidRDefault="005225E8" w:rsidP="00382EE2">
      <w:r w:rsidRPr="005225E8">
        <w:t>2) для вывода на экран таблицы умножения (первая строка и первый столбец – множители от 1 до 9, в ячейках – результат умножения, для вывода в столбцы использовать табуляцию).</w:t>
      </w:r>
    </w:p>
    <w:p w14:paraId="25C12281" w14:textId="77777777" w:rsidR="0085777B" w:rsidRDefault="0085777B" w:rsidP="00382EE2">
      <w:pPr>
        <w:pStyle w:val="2"/>
      </w:pPr>
      <w:r w:rsidRPr="0085777B">
        <w:t xml:space="preserve">Написать программу с использованием цикла с предусловием: </w:t>
      </w:r>
    </w:p>
    <w:p w14:paraId="0326EA81" w14:textId="43D9364E" w:rsidR="0085777B" w:rsidRDefault="0085777B" w:rsidP="00382EE2">
      <w:r w:rsidRPr="0085777B">
        <w:t>1) вычисляющую результат деления двух чисел (a – делимое, b – делитель). В случае некорректного ввода значения делителя обеспечить повторный</w:t>
      </w:r>
      <w:r w:rsidR="0072352D">
        <w:t xml:space="preserve"> </w:t>
      </w:r>
      <w:r w:rsidRPr="0085777B">
        <w:t xml:space="preserve">ввод значения делителя до тех пор, пока не будет введено корректное значение. </w:t>
      </w:r>
    </w:p>
    <w:p w14:paraId="30C1117D" w14:textId="77777777" w:rsidR="0085777B" w:rsidRDefault="0085777B" w:rsidP="00382EE2">
      <w:r w:rsidRPr="0085777B">
        <w:t xml:space="preserve">2) запрашивающую у пользователя сумму, на которую он хочет открыть вклад, и процент годовых. Вывести на экран, через сколько лет он станет </w:t>
      </w:r>
      <w:r w:rsidRPr="0085777B">
        <w:lastRenderedPageBreak/>
        <w:t>миллионером и сумму на вкладе за каждый год. Ежегодно размер вклада увеличивается на указанный процент, на эти деньги в следующем году также будут начислены проценты.</w:t>
      </w:r>
    </w:p>
    <w:p w14:paraId="2AB12CB6" w14:textId="77777777" w:rsidR="00382EE2" w:rsidRDefault="00382EE2" w:rsidP="00382EE2">
      <w:pPr>
        <w:pStyle w:val="2"/>
      </w:pPr>
      <w:r w:rsidRPr="00382EE2">
        <w:t xml:space="preserve">Написать программу с использованием цикла с постусловием: </w:t>
      </w:r>
    </w:p>
    <w:p w14:paraId="22AE8FF1" w14:textId="6B68B33D" w:rsidR="00382EE2" w:rsidRDefault="00382EE2" w:rsidP="00382EE2">
      <w:r w:rsidRPr="00382EE2">
        <w:t xml:space="preserve">1) запрашивающую сумму покупки и внесенную покупателем сумму. Если внесенная сумма меньше суммы покупки, сообщить об этом, указав недостающую сумму и требовать ввод недостающей суммы. После корректного ввода исходных данных, если сдача не требуется, выводить на экран «Спасибо!»; если внесена сумма больше необходимой – «Возьмите сдачу» и указывать сумму сдачи. </w:t>
      </w:r>
    </w:p>
    <w:p w14:paraId="5FF9816A" w14:textId="0BADB968" w:rsidR="00382EE2" w:rsidRDefault="00382EE2" w:rsidP="00382EE2">
      <w:r w:rsidRPr="00382EE2">
        <w:t xml:space="preserve">2) загадывающую случайное число от 1 до 10. Пользователь пытается угадать загаданное число. Если введено число меньше или больше загаданного, вывести на экран соответствующую надпись («требуется ввести большее число» или «требуется ввести меньшее число») и дать возможность заново угадать (повторять до тех пор, </w:t>
      </w:r>
      <w:proofErr w:type="spellStart"/>
      <w:r w:rsidRPr="00382EE2">
        <w:t>пок</w:t>
      </w:r>
      <w:proofErr w:type="spellEnd"/>
      <w:r w:rsidRPr="00382EE2">
        <w:t xml:space="preserve"> а не будет названо корректное число). После того, как пользователь угадал, сообщить, что он молодец. </w:t>
      </w:r>
    </w:p>
    <w:p w14:paraId="213BBAC2" w14:textId="0585256D" w:rsidR="00FA45AA" w:rsidRDefault="00FA45AA" w:rsidP="00382EE2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3B2A8DB9" w14:textId="77777777" w:rsidR="00286C7F" w:rsidRDefault="00286C7F" w:rsidP="00286C7F">
      <w:pPr>
        <w:pStyle w:val="2"/>
      </w:pPr>
      <w:r w:rsidRPr="00286C7F">
        <w:t xml:space="preserve">Каков синтаксис оператор </w:t>
      </w:r>
      <w:proofErr w:type="spellStart"/>
      <w:r w:rsidRPr="00286C7F">
        <w:t>for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14:paraId="68C2D6D1" w14:textId="77777777" w:rsidR="00286C7F" w:rsidRDefault="00286C7F" w:rsidP="00286C7F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14:paraId="11DD14CD" w14:textId="77777777" w:rsidR="00286C7F" w:rsidRDefault="00286C7F" w:rsidP="00286C7F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do-while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14:paraId="283D7197" w14:textId="59F47298" w:rsidR="00EE187F" w:rsidRDefault="00286C7F" w:rsidP="00286C7F">
      <w:pPr>
        <w:pStyle w:val="2"/>
      </w:pPr>
      <w:r w:rsidRPr="00286C7F">
        <w:t xml:space="preserve">Какие операторы досрочного выхода из цикла применяются в </w:t>
      </w:r>
      <w:proofErr w:type="spellStart"/>
      <w:r w:rsidRPr="00286C7F">
        <w:t>Kotlin</w:t>
      </w:r>
      <w:proofErr w:type="spellEnd"/>
      <w:r w:rsidRPr="00286C7F">
        <w:t>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839DF"/>
    <w:rsid w:val="00111B29"/>
    <w:rsid w:val="0018259A"/>
    <w:rsid w:val="001974B9"/>
    <w:rsid w:val="001E32F3"/>
    <w:rsid w:val="00243AEB"/>
    <w:rsid w:val="00251C79"/>
    <w:rsid w:val="00271E47"/>
    <w:rsid w:val="00286C7F"/>
    <w:rsid w:val="00382EE2"/>
    <w:rsid w:val="003E0728"/>
    <w:rsid w:val="004A368A"/>
    <w:rsid w:val="004D7589"/>
    <w:rsid w:val="005225E8"/>
    <w:rsid w:val="00693BA2"/>
    <w:rsid w:val="006E2B52"/>
    <w:rsid w:val="0072352D"/>
    <w:rsid w:val="007A5F05"/>
    <w:rsid w:val="00814C20"/>
    <w:rsid w:val="00827438"/>
    <w:rsid w:val="0085777B"/>
    <w:rsid w:val="009043E4"/>
    <w:rsid w:val="00925158"/>
    <w:rsid w:val="009A4876"/>
    <w:rsid w:val="009D5945"/>
    <w:rsid w:val="009F126C"/>
    <w:rsid w:val="00A7632F"/>
    <w:rsid w:val="00CF0E87"/>
    <w:rsid w:val="00D66C75"/>
    <w:rsid w:val="00E65989"/>
    <w:rsid w:val="00EE187F"/>
    <w:rsid w:val="00F86C25"/>
    <w:rsid w:val="00FA45AA"/>
    <w:rsid w:val="00FD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46</TotalTime>
  <Pages>2</Pages>
  <Words>493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14</cp:revision>
  <cp:lastPrinted>2025-01-16T18:47:00Z</cp:lastPrinted>
  <dcterms:created xsi:type="dcterms:W3CDTF">2025-01-16T15:55:00Z</dcterms:created>
  <dcterms:modified xsi:type="dcterms:W3CDTF">2025-01-26T12:53:00Z</dcterms:modified>
</cp:coreProperties>
</file>