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731FA89F" w:rsidR="00FA45AA" w:rsidRDefault="00FA45AA" w:rsidP="00764FCE">
      <w:pPr>
        <w:pStyle w:val="10"/>
      </w:pPr>
      <w:r>
        <w:t>Лабораторная работа №</w:t>
      </w:r>
      <w:r w:rsidR="00BF6607">
        <w:t>6</w:t>
      </w:r>
      <w:r w:rsidRPr="009043E4">
        <w:br/>
      </w:r>
      <w:r w:rsidR="00BF6607" w:rsidRPr="00BF6607">
        <w:t>Разработка и вызов функций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368CC57D" w:rsidR="00FA45AA" w:rsidRDefault="00BF6607" w:rsidP="00382EE2">
      <w:pPr>
        <w:pStyle w:val="2"/>
      </w:pPr>
      <w:r w:rsidRPr="00BF6607">
        <w:t xml:space="preserve">Изучить процесс разработки функций в приложениях на </w:t>
      </w:r>
      <w:proofErr w:type="spellStart"/>
      <w:r w:rsidRPr="00BF6607">
        <w:t>Kotlin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60B3ED4B" w:rsidR="00FA45AA" w:rsidRPr="00FA45AA" w:rsidRDefault="00FA45AA" w:rsidP="00382EE2">
      <w:pPr>
        <w:pStyle w:val="2"/>
      </w:pPr>
      <w:proofErr w:type="spellStart"/>
      <w:r>
        <w:t>Kotlin</w:t>
      </w:r>
      <w:proofErr w:type="spellEnd"/>
      <w:r>
        <w:t xml:space="preserve"> | Руководство. metanit.com – </w:t>
      </w:r>
      <w:proofErr w:type="gramStart"/>
      <w:r>
        <w:t>Текст :</w:t>
      </w:r>
      <w:proofErr w:type="gramEnd"/>
      <w:r>
        <w:t xml:space="preserve"> электронный 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 xml:space="preserve">, 2023. – </w:t>
      </w:r>
      <w:r w:rsidRPr="00FA45AA">
        <w:rPr>
          <w:lang w:val="en-US"/>
        </w:rPr>
        <w:t>URL</w:t>
      </w:r>
      <w:r w:rsidRPr="00FA45AA">
        <w:t xml:space="preserve">: </w:t>
      </w:r>
      <w:r w:rsidRPr="00FA45AA">
        <w:rPr>
          <w:lang w:val="en-US"/>
        </w:rPr>
        <w:t>https</w:t>
      </w:r>
      <w:r w:rsidRPr="00FA45AA">
        <w:t>://</w:t>
      </w:r>
      <w:proofErr w:type="spellStart"/>
      <w:r w:rsidRPr="00FA45AA">
        <w:rPr>
          <w:lang w:val="en-US"/>
        </w:rPr>
        <w:t>metanit</w:t>
      </w:r>
      <w:proofErr w:type="spellEnd"/>
      <w:r w:rsidRPr="00FA45AA">
        <w:t>.</w:t>
      </w:r>
      <w:r w:rsidRPr="00FA45AA">
        <w:rPr>
          <w:lang w:val="en-US"/>
        </w:rPr>
        <w:t>com</w:t>
      </w:r>
      <w:r w:rsidRPr="00FA45AA">
        <w:t>/</w:t>
      </w:r>
      <w:proofErr w:type="spellStart"/>
      <w:r w:rsidRPr="00FA45AA">
        <w:rPr>
          <w:lang w:val="en-US"/>
        </w:rPr>
        <w:t>kotlin</w:t>
      </w:r>
      <w:proofErr w:type="spellEnd"/>
      <w:r w:rsidRPr="00FA45AA">
        <w:t>/</w:t>
      </w:r>
      <w:r w:rsidRPr="00FA45AA">
        <w:rPr>
          <w:lang w:val="en-US"/>
        </w:rPr>
        <w:t>tutorial</w:t>
      </w:r>
      <w:r w:rsidRPr="00FA45AA">
        <w:t xml:space="preserve">/ – </w:t>
      </w:r>
      <w:r>
        <w:t>гл</w:t>
      </w:r>
      <w:r w:rsidRPr="00FA45AA">
        <w:t>.</w:t>
      </w:r>
      <w:r w:rsidR="00BF6607">
        <w:t>3</w:t>
      </w:r>
      <w:r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688FCC34" w14:textId="11135992" w:rsidR="00FA45AA" w:rsidRDefault="00FA45AA" w:rsidP="00382EE2">
      <w:pPr>
        <w:pStyle w:val="1"/>
      </w:pPr>
      <w:r>
        <w:t>Задание</w:t>
      </w:r>
    </w:p>
    <w:p w14:paraId="69872631" w14:textId="73861CB7" w:rsidR="00C909A7" w:rsidRDefault="004E5BA0" w:rsidP="00382EE2">
      <w:r w:rsidRPr="004E5BA0">
        <w:t xml:space="preserve">Задания </w:t>
      </w:r>
      <w:proofErr w:type="gramStart"/>
      <w:r w:rsidRPr="004E5BA0">
        <w:t>1-</w:t>
      </w:r>
      <w:r w:rsidR="007761F7">
        <w:t>3</w:t>
      </w:r>
      <w:proofErr w:type="gramEnd"/>
      <w:r w:rsidRPr="004E5BA0">
        <w:t xml:space="preserve"> выполняются по вариантам (</w:t>
      </w:r>
      <w:r w:rsidR="00C909A7">
        <w:t>а</w:t>
      </w:r>
      <w:r w:rsidRPr="004E5BA0">
        <w:t xml:space="preserve"> – нечетный номер ПК, </w:t>
      </w:r>
      <w:r w:rsidR="00C909A7">
        <w:t>б</w:t>
      </w:r>
      <w:r w:rsidRPr="004E5BA0">
        <w:t xml:space="preserve"> – четный). </w:t>
      </w:r>
    </w:p>
    <w:p w14:paraId="69636707" w14:textId="77777777" w:rsidR="00C909A7" w:rsidRDefault="004E5BA0" w:rsidP="00C909A7">
      <w:pPr>
        <w:pStyle w:val="2"/>
      </w:pPr>
      <w:r w:rsidRPr="004E5BA0">
        <w:t xml:space="preserve">Написать и протестировать функцию с необязательными аргументами. Функция должна возвращать: </w:t>
      </w:r>
    </w:p>
    <w:p w14:paraId="7E3FC1C8" w14:textId="417DD899" w:rsidR="00C909A7" w:rsidRDefault="004E5BA0" w:rsidP="00C909A7">
      <w:r w:rsidRPr="004E5BA0">
        <w:t xml:space="preserve">а) </w:t>
      </w:r>
      <w:r w:rsidR="0024531C">
        <w:t xml:space="preserve">значение </w:t>
      </w:r>
      <w:r w:rsidR="0024531C">
        <w:rPr>
          <w:lang w:val="en-US"/>
        </w:rPr>
        <w:t>n</w:t>
      </w:r>
      <w:r w:rsidR="0024531C" w:rsidRPr="00DE16BA">
        <w:t>-</w:t>
      </w:r>
      <w:r w:rsidR="0024531C">
        <w:t>ого члена арифметической прогрессии</w:t>
      </w:r>
      <w:r w:rsidR="00AA4C22">
        <w:t>.</w:t>
      </w:r>
      <w:r w:rsidR="00DE16BA">
        <w:t xml:space="preserve"> </w:t>
      </w:r>
      <w:r w:rsidR="00AA4C22">
        <w:t>П</w:t>
      </w:r>
      <w:r w:rsidR="00DE16BA">
        <w:t xml:space="preserve">о умолчанию значение первого члена прогрессии равно 0, а значение </w:t>
      </w:r>
      <w:r w:rsidR="00185F85">
        <w:t>шага прогрессии равно 1</w:t>
      </w:r>
      <w:r w:rsidRPr="004E5BA0">
        <w:t xml:space="preserve">. </w:t>
      </w:r>
    </w:p>
    <w:p w14:paraId="397DD574" w14:textId="1F6D6B05" w:rsidR="00185F85" w:rsidRDefault="004E5BA0" w:rsidP="00185F85">
      <w:r w:rsidRPr="004E5BA0">
        <w:t xml:space="preserve">б) </w:t>
      </w:r>
      <w:r w:rsidR="00185F85">
        <w:t xml:space="preserve">значение </w:t>
      </w:r>
      <w:r w:rsidR="00185F85">
        <w:rPr>
          <w:lang w:val="en-US"/>
        </w:rPr>
        <w:t>n</w:t>
      </w:r>
      <w:r w:rsidR="00185F85" w:rsidRPr="00DE16BA">
        <w:t>-</w:t>
      </w:r>
      <w:r w:rsidR="00185F85">
        <w:t>ого члена геометрической прогрессии</w:t>
      </w:r>
      <w:r w:rsidR="00AA4C22">
        <w:t>.</w:t>
      </w:r>
      <w:r w:rsidR="00185F85">
        <w:t xml:space="preserve"> </w:t>
      </w:r>
      <w:r w:rsidR="00AA4C22">
        <w:t>П</w:t>
      </w:r>
      <w:r w:rsidR="00185F85">
        <w:t>о умолчанию значение первого члена прогрессии равно 1, а значение знаменателя прогрессии равно 2</w:t>
      </w:r>
      <w:r w:rsidR="00185F85" w:rsidRPr="004E5BA0">
        <w:t xml:space="preserve">. </w:t>
      </w:r>
    </w:p>
    <w:p w14:paraId="4F019D71" w14:textId="638202F2" w:rsidR="00C909A7" w:rsidRDefault="004E5BA0" w:rsidP="00185F85">
      <w:pPr>
        <w:pStyle w:val="2"/>
      </w:pPr>
      <w:r w:rsidRPr="004E5BA0">
        <w:t xml:space="preserve">Написать и протестировать в одной программе две перегруженных функции (функции с одинаковыми именами, но различным списком параметров): </w:t>
      </w:r>
    </w:p>
    <w:p w14:paraId="3C470054" w14:textId="77777777" w:rsidR="00C909A7" w:rsidRDefault="004E5BA0" w:rsidP="00C909A7">
      <w:r w:rsidRPr="004E5BA0">
        <w:t xml:space="preserve">а) первая функция должна возвращать площадь квадрата с указанной в параметрах длиной стороны, вторая — площадь прямоугольника с указанными в параметрах длиной и шириной сторон. </w:t>
      </w:r>
    </w:p>
    <w:p w14:paraId="2F7BC895" w14:textId="7D6545C4" w:rsidR="00C909A7" w:rsidRDefault="004E5BA0" w:rsidP="00C909A7">
      <w:r w:rsidRPr="004E5BA0">
        <w:t xml:space="preserve">б) первая функция должна возвращать </w:t>
      </w:r>
      <w:r w:rsidR="00A84FD8">
        <w:t>площадь</w:t>
      </w:r>
      <w:r w:rsidRPr="004E5BA0">
        <w:t xml:space="preserve"> </w:t>
      </w:r>
      <w:r w:rsidR="00A84FD8">
        <w:t>круга</w:t>
      </w:r>
      <w:r w:rsidRPr="004E5BA0">
        <w:t xml:space="preserve"> с указанн</w:t>
      </w:r>
      <w:r w:rsidR="00A84FD8">
        <w:t>ым</w:t>
      </w:r>
      <w:r w:rsidRPr="004E5BA0">
        <w:t xml:space="preserve"> в параметрах </w:t>
      </w:r>
      <w:r w:rsidR="00A84FD8">
        <w:t>радиусом</w:t>
      </w:r>
      <w:r w:rsidRPr="004E5BA0">
        <w:t xml:space="preserve">, вторая — </w:t>
      </w:r>
      <w:r w:rsidR="00A84FD8">
        <w:t>площадь эллипса</w:t>
      </w:r>
      <w:r w:rsidRPr="004E5BA0">
        <w:t xml:space="preserve"> с указанными в параметрах длиной </w:t>
      </w:r>
      <w:r w:rsidR="00915945">
        <w:t>большой и малой полуосей</w:t>
      </w:r>
      <w:r w:rsidRPr="004E5BA0">
        <w:t xml:space="preserve">. </w:t>
      </w:r>
    </w:p>
    <w:p w14:paraId="595E9B40" w14:textId="77777777" w:rsidR="00C909A7" w:rsidRDefault="004E5BA0" w:rsidP="00C909A7">
      <w:pPr>
        <w:pStyle w:val="2"/>
      </w:pPr>
      <w:r w:rsidRPr="004E5BA0">
        <w:t xml:space="preserve">Написать и протестировать функцию, принимающую переменное количество чисел и возвращающую результат: </w:t>
      </w:r>
    </w:p>
    <w:p w14:paraId="72C7A097" w14:textId="28424002" w:rsidR="00C909A7" w:rsidRDefault="004E5BA0" w:rsidP="00C909A7">
      <w:r w:rsidRPr="004E5BA0">
        <w:t xml:space="preserve">а) </w:t>
      </w:r>
      <w:r w:rsidR="00FE0863">
        <w:t>среднее арифметическое</w:t>
      </w:r>
      <w:r w:rsidRPr="004E5BA0">
        <w:t xml:space="preserve"> переданных чисел. </w:t>
      </w:r>
    </w:p>
    <w:p w14:paraId="5B196001" w14:textId="7FFD1B6D" w:rsidR="00C909A7" w:rsidRDefault="004E5BA0" w:rsidP="00C909A7">
      <w:r w:rsidRPr="004E5BA0">
        <w:t xml:space="preserve">б) </w:t>
      </w:r>
      <w:r w:rsidR="001841A3">
        <w:t>размах ряда</w:t>
      </w:r>
      <w:r w:rsidRPr="004E5BA0">
        <w:t xml:space="preserve"> переданных чисел. </w:t>
      </w:r>
    </w:p>
    <w:p w14:paraId="6AC93CBB" w14:textId="12F2FDD0" w:rsidR="00543084" w:rsidRDefault="00543084" w:rsidP="00C909A7">
      <w:pPr>
        <w:pStyle w:val="2"/>
      </w:pPr>
      <w:r>
        <w:t xml:space="preserve">Создать и протестировать функцию </w:t>
      </w:r>
      <w:r w:rsidR="00790454">
        <w:t>высокого</w:t>
      </w:r>
      <w:r>
        <w:t xml:space="preserve"> порядка</w:t>
      </w:r>
      <w:r w:rsidR="004B033B">
        <w:t>,</w:t>
      </w:r>
      <w:r w:rsidR="00840D63">
        <w:t xml:space="preserve"> которая в зависимости от переданного строкового параметра </w:t>
      </w:r>
      <w:r w:rsidR="003767EF">
        <w:t>должна возвращать лямбда-выражение для вычисления</w:t>
      </w:r>
      <w:r w:rsidR="005A5A70">
        <w:t xml:space="preserve"> </w:t>
      </w:r>
      <w:r w:rsidR="00E9200A">
        <w:t>суммы средств на</w:t>
      </w:r>
      <w:r w:rsidR="005A5A70">
        <w:t xml:space="preserve"> вклад</w:t>
      </w:r>
      <w:r w:rsidR="00E9200A">
        <w:t>е</w:t>
      </w:r>
      <w:r w:rsidR="005A5A70">
        <w:t xml:space="preserve"> с использованием</w:t>
      </w:r>
      <w:r w:rsidR="003767EF">
        <w:t xml:space="preserve"> </w:t>
      </w:r>
      <w:r w:rsidR="001E6D51">
        <w:t>простых или сложных процентов</w:t>
      </w:r>
    </w:p>
    <w:p w14:paraId="30933FE9" w14:textId="27C096D3" w:rsidR="001E22AF" w:rsidRDefault="001E22AF" w:rsidP="00B568CF">
      <w:r>
        <w:lastRenderedPageBreak/>
        <w:t>Формула простых процентов</w:t>
      </w:r>
    </w:p>
    <w:p w14:paraId="1424B8C1" w14:textId="6CDC3E86" w:rsidR="001E22AF" w:rsidRDefault="00764FCE" w:rsidP="00B568CF">
      <w:pPr>
        <w:pStyle w:val="af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14:paraId="5F6E20A6" w14:textId="7C6B1BD4" w:rsidR="001E22AF" w:rsidRPr="001E22AF" w:rsidRDefault="001E22AF" w:rsidP="00B568CF">
      <w:r>
        <w:t>Формула сложных процентов</w:t>
      </w:r>
    </w:p>
    <w:p w14:paraId="1E47CDB3" w14:textId="2646EA87" w:rsidR="00B01E0A" w:rsidRDefault="00764FCE" w:rsidP="00412EC6">
      <w:pPr>
        <w:pStyle w:val="af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617D01DE" w14:textId="1188A28E" w:rsidR="00412EC6" w:rsidRDefault="00412EC6" w:rsidP="00B568CF">
      <w:pPr>
        <w:pStyle w:val="af"/>
      </w:pPr>
      <w:r>
        <w:t xml:space="preserve">где </w:t>
      </w:r>
      <w:r w:rsidR="001E773C">
        <w:tab/>
      </w:r>
      <w:r>
        <w:rPr>
          <w:lang w:val="en-US"/>
        </w:rPr>
        <w:t>S</w:t>
      </w:r>
      <w:r w:rsidRPr="00412EC6">
        <w:rPr>
          <w:vertAlign w:val="subscript"/>
          <w:lang w:val="en-US"/>
        </w:rPr>
        <w:t>n</w:t>
      </w:r>
      <w:r w:rsidR="00EF26F6" w:rsidRPr="00EF26F6">
        <w:t xml:space="preserve"> – </w:t>
      </w:r>
      <w:r w:rsidR="00EF26F6">
        <w:t xml:space="preserve">сумма на вкладе </w:t>
      </w:r>
      <w:r w:rsidR="001E773C">
        <w:t xml:space="preserve">через </w:t>
      </w:r>
      <w:r w:rsidR="001E773C">
        <w:rPr>
          <w:lang w:val="en-US"/>
        </w:rPr>
        <w:t>n</w:t>
      </w:r>
      <w:r w:rsidR="001E773C" w:rsidRPr="001E773C">
        <w:t xml:space="preserve"> </w:t>
      </w:r>
      <w:r w:rsidR="001E773C">
        <w:t>лет</w:t>
      </w:r>
    </w:p>
    <w:p w14:paraId="102B61CF" w14:textId="5E9811F3" w:rsidR="001E773C" w:rsidRDefault="001E773C" w:rsidP="00B568CF">
      <w:pPr>
        <w:pStyle w:val="af"/>
      </w:pPr>
      <w:r>
        <w:tab/>
      </w:r>
      <w:r>
        <w:rPr>
          <w:lang w:val="en-US"/>
        </w:rPr>
        <w:t>S</w:t>
      </w:r>
      <w:r w:rsidRPr="001E773C">
        <w:rPr>
          <w:vertAlign w:val="subscript"/>
        </w:rPr>
        <w:t>0</w:t>
      </w:r>
      <w:r w:rsidRPr="001E773C">
        <w:t xml:space="preserve"> </w:t>
      </w:r>
      <w:r w:rsidRPr="00EF26F6">
        <w:t xml:space="preserve">– </w:t>
      </w:r>
      <w:r>
        <w:t>начальная сумма на вкладе</w:t>
      </w:r>
    </w:p>
    <w:p w14:paraId="09C146DE" w14:textId="61A60777" w:rsidR="001E773C" w:rsidRDefault="001E773C" w:rsidP="00B568CF">
      <w:pPr>
        <w:pStyle w:val="af"/>
      </w:pPr>
      <w:r>
        <w:tab/>
      </w:r>
      <w:r>
        <w:rPr>
          <w:lang w:val="en-US"/>
        </w:rPr>
        <w:t>r</w:t>
      </w:r>
      <w:r w:rsidRPr="001E773C">
        <w:t xml:space="preserve"> </w:t>
      </w:r>
      <w:r w:rsidRPr="00EF26F6">
        <w:t xml:space="preserve">– </w:t>
      </w:r>
      <w:r>
        <w:t>годовой процент</w:t>
      </w:r>
    </w:p>
    <w:p w14:paraId="7EEE6595" w14:textId="3B74E99B" w:rsidR="001E773C" w:rsidRPr="001E773C" w:rsidRDefault="001E773C" w:rsidP="00B568CF">
      <w:pPr>
        <w:pStyle w:val="af"/>
      </w:pPr>
      <w:r>
        <w:tab/>
      </w:r>
      <w:r>
        <w:rPr>
          <w:lang w:val="en-US"/>
        </w:rPr>
        <w:t>n</w:t>
      </w:r>
      <w:r>
        <w:t xml:space="preserve"> – количество лет</w:t>
      </w:r>
    </w:p>
    <w:p w14:paraId="16F291AB" w14:textId="77777777" w:rsidR="00B01E0A" w:rsidRDefault="00B01E0A" w:rsidP="000C39E1">
      <w:pPr>
        <w:pStyle w:val="2"/>
        <w:numPr>
          <w:ilvl w:val="0"/>
          <w:numId w:val="0"/>
        </w:numPr>
        <w:ind w:firstLine="567"/>
      </w:pPr>
    </w:p>
    <w:p w14:paraId="5FF9816A" w14:textId="36BF41D2" w:rsidR="00382EE2" w:rsidRPr="007938D8" w:rsidRDefault="004E5BA0" w:rsidP="00C909A7">
      <w:pPr>
        <w:pStyle w:val="2"/>
      </w:pPr>
      <w:r w:rsidRPr="004E5BA0">
        <w:t>Создать и протестировать однострочную функцию, возвращающую модуль числа, переданного в параметрах. Стандартные функции не использовать.</w:t>
      </w:r>
    </w:p>
    <w:p w14:paraId="3EDE719D" w14:textId="063CB5CE" w:rsidR="007938D8" w:rsidRPr="007938D8" w:rsidRDefault="00AE7ADF" w:rsidP="00C909A7">
      <w:pPr>
        <w:pStyle w:val="2"/>
      </w:pPr>
      <w:r>
        <w:t>Разработать и протестировать функцию-замыкание, котор</w:t>
      </w:r>
      <w:r w:rsidR="00573461">
        <w:t xml:space="preserve">ой при создании передавать через параметры наименование продукта и его стоимость, </w:t>
      </w:r>
      <w:r w:rsidR="00DE10FA">
        <w:t xml:space="preserve">а при вызове передавать </w:t>
      </w:r>
      <w:r w:rsidR="00766DC1">
        <w:t>количество товара. В результате</w:t>
      </w:r>
      <w:r w:rsidR="00476BBF">
        <w:t xml:space="preserve"> работы функции пользователю должно </w:t>
      </w:r>
      <w:r w:rsidR="00B904BB">
        <w:t>выводиться</w:t>
      </w:r>
      <w:r w:rsidR="00476BBF">
        <w:t xml:space="preserve"> сообщение формата «</w:t>
      </w:r>
      <w:r w:rsidR="00B904BB">
        <w:t>В корзину добавлен</w:t>
      </w:r>
      <w:r w:rsidR="00B904BB" w:rsidRPr="00B904BB">
        <w:t xml:space="preserve"> … </w:t>
      </w:r>
      <w:r w:rsidR="00B904BB">
        <w:t>на сумму …</w:t>
      </w:r>
      <w:r w:rsidR="00476BBF">
        <w:t>»</w:t>
      </w:r>
    </w:p>
    <w:p w14:paraId="213BBAC2" w14:textId="0585256D" w:rsidR="00FA45AA" w:rsidRDefault="00FA45AA" w:rsidP="00382EE2">
      <w:pPr>
        <w:pStyle w:val="1"/>
      </w:pPr>
      <w:r>
        <w:t>Порядок выполнения 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46861908" w14:textId="77777777" w:rsidR="00C909A7" w:rsidRDefault="00C909A7" w:rsidP="00C909A7">
      <w:pPr>
        <w:pStyle w:val="2"/>
      </w:pPr>
      <w:r w:rsidRPr="00C909A7">
        <w:t xml:space="preserve">Каков синтаксис создания функций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14:paraId="59CA1F11" w14:textId="77777777" w:rsidR="00C909A7" w:rsidRDefault="00C909A7" w:rsidP="00C909A7">
      <w:pPr>
        <w:pStyle w:val="2"/>
      </w:pPr>
      <w:r w:rsidRPr="00C909A7">
        <w:t xml:space="preserve">Как указать для параметров методов значения по умолчанию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14:paraId="0D6AD911" w14:textId="77777777" w:rsidR="00C909A7" w:rsidRDefault="00C909A7" w:rsidP="00C909A7">
      <w:pPr>
        <w:pStyle w:val="2"/>
      </w:pPr>
      <w:r w:rsidRPr="00C909A7">
        <w:t xml:space="preserve">Как указать для параметров переменное количество аргументов на </w:t>
      </w:r>
      <w:proofErr w:type="spellStart"/>
      <w:r w:rsidRPr="00C909A7">
        <w:t>Kotlin</w:t>
      </w:r>
      <w:proofErr w:type="spellEnd"/>
      <w:r w:rsidRPr="00C909A7">
        <w:t xml:space="preserve">? </w:t>
      </w:r>
    </w:p>
    <w:p w14:paraId="283D7197" w14:textId="084A9B0C" w:rsidR="00EE187F" w:rsidRDefault="00E65595" w:rsidP="00C909A7">
      <w:pPr>
        <w:pStyle w:val="2"/>
      </w:pPr>
      <w:r>
        <w:t>Что такое функци</w:t>
      </w:r>
      <w:r w:rsidR="00790454">
        <w:t>и высокого порядка</w:t>
      </w:r>
      <w:r w:rsidR="00C909A7" w:rsidRPr="00C909A7">
        <w:t xml:space="preserve"> </w:t>
      </w:r>
      <w:r w:rsidR="00790454">
        <w:t>в</w:t>
      </w:r>
      <w:r w:rsidR="00C909A7" w:rsidRPr="00C909A7">
        <w:t xml:space="preserve"> Kotlin?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70FAF"/>
    <w:rsid w:val="000839DF"/>
    <w:rsid w:val="000C39E1"/>
    <w:rsid w:val="00111B29"/>
    <w:rsid w:val="0018259A"/>
    <w:rsid w:val="001841A3"/>
    <w:rsid w:val="00185F85"/>
    <w:rsid w:val="001974B9"/>
    <w:rsid w:val="001A1A3E"/>
    <w:rsid w:val="001B7F35"/>
    <w:rsid w:val="001C31AE"/>
    <w:rsid w:val="001E22AF"/>
    <w:rsid w:val="001E32F3"/>
    <w:rsid w:val="001E6D51"/>
    <w:rsid w:val="001E773C"/>
    <w:rsid w:val="00243AEB"/>
    <w:rsid w:val="0024531C"/>
    <w:rsid w:val="00251C79"/>
    <w:rsid w:val="00271E47"/>
    <w:rsid w:val="00286C7F"/>
    <w:rsid w:val="003767EF"/>
    <w:rsid w:val="00382EE2"/>
    <w:rsid w:val="003E0728"/>
    <w:rsid w:val="00412EC6"/>
    <w:rsid w:val="00476BBF"/>
    <w:rsid w:val="004A368A"/>
    <w:rsid w:val="004B033B"/>
    <w:rsid w:val="004E5BA0"/>
    <w:rsid w:val="005225E8"/>
    <w:rsid w:val="00543084"/>
    <w:rsid w:val="00573461"/>
    <w:rsid w:val="005A5A70"/>
    <w:rsid w:val="00693BA2"/>
    <w:rsid w:val="006E2B52"/>
    <w:rsid w:val="00764FCE"/>
    <w:rsid w:val="00766DC1"/>
    <w:rsid w:val="007761F7"/>
    <w:rsid w:val="00790454"/>
    <w:rsid w:val="007938D8"/>
    <w:rsid w:val="007A5F05"/>
    <w:rsid w:val="00814C20"/>
    <w:rsid w:val="00827438"/>
    <w:rsid w:val="00840D63"/>
    <w:rsid w:val="0085777B"/>
    <w:rsid w:val="009043E4"/>
    <w:rsid w:val="00915945"/>
    <w:rsid w:val="00925158"/>
    <w:rsid w:val="009A4876"/>
    <w:rsid w:val="009B451D"/>
    <w:rsid w:val="009D5945"/>
    <w:rsid w:val="009F126C"/>
    <w:rsid w:val="00A7328A"/>
    <w:rsid w:val="00A7632F"/>
    <w:rsid w:val="00A84FD8"/>
    <w:rsid w:val="00AA4C22"/>
    <w:rsid w:val="00AE7ADF"/>
    <w:rsid w:val="00B01E0A"/>
    <w:rsid w:val="00B26F2E"/>
    <w:rsid w:val="00B568CF"/>
    <w:rsid w:val="00B904BB"/>
    <w:rsid w:val="00BF6607"/>
    <w:rsid w:val="00C21426"/>
    <w:rsid w:val="00C909A7"/>
    <w:rsid w:val="00CC6D49"/>
    <w:rsid w:val="00CF0E87"/>
    <w:rsid w:val="00D66C75"/>
    <w:rsid w:val="00D6759E"/>
    <w:rsid w:val="00DE10FA"/>
    <w:rsid w:val="00DE16BA"/>
    <w:rsid w:val="00E65595"/>
    <w:rsid w:val="00E65989"/>
    <w:rsid w:val="00E8247E"/>
    <w:rsid w:val="00E9200A"/>
    <w:rsid w:val="00EE187F"/>
    <w:rsid w:val="00EF26F6"/>
    <w:rsid w:val="00F86C25"/>
    <w:rsid w:val="00F9440D"/>
    <w:rsid w:val="00FA45AA"/>
    <w:rsid w:val="00FD6194"/>
    <w:rsid w:val="00F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2EE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764FCE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764FCE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92</TotalTime>
  <Pages>2</Pages>
  <Words>386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60</cp:revision>
  <cp:lastPrinted>2025-01-16T18:47:00Z</cp:lastPrinted>
  <dcterms:created xsi:type="dcterms:W3CDTF">2025-01-16T15:55:00Z</dcterms:created>
  <dcterms:modified xsi:type="dcterms:W3CDTF">2025-01-26T13:55:00Z</dcterms:modified>
</cp:coreProperties>
</file>