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4513CF8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824955" w:rsidRPr="00824955">
        <w:t>7</w:t>
      </w:r>
      <w:r w:rsidRPr="00824955">
        <w:br/>
      </w:r>
      <w:r w:rsidR="00C01869" w:rsidRPr="00C01869">
        <w:t>Разработка классов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43115A7C" w:rsidR="00FA45AA" w:rsidRDefault="00CB6142" w:rsidP="00382EE2">
      <w:pPr>
        <w:pStyle w:val="2"/>
      </w:pPr>
      <w:r w:rsidRPr="00CB6142">
        <w:t>Изучить процесс разработки и применения классов на языке Kotlin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775F4E27" w:rsidR="00FA45AA" w:rsidRPr="00FA45AA" w:rsidRDefault="00FA45AA" w:rsidP="00382EE2">
      <w:pPr>
        <w:pStyle w:val="2"/>
      </w:pPr>
      <w:r>
        <w:t>Kotlin | Руководство. metanit.com – Текст : электронный 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r w:rsidRPr="00FA45AA">
        <w:rPr>
          <w:lang w:val="en-US"/>
        </w:rPr>
        <w:t>kotlin</w:t>
      </w:r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</w:t>
      </w:r>
      <w:r w:rsidR="00CB6142" w:rsidRPr="00BE08FB">
        <w:t>4</w:t>
      </w:r>
      <w:r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688FCC34" w14:textId="11135992" w:rsidR="00FA45AA" w:rsidRDefault="00FA45AA" w:rsidP="00382EE2">
      <w:pPr>
        <w:pStyle w:val="1"/>
      </w:pPr>
      <w:r>
        <w:t>Задание</w:t>
      </w:r>
    </w:p>
    <w:p w14:paraId="2D679423" w14:textId="77777777" w:rsidR="00BE08FB" w:rsidRPr="00BE08FB" w:rsidRDefault="00BE08FB" w:rsidP="00185F85">
      <w:pPr>
        <w:pStyle w:val="2"/>
      </w:pPr>
      <w:r w:rsidRPr="00BE08FB">
        <w:t xml:space="preserve">Разработать класс по описанию согласно варианту в таблице 1 (вариант = номер компьютера). Класс должен быть создан в отдельном файле. </w:t>
      </w:r>
    </w:p>
    <w:p w14:paraId="1FF8A364" w14:textId="77777777" w:rsidR="00C429C5" w:rsidRPr="00C429C5" w:rsidRDefault="00BE08FB" w:rsidP="00BE08FB">
      <w:pPr>
        <w:pStyle w:val="2"/>
        <w:numPr>
          <w:ilvl w:val="2"/>
          <w:numId w:val="6"/>
        </w:numPr>
      </w:pPr>
      <w:r w:rsidRPr="00BE08FB">
        <w:t xml:space="preserve">Добавить в класс свойства согласно списку, указанному в таблице. </w:t>
      </w:r>
    </w:p>
    <w:p w14:paraId="5CD3A42E" w14:textId="77777777" w:rsidR="00C429C5" w:rsidRPr="00C429C5" w:rsidRDefault="00BE08FB" w:rsidP="00BE08FB">
      <w:pPr>
        <w:pStyle w:val="2"/>
        <w:numPr>
          <w:ilvl w:val="2"/>
          <w:numId w:val="6"/>
        </w:numPr>
      </w:pPr>
      <w:r w:rsidRPr="00BE08FB">
        <w:t xml:space="preserve">Протестировать разработанный класс в main, создав объект класса и присвоив значения свойствам класса. </w:t>
      </w:r>
    </w:p>
    <w:p w14:paraId="4F019D71" w14:textId="3E4E674E" w:rsidR="00C909A7" w:rsidRPr="00C429C5" w:rsidRDefault="00BE08FB" w:rsidP="00BE08FB">
      <w:pPr>
        <w:pStyle w:val="2"/>
        <w:numPr>
          <w:ilvl w:val="2"/>
          <w:numId w:val="6"/>
        </w:numPr>
      </w:pPr>
      <w:r w:rsidRPr="00BE08FB">
        <w:t xml:space="preserve">Вывести на экран полученные свойства класса. </w:t>
      </w:r>
    </w:p>
    <w:p w14:paraId="2DFB0BE6" w14:textId="77777777" w:rsidR="007A781A" w:rsidRPr="007A781A" w:rsidRDefault="007A781A" w:rsidP="00C429C5">
      <w:pPr>
        <w:pStyle w:val="2"/>
      </w:pPr>
      <w:r w:rsidRPr="007A781A">
        <w:t xml:space="preserve">Добавить в класс: </w:t>
      </w:r>
    </w:p>
    <w:p w14:paraId="23CFCF6E" w14:textId="09FBF172" w:rsidR="007A781A" w:rsidRPr="007A781A" w:rsidRDefault="007A781A" w:rsidP="00082D0F">
      <w:r w:rsidRPr="007A781A">
        <w:t xml:space="preserve">- </w:t>
      </w:r>
      <w:r w:rsidR="00E72530">
        <w:t>первичный</w:t>
      </w:r>
      <w:r w:rsidRPr="007A781A">
        <w:t xml:space="preserve"> конструктор (с первым параметром из списка указанных в таблице) </w:t>
      </w:r>
    </w:p>
    <w:p w14:paraId="490C620D" w14:textId="3C3872A3" w:rsidR="007A781A" w:rsidRPr="007A781A" w:rsidRDefault="007A781A" w:rsidP="00082D0F">
      <w:r w:rsidRPr="007A781A">
        <w:t xml:space="preserve">- </w:t>
      </w:r>
      <w:r w:rsidR="00E72530">
        <w:t>вторичный</w:t>
      </w:r>
      <w:r w:rsidRPr="007A781A">
        <w:t xml:space="preserve"> конструктор (со всеми параметрами). </w:t>
      </w:r>
    </w:p>
    <w:p w14:paraId="40086689" w14:textId="421510D1" w:rsidR="007A781A" w:rsidRPr="007A781A" w:rsidRDefault="007A781A" w:rsidP="007A781A">
      <w:pPr>
        <w:pStyle w:val="2"/>
        <w:numPr>
          <w:ilvl w:val="2"/>
          <w:numId w:val="6"/>
        </w:numPr>
      </w:pPr>
      <w:r w:rsidRPr="007A781A">
        <w:t xml:space="preserve">В блоке инициализации </w:t>
      </w:r>
      <w:r w:rsidR="00E72530">
        <w:t>первичного</w:t>
      </w:r>
      <w:r w:rsidRPr="007A781A">
        <w:t xml:space="preserve"> конструктора и в</w:t>
      </w:r>
      <w:r w:rsidR="001B1DA2">
        <w:t xml:space="preserve">о вторичном </w:t>
      </w:r>
      <w:r w:rsidRPr="007A781A">
        <w:t xml:space="preserve">конструкторе реализовать присваивание значений соответствующим свойствам. </w:t>
      </w:r>
    </w:p>
    <w:p w14:paraId="3EA90A4C" w14:textId="3CE0B812" w:rsidR="00C429C5" w:rsidRPr="00CC250A" w:rsidRDefault="007A781A" w:rsidP="007A781A">
      <w:pPr>
        <w:pStyle w:val="2"/>
        <w:numPr>
          <w:ilvl w:val="2"/>
          <w:numId w:val="6"/>
        </w:numPr>
      </w:pPr>
      <w:r w:rsidRPr="007A781A">
        <w:t xml:space="preserve">Протестировать разработанный класс в main, создав объекты класса с помощью </w:t>
      </w:r>
      <w:r w:rsidR="0017150B">
        <w:t>первичного</w:t>
      </w:r>
      <w:r w:rsidRPr="007A781A">
        <w:t xml:space="preserve"> и </w:t>
      </w:r>
      <w:r w:rsidR="0017150B">
        <w:t>вторичного</w:t>
      </w:r>
      <w:r w:rsidRPr="007A781A">
        <w:t xml:space="preserve"> конструкторов.</w:t>
      </w:r>
    </w:p>
    <w:p w14:paraId="4993A117" w14:textId="77777777" w:rsidR="00CC250A" w:rsidRPr="00CC250A" w:rsidRDefault="00CC250A" w:rsidP="00CC250A">
      <w:pPr>
        <w:pStyle w:val="2"/>
      </w:pPr>
      <w:r w:rsidRPr="00CC250A">
        <w:t xml:space="preserve">Добавить в созданный класс: </w:t>
      </w:r>
    </w:p>
    <w:p w14:paraId="3AA73083" w14:textId="77777777" w:rsidR="00CC250A" w:rsidRPr="00CC250A" w:rsidRDefault="00CC250A" w:rsidP="00CC250A">
      <w:r w:rsidRPr="00CC250A">
        <w:t xml:space="preserve">- метод для вывода всей информации об объекте класса. </w:t>
      </w:r>
    </w:p>
    <w:p w14:paraId="13BE2E30" w14:textId="28776CC6" w:rsidR="00CC250A" w:rsidRPr="00CC250A" w:rsidRDefault="00CC250A" w:rsidP="00CC250A">
      <w:r w:rsidRPr="00CC250A">
        <w:t xml:space="preserve">- свойство на чтение, возвращающее в виде строки с комментарием значение последнего параметра из указанных в таблице 1 (например, для варианта 1: «Курс : 3», для </w:t>
      </w:r>
      <w:r w:rsidR="00CA737D" w:rsidRPr="00CA737D">
        <w:t>3</w:t>
      </w:r>
      <w:r w:rsidRPr="00CC250A">
        <w:t>: «</w:t>
      </w:r>
      <w:r w:rsidR="00CA737D">
        <w:t>Вес</w:t>
      </w:r>
      <w:r w:rsidRPr="00CC250A">
        <w:t xml:space="preserve">: </w:t>
      </w:r>
      <w:r w:rsidR="00CA737D">
        <w:t>300</w:t>
      </w:r>
      <w:r w:rsidRPr="00CC250A">
        <w:t xml:space="preserve">»). </w:t>
      </w:r>
    </w:p>
    <w:p w14:paraId="4F30D470" w14:textId="3AFCEA88" w:rsidR="00CC250A" w:rsidRPr="004E7BED" w:rsidRDefault="00CC250A" w:rsidP="00CC250A">
      <w:pPr>
        <w:pStyle w:val="2"/>
        <w:numPr>
          <w:ilvl w:val="2"/>
          <w:numId w:val="6"/>
        </w:numPr>
      </w:pPr>
      <w:r w:rsidRPr="00CC250A">
        <w:t>Протестировать разработанные метод и свойство, вызвав их в main.</w:t>
      </w:r>
    </w:p>
    <w:p w14:paraId="2009EF81" w14:textId="77777777" w:rsidR="004E7BED" w:rsidRPr="004E7BED" w:rsidRDefault="004E7BED" w:rsidP="004E7BED">
      <w:pPr>
        <w:pStyle w:val="2"/>
      </w:pPr>
      <w:r w:rsidRPr="004E7BED">
        <w:t xml:space="preserve">Добавить в созданный класс открытые сеттеры и геттеры (в Kotlin) с проверкой корректности введенных данных (числа не должны быть меньше нуля, строки не должны быть длиной меньше 1 символа). </w:t>
      </w:r>
    </w:p>
    <w:p w14:paraId="44C8F8E8" w14:textId="445C327E" w:rsidR="004E7BED" w:rsidRPr="004E7BED" w:rsidRDefault="004E7BED" w:rsidP="004E7BED">
      <w:pPr>
        <w:pStyle w:val="2"/>
        <w:numPr>
          <w:ilvl w:val="2"/>
          <w:numId w:val="6"/>
        </w:numPr>
      </w:pPr>
      <w:r w:rsidRPr="004E7BED">
        <w:t>Протестировать разработанные геттеры-сеттеры, вызвав их в main и указав корректные и некорректные данные.</w:t>
      </w:r>
    </w:p>
    <w:p w14:paraId="70FBBFA7" w14:textId="77777777" w:rsidR="00EF64FF" w:rsidRPr="00EF64FF" w:rsidRDefault="00EF64FF" w:rsidP="004E7BED">
      <w:pPr>
        <w:pStyle w:val="2"/>
      </w:pPr>
      <w:r w:rsidRPr="00EF64FF">
        <w:t xml:space="preserve">Создать в main массив из трех объектов разработанного класса, </w:t>
      </w:r>
      <w:r w:rsidRPr="00EF64FF">
        <w:lastRenderedPageBreak/>
        <w:t xml:space="preserve">данные могут быть заданы программно или введены пользователем (выбираете самостоятельно). </w:t>
      </w:r>
    </w:p>
    <w:p w14:paraId="099057B7" w14:textId="51ACE5E1" w:rsidR="004E7BED" w:rsidRDefault="00EF64FF" w:rsidP="00EF64FF">
      <w:pPr>
        <w:pStyle w:val="2"/>
        <w:numPr>
          <w:ilvl w:val="2"/>
          <w:numId w:val="6"/>
        </w:numPr>
      </w:pPr>
      <w:r w:rsidRPr="00EF64FF">
        <w:t>Выполнить поиск по массиву согласно одному из указанных критериев поиска и вывести соответствующие критериям элементы.</w:t>
      </w:r>
    </w:p>
    <w:p w14:paraId="213BBAC2" w14:textId="0585256D" w:rsidR="00FA45AA" w:rsidRDefault="00FA45AA" w:rsidP="00382EE2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05927FDD" w14:textId="77777777" w:rsidR="00D96466" w:rsidRPr="00D96466" w:rsidRDefault="00D96466" w:rsidP="00D96466">
      <w:pPr>
        <w:pStyle w:val="2"/>
      </w:pPr>
      <w:r w:rsidRPr="00D96466">
        <w:t xml:space="preserve">Как объявить класс на Kotlin? </w:t>
      </w:r>
    </w:p>
    <w:p w14:paraId="122F9763" w14:textId="77777777" w:rsidR="00D96466" w:rsidRPr="00D96466" w:rsidRDefault="00D96466" w:rsidP="00D96466">
      <w:pPr>
        <w:pStyle w:val="2"/>
      </w:pPr>
      <w:r w:rsidRPr="00D96466">
        <w:t xml:space="preserve">Как объявить свойства в Kotlin? </w:t>
      </w:r>
    </w:p>
    <w:p w14:paraId="17110198" w14:textId="77777777" w:rsidR="00D96466" w:rsidRPr="00D96466" w:rsidRDefault="00D96466" w:rsidP="00D96466">
      <w:pPr>
        <w:pStyle w:val="2"/>
      </w:pPr>
      <w:r w:rsidRPr="00D96466">
        <w:t xml:space="preserve">Каков синтаксис объявления геттера и сеттера свойства в Kotlin? </w:t>
      </w:r>
    </w:p>
    <w:p w14:paraId="09977B84" w14:textId="77777777" w:rsidR="00D96466" w:rsidRPr="00D96466" w:rsidRDefault="00D96466" w:rsidP="00D96466">
      <w:pPr>
        <w:pStyle w:val="2"/>
      </w:pPr>
      <w:r w:rsidRPr="00D96466">
        <w:t xml:space="preserve">Как объявить конструктор в Kotlin? </w:t>
      </w:r>
    </w:p>
    <w:p w14:paraId="283D7197" w14:textId="6466F579" w:rsidR="00EE187F" w:rsidRDefault="00367795" w:rsidP="00E070CA">
      <w:pPr>
        <w:pStyle w:val="2"/>
      </w:pPr>
      <w:r w:rsidRPr="00E72530">
        <w:t xml:space="preserve"> </w:t>
      </w:r>
      <w:r w:rsidR="00D96466" w:rsidRPr="00D96466">
        <w:t>Как создать объект в Kotlin?</w:t>
      </w:r>
    </w:p>
    <w:p w14:paraId="4D211ADC" w14:textId="61725427" w:rsidR="00CA3F72" w:rsidRDefault="00CA3F72" w:rsidP="00CA3F72">
      <w:pPr>
        <w:pStyle w:val="1"/>
      </w:pPr>
      <w:r>
        <w:t>Приложение</w:t>
      </w:r>
    </w:p>
    <w:p w14:paraId="0D582551" w14:textId="0725F00B" w:rsidR="00027FDE" w:rsidRDefault="00027FDE" w:rsidP="00027FDE">
      <w:r>
        <w:t>Таблица 1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656"/>
        <w:gridCol w:w="1570"/>
        <w:gridCol w:w="7119"/>
      </w:tblGrid>
      <w:tr w:rsidR="003C74AA" w14:paraId="5439FCA4" w14:textId="77777777" w:rsidTr="00957C72">
        <w:tc>
          <w:tcPr>
            <w:tcW w:w="659" w:type="dxa"/>
          </w:tcPr>
          <w:p w14:paraId="144F47C3" w14:textId="25CF4A26" w:rsidR="003C74AA" w:rsidRDefault="00957C72" w:rsidP="00CA3F72">
            <w:pPr>
              <w:pStyle w:val="af"/>
            </w:pPr>
            <w:r>
              <w:t>№</w:t>
            </w:r>
          </w:p>
        </w:tc>
        <w:tc>
          <w:tcPr>
            <w:tcW w:w="1463" w:type="dxa"/>
          </w:tcPr>
          <w:p w14:paraId="4080B8F7" w14:textId="04DCCDC9" w:rsidR="003C74AA" w:rsidRDefault="00957C72" w:rsidP="00CA3F72">
            <w:pPr>
              <w:pStyle w:val="af"/>
            </w:pPr>
            <w:r>
              <w:t>Класс</w:t>
            </w:r>
          </w:p>
        </w:tc>
        <w:tc>
          <w:tcPr>
            <w:tcW w:w="7223" w:type="dxa"/>
          </w:tcPr>
          <w:p w14:paraId="2544AD41" w14:textId="4714D40E" w:rsidR="003C74AA" w:rsidRDefault="00957C72" w:rsidP="00CA3F72">
            <w:pPr>
              <w:pStyle w:val="af"/>
            </w:pPr>
            <w:r>
              <w:t>Свойства</w:t>
            </w:r>
          </w:p>
        </w:tc>
      </w:tr>
      <w:tr w:rsidR="003C74AA" w14:paraId="3BD205CA" w14:textId="77777777" w:rsidTr="00957C72">
        <w:tc>
          <w:tcPr>
            <w:tcW w:w="659" w:type="dxa"/>
          </w:tcPr>
          <w:p w14:paraId="4F9E10F2" w14:textId="2FFB0315" w:rsidR="003C74AA" w:rsidRDefault="003C74AA" w:rsidP="00CA3F72">
            <w:pPr>
              <w:pStyle w:val="af"/>
            </w:pPr>
            <w:r>
              <w:t>1</w:t>
            </w:r>
          </w:p>
        </w:tc>
        <w:tc>
          <w:tcPr>
            <w:tcW w:w="1463" w:type="dxa"/>
          </w:tcPr>
          <w:p w14:paraId="7DFCE6EE" w14:textId="0F3F10CB" w:rsidR="003C74AA" w:rsidRDefault="003C74AA" w:rsidP="003C74AA">
            <w:pPr>
              <w:pStyle w:val="af"/>
              <w:jc w:val="center"/>
            </w:pPr>
            <w:r w:rsidRPr="008921AE">
              <w:t>Student</w:t>
            </w:r>
          </w:p>
        </w:tc>
        <w:tc>
          <w:tcPr>
            <w:tcW w:w="7223" w:type="dxa"/>
          </w:tcPr>
          <w:p w14:paraId="6A34428D" w14:textId="6FC6618C" w:rsidR="003C74AA" w:rsidRDefault="003C74AA" w:rsidP="00CA3F72">
            <w:pPr>
              <w:pStyle w:val="af"/>
            </w:pPr>
            <w:r w:rsidRPr="00605F5D">
              <w:t>Фамилия, Имя, Группа, Курс</w:t>
            </w:r>
          </w:p>
        </w:tc>
      </w:tr>
      <w:tr w:rsidR="003C74AA" w14:paraId="7C935A76" w14:textId="77777777" w:rsidTr="00957C72">
        <w:tc>
          <w:tcPr>
            <w:tcW w:w="659" w:type="dxa"/>
          </w:tcPr>
          <w:p w14:paraId="0334EBBB" w14:textId="182E5C00" w:rsidR="003C74AA" w:rsidRDefault="003C74AA" w:rsidP="00CA3F72">
            <w:pPr>
              <w:pStyle w:val="af"/>
            </w:pPr>
            <w:r>
              <w:t>2</w:t>
            </w:r>
          </w:p>
        </w:tc>
        <w:tc>
          <w:tcPr>
            <w:tcW w:w="1463" w:type="dxa"/>
          </w:tcPr>
          <w:p w14:paraId="20441424" w14:textId="1A84D994" w:rsidR="003C74AA" w:rsidRDefault="003C74AA" w:rsidP="003C74AA">
            <w:pPr>
              <w:pStyle w:val="af"/>
              <w:jc w:val="center"/>
            </w:pPr>
            <w:r w:rsidRPr="008921AE">
              <w:t>Car</w:t>
            </w:r>
          </w:p>
        </w:tc>
        <w:tc>
          <w:tcPr>
            <w:tcW w:w="7223" w:type="dxa"/>
          </w:tcPr>
          <w:p w14:paraId="6EC56D30" w14:textId="65BE7E07" w:rsidR="003C74AA" w:rsidRDefault="003C74AA" w:rsidP="00CA3F72">
            <w:pPr>
              <w:pStyle w:val="af"/>
            </w:pPr>
            <w:r w:rsidRPr="00A238F8">
              <w:t>Марка, Модель, Год выпуска, Цена</w:t>
            </w:r>
          </w:p>
        </w:tc>
      </w:tr>
      <w:tr w:rsidR="003C74AA" w14:paraId="5D29DEB6" w14:textId="77777777" w:rsidTr="00957C72">
        <w:tc>
          <w:tcPr>
            <w:tcW w:w="659" w:type="dxa"/>
          </w:tcPr>
          <w:p w14:paraId="3C0263B1" w14:textId="458C380D" w:rsidR="003C74AA" w:rsidRDefault="003C74AA" w:rsidP="00CA3F72">
            <w:pPr>
              <w:pStyle w:val="af"/>
            </w:pPr>
            <w:r>
              <w:t>3</w:t>
            </w:r>
          </w:p>
        </w:tc>
        <w:tc>
          <w:tcPr>
            <w:tcW w:w="1463" w:type="dxa"/>
          </w:tcPr>
          <w:p w14:paraId="42B75CD6" w14:textId="52282702" w:rsidR="003C74AA" w:rsidRDefault="003C74AA" w:rsidP="003C74AA">
            <w:pPr>
              <w:pStyle w:val="af"/>
              <w:jc w:val="center"/>
            </w:pPr>
            <w:r w:rsidRPr="008921AE">
              <w:t>Product</w:t>
            </w:r>
          </w:p>
        </w:tc>
        <w:tc>
          <w:tcPr>
            <w:tcW w:w="7223" w:type="dxa"/>
          </w:tcPr>
          <w:p w14:paraId="0F7147ED" w14:textId="6352283F" w:rsidR="003C74AA" w:rsidRDefault="003C74AA" w:rsidP="00CA3F72">
            <w:pPr>
              <w:pStyle w:val="af"/>
            </w:pPr>
            <w:r w:rsidRPr="00A238F8">
              <w:t>Название, Категория, Цена, Вес</w:t>
            </w:r>
          </w:p>
        </w:tc>
      </w:tr>
      <w:tr w:rsidR="003C74AA" w14:paraId="77F72AB2" w14:textId="77777777" w:rsidTr="00957C72">
        <w:tc>
          <w:tcPr>
            <w:tcW w:w="659" w:type="dxa"/>
          </w:tcPr>
          <w:p w14:paraId="2A51DF22" w14:textId="2F4F3293" w:rsidR="003C74AA" w:rsidRDefault="003C74AA" w:rsidP="00CA3F72">
            <w:pPr>
              <w:pStyle w:val="af"/>
            </w:pPr>
            <w:r>
              <w:t>4</w:t>
            </w:r>
          </w:p>
        </w:tc>
        <w:tc>
          <w:tcPr>
            <w:tcW w:w="1463" w:type="dxa"/>
          </w:tcPr>
          <w:p w14:paraId="21E9EE39" w14:textId="7E0F9232" w:rsidR="003C74AA" w:rsidRDefault="003C74AA" w:rsidP="003C74AA">
            <w:pPr>
              <w:pStyle w:val="af"/>
              <w:jc w:val="center"/>
            </w:pPr>
            <w:r w:rsidRPr="008C5AE8">
              <w:t>Book</w:t>
            </w:r>
          </w:p>
        </w:tc>
        <w:tc>
          <w:tcPr>
            <w:tcW w:w="7223" w:type="dxa"/>
          </w:tcPr>
          <w:p w14:paraId="2664D680" w14:textId="43957FA9" w:rsidR="003C74AA" w:rsidRDefault="003C74AA" w:rsidP="00CA3F72">
            <w:pPr>
              <w:pStyle w:val="af"/>
            </w:pPr>
            <w:r w:rsidRPr="00A238F8">
              <w:t xml:space="preserve">Название, Автор, Год издания, </w:t>
            </w:r>
            <w:r>
              <w:t>Количество страниц</w:t>
            </w:r>
          </w:p>
        </w:tc>
      </w:tr>
      <w:tr w:rsidR="003C74AA" w14:paraId="02F17574" w14:textId="77777777" w:rsidTr="00957C72">
        <w:tc>
          <w:tcPr>
            <w:tcW w:w="659" w:type="dxa"/>
          </w:tcPr>
          <w:p w14:paraId="602DF562" w14:textId="0C5401CE" w:rsidR="003C74AA" w:rsidRDefault="003C74AA" w:rsidP="00CA3F72">
            <w:pPr>
              <w:pStyle w:val="af"/>
            </w:pPr>
            <w:r>
              <w:t>5</w:t>
            </w:r>
          </w:p>
        </w:tc>
        <w:tc>
          <w:tcPr>
            <w:tcW w:w="1463" w:type="dxa"/>
          </w:tcPr>
          <w:p w14:paraId="5E2BA138" w14:textId="40308396" w:rsidR="003C74AA" w:rsidRPr="007B4492" w:rsidRDefault="0000013F" w:rsidP="003C74AA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Song</w:t>
            </w:r>
          </w:p>
        </w:tc>
        <w:tc>
          <w:tcPr>
            <w:tcW w:w="7223" w:type="dxa"/>
          </w:tcPr>
          <w:p w14:paraId="4AD4BB68" w14:textId="3342207B" w:rsidR="003C74AA" w:rsidRDefault="003C74AA" w:rsidP="00CA3F72">
            <w:pPr>
              <w:pStyle w:val="af"/>
            </w:pPr>
            <w:r w:rsidRPr="00AF4ABD">
              <w:t xml:space="preserve">Название, </w:t>
            </w:r>
            <w:r w:rsidR="0000013F">
              <w:t>Длительность</w:t>
            </w:r>
            <w:r w:rsidRPr="00AF4ABD">
              <w:t xml:space="preserve">, </w:t>
            </w:r>
            <w:r w:rsidR="0000013F">
              <w:t>Автор</w:t>
            </w:r>
            <w:r w:rsidRPr="00AF4ABD">
              <w:t xml:space="preserve">, </w:t>
            </w:r>
            <w:r w:rsidR="0000013F">
              <w:t>Жанр</w:t>
            </w:r>
          </w:p>
        </w:tc>
      </w:tr>
      <w:tr w:rsidR="003C74AA" w14:paraId="2BCFFE0D" w14:textId="77777777" w:rsidTr="00957C72">
        <w:tc>
          <w:tcPr>
            <w:tcW w:w="659" w:type="dxa"/>
          </w:tcPr>
          <w:p w14:paraId="3F3AF731" w14:textId="6C08DD87" w:rsidR="003C74AA" w:rsidRDefault="003C74AA" w:rsidP="00CA3F72">
            <w:pPr>
              <w:pStyle w:val="af"/>
            </w:pPr>
            <w:r>
              <w:t>6</w:t>
            </w:r>
          </w:p>
        </w:tc>
        <w:tc>
          <w:tcPr>
            <w:tcW w:w="1463" w:type="dxa"/>
          </w:tcPr>
          <w:p w14:paraId="5429EDD6" w14:textId="0DC69426" w:rsidR="003C74AA" w:rsidRDefault="003C74AA" w:rsidP="003C74AA">
            <w:pPr>
              <w:pStyle w:val="af"/>
              <w:jc w:val="center"/>
            </w:pPr>
            <w:r w:rsidRPr="008C5AE8">
              <w:t>Smartphone</w:t>
            </w:r>
          </w:p>
        </w:tc>
        <w:tc>
          <w:tcPr>
            <w:tcW w:w="7223" w:type="dxa"/>
          </w:tcPr>
          <w:p w14:paraId="67961F2E" w14:textId="09D61885" w:rsidR="003C74AA" w:rsidRDefault="003C74AA" w:rsidP="00CA3F72">
            <w:pPr>
              <w:pStyle w:val="af"/>
            </w:pPr>
            <w:r w:rsidRPr="00AF4ABD">
              <w:t>Бренд, Модель, Цена, Объем памяти</w:t>
            </w:r>
          </w:p>
        </w:tc>
      </w:tr>
      <w:tr w:rsidR="003C74AA" w14:paraId="125E0FB9" w14:textId="77777777" w:rsidTr="00957C72">
        <w:tc>
          <w:tcPr>
            <w:tcW w:w="659" w:type="dxa"/>
          </w:tcPr>
          <w:p w14:paraId="62E55454" w14:textId="2B276A19" w:rsidR="003C74AA" w:rsidRDefault="003C74AA" w:rsidP="00CA3F72">
            <w:pPr>
              <w:pStyle w:val="af"/>
            </w:pPr>
            <w:r>
              <w:t>7</w:t>
            </w:r>
          </w:p>
        </w:tc>
        <w:tc>
          <w:tcPr>
            <w:tcW w:w="1463" w:type="dxa"/>
          </w:tcPr>
          <w:p w14:paraId="12E10870" w14:textId="0A16CA11" w:rsidR="003C74AA" w:rsidRDefault="003C74AA" w:rsidP="003C74AA">
            <w:pPr>
              <w:pStyle w:val="af"/>
              <w:jc w:val="center"/>
            </w:pPr>
            <w:r w:rsidRPr="008C5AE8">
              <w:t>Laptop</w:t>
            </w:r>
          </w:p>
        </w:tc>
        <w:tc>
          <w:tcPr>
            <w:tcW w:w="7223" w:type="dxa"/>
          </w:tcPr>
          <w:p w14:paraId="5E0D7612" w14:textId="3BA8E018" w:rsidR="003C74AA" w:rsidRDefault="003C74AA" w:rsidP="00CA3F72">
            <w:pPr>
              <w:pStyle w:val="af"/>
            </w:pPr>
            <w:r w:rsidRPr="00CA737D">
              <w:t>Производитель, Модель, Цена, Диагональ экрана</w:t>
            </w:r>
          </w:p>
        </w:tc>
      </w:tr>
      <w:tr w:rsidR="003C74AA" w14:paraId="53A5763F" w14:textId="77777777" w:rsidTr="00957C72">
        <w:tc>
          <w:tcPr>
            <w:tcW w:w="659" w:type="dxa"/>
          </w:tcPr>
          <w:p w14:paraId="1594CB7A" w14:textId="221E03D8" w:rsidR="003C74AA" w:rsidRDefault="003C74AA" w:rsidP="00CA3F72">
            <w:pPr>
              <w:pStyle w:val="af"/>
            </w:pPr>
            <w:r>
              <w:t>8</w:t>
            </w:r>
          </w:p>
        </w:tc>
        <w:tc>
          <w:tcPr>
            <w:tcW w:w="1463" w:type="dxa"/>
          </w:tcPr>
          <w:p w14:paraId="084EBC86" w14:textId="5C5DF5F7" w:rsidR="003C74AA" w:rsidRDefault="003C74AA" w:rsidP="003C74AA">
            <w:pPr>
              <w:pStyle w:val="af"/>
              <w:jc w:val="center"/>
            </w:pPr>
            <w:r w:rsidRPr="008C5AE8">
              <w:t>Animal</w:t>
            </w:r>
          </w:p>
        </w:tc>
        <w:tc>
          <w:tcPr>
            <w:tcW w:w="7223" w:type="dxa"/>
          </w:tcPr>
          <w:p w14:paraId="4FA312CE" w14:textId="705169A7" w:rsidR="003C74AA" w:rsidRDefault="003C74AA" w:rsidP="00CA3F72">
            <w:pPr>
              <w:pStyle w:val="af"/>
            </w:pPr>
            <w:r w:rsidRPr="00CA737D">
              <w:t xml:space="preserve">Вид, Возраст, Вес, </w:t>
            </w:r>
            <w:r>
              <w:t>Кличка</w:t>
            </w:r>
          </w:p>
        </w:tc>
      </w:tr>
      <w:tr w:rsidR="003C74AA" w14:paraId="5784FD6C" w14:textId="77777777" w:rsidTr="00957C72">
        <w:tc>
          <w:tcPr>
            <w:tcW w:w="659" w:type="dxa"/>
          </w:tcPr>
          <w:p w14:paraId="6A6F0412" w14:textId="7486493C" w:rsidR="003C74AA" w:rsidRDefault="003C74AA" w:rsidP="00CA3F72">
            <w:pPr>
              <w:pStyle w:val="af"/>
            </w:pPr>
            <w:r>
              <w:t>9</w:t>
            </w:r>
          </w:p>
        </w:tc>
        <w:tc>
          <w:tcPr>
            <w:tcW w:w="1463" w:type="dxa"/>
          </w:tcPr>
          <w:p w14:paraId="3FFC0938" w14:textId="72023251" w:rsidR="003C74AA" w:rsidRDefault="003C74AA" w:rsidP="003C74AA">
            <w:pPr>
              <w:pStyle w:val="af"/>
              <w:jc w:val="center"/>
            </w:pPr>
            <w:r w:rsidRPr="008C5AE8">
              <w:t>Employee</w:t>
            </w:r>
          </w:p>
        </w:tc>
        <w:tc>
          <w:tcPr>
            <w:tcW w:w="7223" w:type="dxa"/>
          </w:tcPr>
          <w:p w14:paraId="42FA8BA6" w14:textId="5CB508C7" w:rsidR="003C74AA" w:rsidRDefault="003C74AA" w:rsidP="00CA3F72">
            <w:pPr>
              <w:pStyle w:val="af"/>
            </w:pPr>
            <w:r w:rsidRPr="00CA737D">
              <w:t>Фамилия, Имя, Возраст, Должность</w:t>
            </w:r>
          </w:p>
        </w:tc>
      </w:tr>
      <w:tr w:rsidR="003C74AA" w14:paraId="541ABDFA" w14:textId="77777777" w:rsidTr="00957C72">
        <w:tc>
          <w:tcPr>
            <w:tcW w:w="659" w:type="dxa"/>
          </w:tcPr>
          <w:p w14:paraId="6766A571" w14:textId="4E7FA3D5" w:rsidR="003C74AA" w:rsidRDefault="003C74AA" w:rsidP="00CA3F72">
            <w:pPr>
              <w:pStyle w:val="af"/>
            </w:pPr>
            <w:r>
              <w:t>10</w:t>
            </w:r>
          </w:p>
        </w:tc>
        <w:tc>
          <w:tcPr>
            <w:tcW w:w="1463" w:type="dxa"/>
          </w:tcPr>
          <w:p w14:paraId="67E5C607" w14:textId="059B5297" w:rsidR="003C74AA" w:rsidRDefault="003C74AA" w:rsidP="003C74AA">
            <w:pPr>
              <w:pStyle w:val="af"/>
              <w:jc w:val="center"/>
            </w:pPr>
            <w:r w:rsidRPr="008C5AE8">
              <w:t>Movie</w:t>
            </w:r>
          </w:p>
        </w:tc>
        <w:tc>
          <w:tcPr>
            <w:tcW w:w="7223" w:type="dxa"/>
          </w:tcPr>
          <w:p w14:paraId="74EADC8C" w14:textId="34DB6817" w:rsidR="003C74AA" w:rsidRDefault="003C74AA" w:rsidP="00CA3F72">
            <w:pPr>
              <w:pStyle w:val="af"/>
            </w:pPr>
            <w:r w:rsidRPr="0056123E">
              <w:t>Название, Режиссер, Год выпуска, Жанр</w:t>
            </w:r>
          </w:p>
        </w:tc>
      </w:tr>
      <w:tr w:rsidR="003C74AA" w14:paraId="249F1D51" w14:textId="77777777" w:rsidTr="00957C72">
        <w:tc>
          <w:tcPr>
            <w:tcW w:w="659" w:type="dxa"/>
          </w:tcPr>
          <w:p w14:paraId="10719258" w14:textId="1AA61C33" w:rsidR="003C74AA" w:rsidRDefault="003C74AA" w:rsidP="00CA3F72">
            <w:pPr>
              <w:pStyle w:val="af"/>
            </w:pPr>
            <w:r>
              <w:t>11</w:t>
            </w:r>
          </w:p>
        </w:tc>
        <w:tc>
          <w:tcPr>
            <w:tcW w:w="1463" w:type="dxa"/>
          </w:tcPr>
          <w:p w14:paraId="7007E114" w14:textId="0E8B0ECB" w:rsidR="003C74AA" w:rsidRDefault="003C74AA" w:rsidP="003C74AA">
            <w:pPr>
              <w:pStyle w:val="af"/>
              <w:jc w:val="center"/>
            </w:pPr>
            <w:r w:rsidRPr="00605F5D">
              <w:t>City</w:t>
            </w:r>
          </w:p>
        </w:tc>
        <w:tc>
          <w:tcPr>
            <w:tcW w:w="7223" w:type="dxa"/>
          </w:tcPr>
          <w:p w14:paraId="7952B56C" w14:textId="3C7F4059" w:rsidR="003C74AA" w:rsidRDefault="003C74AA" w:rsidP="00CA3F72">
            <w:pPr>
              <w:pStyle w:val="af"/>
            </w:pPr>
            <w:r w:rsidRPr="0056123E">
              <w:t>Название, Страна, Площадь, Численность населения</w:t>
            </w:r>
          </w:p>
        </w:tc>
      </w:tr>
      <w:tr w:rsidR="003C74AA" w14:paraId="26262827" w14:textId="77777777" w:rsidTr="00957C72">
        <w:tc>
          <w:tcPr>
            <w:tcW w:w="659" w:type="dxa"/>
          </w:tcPr>
          <w:p w14:paraId="043D06E9" w14:textId="6A7C01D1" w:rsidR="003C74AA" w:rsidRDefault="003C74AA" w:rsidP="003C74AA">
            <w:pPr>
              <w:pStyle w:val="af"/>
            </w:pPr>
            <w:r>
              <w:t>12</w:t>
            </w:r>
          </w:p>
        </w:tc>
        <w:tc>
          <w:tcPr>
            <w:tcW w:w="1463" w:type="dxa"/>
          </w:tcPr>
          <w:p w14:paraId="343EDAE2" w14:textId="3FD88597" w:rsidR="003C74AA" w:rsidRDefault="003C74AA" w:rsidP="003C74AA">
            <w:pPr>
              <w:pStyle w:val="af"/>
              <w:jc w:val="center"/>
            </w:pPr>
            <w:r w:rsidRPr="00605F5D">
              <w:t>Country</w:t>
            </w:r>
          </w:p>
        </w:tc>
        <w:tc>
          <w:tcPr>
            <w:tcW w:w="7223" w:type="dxa"/>
          </w:tcPr>
          <w:p w14:paraId="6A5FD974" w14:textId="3E1FABED" w:rsidR="003C74AA" w:rsidRDefault="003C74AA" w:rsidP="003C74AA">
            <w:pPr>
              <w:pStyle w:val="af"/>
            </w:pPr>
            <w:r w:rsidRPr="0056123E">
              <w:t>Название, Столица, Население, Площадь</w:t>
            </w:r>
          </w:p>
        </w:tc>
      </w:tr>
      <w:tr w:rsidR="003C74AA" w14:paraId="789B7A2E" w14:textId="77777777" w:rsidTr="00957C72">
        <w:tc>
          <w:tcPr>
            <w:tcW w:w="659" w:type="dxa"/>
          </w:tcPr>
          <w:p w14:paraId="43A7F976" w14:textId="72973782" w:rsidR="003C74AA" w:rsidRDefault="003C74AA" w:rsidP="003C74AA">
            <w:pPr>
              <w:pStyle w:val="af"/>
            </w:pPr>
            <w:r>
              <w:t>13</w:t>
            </w:r>
          </w:p>
        </w:tc>
        <w:tc>
          <w:tcPr>
            <w:tcW w:w="1463" w:type="dxa"/>
          </w:tcPr>
          <w:p w14:paraId="1E1A0461" w14:textId="2DCFDCFC" w:rsidR="003C74AA" w:rsidRPr="00CB16AE" w:rsidRDefault="00CB16AE" w:rsidP="003C74AA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7223" w:type="dxa"/>
          </w:tcPr>
          <w:p w14:paraId="6726AEEA" w14:textId="15C1819D" w:rsidR="003C74AA" w:rsidRDefault="00957C72" w:rsidP="003C74AA">
            <w:pPr>
              <w:pStyle w:val="af"/>
            </w:pPr>
            <w:r>
              <w:t>Номер, Пункт отправления, Пункт прибытия, Количество вагонов</w:t>
            </w:r>
          </w:p>
        </w:tc>
      </w:tr>
      <w:tr w:rsidR="003C74AA" w14:paraId="6BB1A356" w14:textId="77777777" w:rsidTr="00957C72">
        <w:tc>
          <w:tcPr>
            <w:tcW w:w="659" w:type="dxa"/>
          </w:tcPr>
          <w:p w14:paraId="4FF35927" w14:textId="6953DBD1" w:rsidR="003C74AA" w:rsidRDefault="003C74AA" w:rsidP="003C74AA">
            <w:pPr>
              <w:pStyle w:val="af"/>
            </w:pPr>
            <w:r>
              <w:t>14</w:t>
            </w:r>
          </w:p>
        </w:tc>
        <w:tc>
          <w:tcPr>
            <w:tcW w:w="1463" w:type="dxa"/>
          </w:tcPr>
          <w:p w14:paraId="45B01492" w14:textId="69CF12E3" w:rsidR="003C74AA" w:rsidRDefault="003C74AA" w:rsidP="003C74AA">
            <w:pPr>
              <w:pStyle w:val="af"/>
              <w:jc w:val="center"/>
            </w:pPr>
            <w:r w:rsidRPr="00605F5D">
              <w:t>Game</w:t>
            </w:r>
          </w:p>
        </w:tc>
        <w:tc>
          <w:tcPr>
            <w:tcW w:w="7223" w:type="dxa"/>
          </w:tcPr>
          <w:p w14:paraId="0F11F1FE" w14:textId="791C3E1D" w:rsidR="003C74AA" w:rsidRDefault="003C74AA" w:rsidP="003C74AA">
            <w:pPr>
              <w:pStyle w:val="af"/>
            </w:pPr>
            <w:r w:rsidRPr="003C74AA">
              <w:t>Название, Жанр, Платформа, Рейтинг</w:t>
            </w:r>
          </w:p>
        </w:tc>
      </w:tr>
    </w:tbl>
    <w:p w14:paraId="0CA2ED32" w14:textId="77777777" w:rsidR="00CA3F72" w:rsidRDefault="00CA3F72" w:rsidP="00CA3F72">
      <w:pPr>
        <w:pStyle w:val="af"/>
      </w:pPr>
    </w:p>
    <w:sectPr w:rsidR="00CA3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27FDE"/>
    <w:rsid w:val="00070FAF"/>
    <w:rsid w:val="00082D0F"/>
    <w:rsid w:val="000839DF"/>
    <w:rsid w:val="000C39E1"/>
    <w:rsid w:val="00111B29"/>
    <w:rsid w:val="0017150B"/>
    <w:rsid w:val="0018259A"/>
    <w:rsid w:val="001841A3"/>
    <w:rsid w:val="00185F85"/>
    <w:rsid w:val="001974B9"/>
    <w:rsid w:val="001A1A3E"/>
    <w:rsid w:val="001B1DA2"/>
    <w:rsid w:val="001B7F35"/>
    <w:rsid w:val="001C31AE"/>
    <w:rsid w:val="001E22AF"/>
    <w:rsid w:val="001E32F3"/>
    <w:rsid w:val="001E6D51"/>
    <w:rsid w:val="001E773C"/>
    <w:rsid w:val="00243AEB"/>
    <w:rsid w:val="0024531C"/>
    <w:rsid w:val="00251C79"/>
    <w:rsid w:val="00271E47"/>
    <w:rsid w:val="00286C7F"/>
    <w:rsid w:val="00357D90"/>
    <w:rsid w:val="00367795"/>
    <w:rsid w:val="003767EF"/>
    <w:rsid w:val="00382EE2"/>
    <w:rsid w:val="003C74AA"/>
    <w:rsid w:val="003E0728"/>
    <w:rsid w:val="00412EC6"/>
    <w:rsid w:val="00476BBF"/>
    <w:rsid w:val="004A368A"/>
    <w:rsid w:val="004B033B"/>
    <w:rsid w:val="004E5BA0"/>
    <w:rsid w:val="004E7BED"/>
    <w:rsid w:val="005225E8"/>
    <w:rsid w:val="00543084"/>
    <w:rsid w:val="0056123E"/>
    <w:rsid w:val="00573461"/>
    <w:rsid w:val="005A5A70"/>
    <w:rsid w:val="00605F5D"/>
    <w:rsid w:val="00693BA2"/>
    <w:rsid w:val="006E08C4"/>
    <w:rsid w:val="006E2B52"/>
    <w:rsid w:val="00766DC1"/>
    <w:rsid w:val="007761F7"/>
    <w:rsid w:val="00790454"/>
    <w:rsid w:val="007938D8"/>
    <w:rsid w:val="007A5F05"/>
    <w:rsid w:val="007A781A"/>
    <w:rsid w:val="007B4492"/>
    <w:rsid w:val="00814C20"/>
    <w:rsid w:val="0082374D"/>
    <w:rsid w:val="00824955"/>
    <w:rsid w:val="00827438"/>
    <w:rsid w:val="00840D63"/>
    <w:rsid w:val="0085777B"/>
    <w:rsid w:val="008921AE"/>
    <w:rsid w:val="008C5AE8"/>
    <w:rsid w:val="009043E4"/>
    <w:rsid w:val="00915945"/>
    <w:rsid w:val="00925158"/>
    <w:rsid w:val="00957C72"/>
    <w:rsid w:val="009A4876"/>
    <w:rsid w:val="009B451D"/>
    <w:rsid w:val="009D5945"/>
    <w:rsid w:val="009F126C"/>
    <w:rsid w:val="00A238F8"/>
    <w:rsid w:val="00A7328A"/>
    <w:rsid w:val="00A7632F"/>
    <w:rsid w:val="00A84FD8"/>
    <w:rsid w:val="00AA4C22"/>
    <w:rsid w:val="00AE7ADF"/>
    <w:rsid w:val="00AF4ABD"/>
    <w:rsid w:val="00B01E0A"/>
    <w:rsid w:val="00B26F2E"/>
    <w:rsid w:val="00B568CF"/>
    <w:rsid w:val="00B904BB"/>
    <w:rsid w:val="00BE08FB"/>
    <w:rsid w:val="00BF6607"/>
    <w:rsid w:val="00C01869"/>
    <w:rsid w:val="00C21426"/>
    <w:rsid w:val="00C429C5"/>
    <w:rsid w:val="00C909A7"/>
    <w:rsid w:val="00CA3F72"/>
    <w:rsid w:val="00CA737D"/>
    <w:rsid w:val="00CB16AE"/>
    <w:rsid w:val="00CB6142"/>
    <w:rsid w:val="00CC250A"/>
    <w:rsid w:val="00CC6D49"/>
    <w:rsid w:val="00CF0E87"/>
    <w:rsid w:val="00D66C75"/>
    <w:rsid w:val="00D6759E"/>
    <w:rsid w:val="00D96466"/>
    <w:rsid w:val="00DE10FA"/>
    <w:rsid w:val="00DE16BA"/>
    <w:rsid w:val="00E070CA"/>
    <w:rsid w:val="00E65595"/>
    <w:rsid w:val="00E65989"/>
    <w:rsid w:val="00E72530"/>
    <w:rsid w:val="00E8247E"/>
    <w:rsid w:val="00E9200A"/>
    <w:rsid w:val="00EE187F"/>
    <w:rsid w:val="00EF26F6"/>
    <w:rsid w:val="00EF64FF"/>
    <w:rsid w:val="00F86C25"/>
    <w:rsid w:val="00FA45AA"/>
    <w:rsid w:val="00FD6194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193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90</cp:revision>
  <cp:lastPrinted>2025-01-16T18:47:00Z</cp:lastPrinted>
  <dcterms:created xsi:type="dcterms:W3CDTF">2025-01-16T15:55:00Z</dcterms:created>
  <dcterms:modified xsi:type="dcterms:W3CDTF">2025-01-28T16:26:00Z</dcterms:modified>
</cp:coreProperties>
</file>