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375E1BD6" w:rsidR="00FA45AA" w:rsidRPr="00824955" w:rsidRDefault="00FA45AA" w:rsidP="00C01869">
      <w:pPr>
        <w:pStyle w:val="10"/>
        <w:tabs>
          <w:tab w:val="clear" w:pos="709"/>
        </w:tabs>
      </w:pPr>
      <w:r w:rsidRPr="00824955">
        <w:t>Лабораторная работа №</w:t>
      </w:r>
      <w:r w:rsidR="00742A9F">
        <w:t>8</w:t>
      </w:r>
      <w:r w:rsidRPr="00824955">
        <w:br/>
      </w:r>
      <w:r w:rsidR="00FB767C" w:rsidRPr="00FB767C">
        <w:t>Наследование классов</w:t>
      </w:r>
    </w:p>
    <w:p w14:paraId="3DE8D613" w14:textId="2380D3A9" w:rsidR="00FA45AA" w:rsidRDefault="00FA45AA" w:rsidP="00382EE2">
      <w:pPr>
        <w:pStyle w:val="1"/>
      </w:pPr>
      <w:r>
        <w:t>Цель работы</w:t>
      </w:r>
    </w:p>
    <w:p w14:paraId="0CFC32E9" w14:textId="1AD2CC5B" w:rsidR="00FA45AA" w:rsidRDefault="00FB767C" w:rsidP="00382EE2">
      <w:pPr>
        <w:pStyle w:val="2"/>
      </w:pPr>
      <w:r w:rsidRPr="00FB767C">
        <w:t>Изучить процесс разработки дочерних классов в приложениях на Kotlin</w:t>
      </w:r>
      <w:r w:rsidR="009043E4">
        <w:t>.</w:t>
      </w:r>
    </w:p>
    <w:p w14:paraId="4239D8D4" w14:textId="68D43D90" w:rsidR="00FA45AA" w:rsidRDefault="00FA45AA" w:rsidP="00382EE2">
      <w:pPr>
        <w:pStyle w:val="1"/>
      </w:pPr>
      <w:r>
        <w:t>Литература</w:t>
      </w:r>
    </w:p>
    <w:p w14:paraId="7768CDD4" w14:textId="775F4E27" w:rsidR="00FA45AA" w:rsidRPr="00FA45AA" w:rsidRDefault="00FA45AA" w:rsidP="00382EE2">
      <w:pPr>
        <w:pStyle w:val="2"/>
      </w:pPr>
      <w:r>
        <w:t xml:space="preserve">Kotlin | Руководство. metanit.com – </w:t>
      </w:r>
      <w:proofErr w:type="gramStart"/>
      <w:r>
        <w:t>Текст :</w:t>
      </w:r>
      <w:proofErr w:type="gramEnd"/>
      <w:r>
        <w:t xml:space="preserve"> электронный //</w:t>
      </w:r>
      <w:r w:rsidRPr="00FA45AA">
        <w:rPr>
          <w:lang w:val="en-US"/>
        </w:rPr>
        <w:t>metanit</w:t>
      </w:r>
      <w:r w:rsidRPr="00FA45AA">
        <w:t>.</w:t>
      </w:r>
      <w:r w:rsidRPr="00FA45AA">
        <w:rPr>
          <w:lang w:val="en-US"/>
        </w:rPr>
        <w:t>com</w:t>
      </w:r>
      <w:r w:rsidRPr="00FA45AA">
        <w:t xml:space="preserve">, 2023. – </w:t>
      </w:r>
      <w:r w:rsidRPr="00FA45AA">
        <w:rPr>
          <w:lang w:val="en-US"/>
        </w:rPr>
        <w:t>URL</w:t>
      </w:r>
      <w:r w:rsidRPr="00FA45AA">
        <w:t xml:space="preserve">: </w:t>
      </w:r>
      <w:r w:rsidRPr="00FA45AA">
        <w:rPr>
          <w:lang w:val="en-US"/>
        </w:rPr>
        <w:t>https</w:t>
      </w:r>
      <w:r w:rsidRPr="00FA45AA">
        <w:t>://</w:t>
      </w:r>
      <w:r w:rsidRPr="00FA45AA">
        <w:rPr>
          <w:lang w:val="en-US"/>
        </w:rPr>
        <w:t>metanit</w:t>
      </w:r>
      <w:r w:rsidRPr="00FA45AA">
        <w:t>.</w:t>
      </w:r>
      <w:r w:rsidRPr="00FA45AA">
        <w:rPr>
          <w:lang w:val="en-US"/>
        </w:rPr>
        <w:t>com</w:t>
      </w:r>
      <w:r w:rsidRPr="00FA45AA">
        <w:t>/</w:t>
      </w:r>
      <w:r w:rsidRPr="00FA45AA">
        <w:rPr>
          <w:lang w:val="en-US"/>
        </w:rPr>
        <w:t>kotlin</w:t>
      </w:r>
      <w:r w:rsidRPr="00FA45AA">
        <w:t>/</w:t>
      </w:r>
      <w:r w:rsidRPr="00FA45AA">
        <w:rPr>
          <w:lang w:val="en-US"/>
        </w:rPr>
        <w:t>tutorial</w:t>
      </w:r>
      <w:r w:rsidRPr="00FA45AA">
        <w:t xml:space="preserve">/ – </w:t>
      </w:r>
      <w:r>
        <w:t>гл</w:t>
      </w:r>
      <w:r w:rsidRPr="00FA45AA">
        <w:t>.</w:t>
      </w:r>
      <w:r w:rsidR="00CB6142" w:rsidRPr="00BE08FB">
        <w:t>4</w:t>
      </w:r>
      <w:r w:rsidRPr="00FA45AA">
        <w:t>.</w:t>
      </w:r>
    </w:p>
    <w:p w14:paraId="0AAD396D" w14:textId="4E27E75C" w:rsidR="00FA45AA" w:rsidRDefault="00FA45AA" w:rsidP="00382EE2">
      <w:pPr>
        <w:pStyle w:val="1"/>
      </w:pPr>
      <w:r>
        <w:t>Подготовка к работе</w:t>
      </w:r>
    </w:p>
    <w:p w14:paraId="3280C45E" w14:textId="59B7EB9E" w:rsidR="00FA45AA" w:rsidRDefault="00FA45AA" w:rsidP="00382EE2">
      <w:pPr>
        <w:pStyle w:val="2"/>
      </w:pPr>
      <w:r>
        <w:t>Повторить теоретический материал (см.п.2).</w:t>
      </w:r>
    </w:p>
    <w:p w14:paraId="10FA25B7" w14:textId="0BE7D0BC" w:rsidR="00FA45AA" w:rsidRDefault="00FA45AA" w:rsidP="00382EE2">
      <w:pPr>
        <w:pStyle w:val="2"/>
      </w:pPr>
      <w:r>
        <w:t>Изучить описание лабораторной работы.</w:t>
      </w:r>
    </w:p>
    <w:p w14:paraId="67858F9B" w14:textId="6F36D116" w:rsidR="00FA45AA" w:rsidRDefault="00FA45AA" w:rsidP="00382EE2">
      <w:pPr>
        <w:pStyle w:val="1"/>
      </w:pPr>
      <w:r>
        <w:t>Основное оборудование</w:t>
      </w:r>
    </w:p>
    <w:p w14:paraId="09E31B02" w14:textId="2AF90053" w:rsidR="00FA45AA" w:rsidRDefault="00FA45AA" w:rsidP="00382EE2">
      <w:pPr>
        <w:pStyle w:val="2"/>
      </w:pPr>
      <w:r>
        <w:t>Персональный компьютер.</w:t>
      </w:r>
    </w:p>
    <w:p w14:paraId="688FCC34" w14:textId="11135992" w:rsidR="00FA45AA" w:rsidRDefault="00FA45AA" w:rsidP="00382EE2">
      <w:pPr>
        <w:pStyle w:val="1"/>
      </w:pPr>
      <w:r>
        <w:t>Задание</w:t>
      </w:r>
    </w:p>
    <w:p w14:paraId="3D72C1A3" w14:textId="77777777" w:rsidR="00FB767C" w:rsidRDefault="00FB767C" w:rsidP="00FB767C">
      <w:pPr>
        <w:pStyle w:val="2"/>
      </w:pPr>
      <w:r w:rsidRPr="00FB767C">
        <w:t xml:space="preserve">Создание родительского и дочернего классов </w:t>
      </w:r>
    </w:p>
    <w:p w14:paraId="783E4D4C" w14:textId="77777777" w:rsidR="00FB767C" w:rsidRDefault="00FB767C" w:rsidP="00FB767C">
      <w:pPr>
        <w:pStyle w:val="2"/>
        <w:numPr>
          <w:ilvl w:val="2"/>
          <w:numId w:val="6"/>
        </w:numPr>
      </w:pPr>
      <w:r w:rsidRPr="00FB767C">
        <w:t xml:space="preserve">Создать родительский класс Человек с: </w:t>
      </w:r>
    </w:p>
    <w:p w14:paraId="698C4B31" w14:textId="77777777" w:rsidR="00FB767C" w:rsidRDefault="00FB767C" w:rsidP="00FB767C">
      <w:r w:rsidRPr="00FB767C">
        <w:t xml:space="preserve">- свойствами имя и возраст, </w:t>
      </w:r>
    </w:p>
    <w:p w14:paraId="5A15E06D" w14:textId="77777777" w:rsidR="00FB767C" w:rsidRDefault="00FB767C" w:rsidP="00FB767C">
      <w:r w:rsidRPr="00FB767C">
        <w:t xml:space="preserve">- конструктором для присвоения значений свойствам. </w:t>
      </w:r>
    </w:p>
    <w:p w14:paraId="64860128" w14:textId="77777777" w:rsidR="00FB767C" w:rsidRDefault="00FB767C" w:rsidP="00FB767C">
      <w:pPr>
        <w:pStyle w:val="2"/>
        <w:numPr>
          <w:ilvl w:val="2"/>
          <w:numId w:val="6"/>
        </w:numPr>
      </w:pPr>
      <w:r w:rsidRPr="00FB767C">
        <w:t xml:space="preserve">Создать дочерний класс Студент с: </w:t>
      </w:r>
    </w:p>
    <w:p w14:paraId="5A1F365A" w14:textId="77777777" w:rsidR="00FB767C" w:rsidRDefault="00FB767C" w:rsidP="00FB767C">
      <w:r w:rsidRPr="00FB767C">
        <w:t xml:space="preserve">- свойством группа </w:t>
      </w:r>
    </w:p>
    <w:p w14:paraId="1291A11B" w14:textId="77777777" w:rsidR="00FB767C" w:rsidRDefault="00FB767C" w:rsidP="00FB767C">
      <w:r w:rsidRPr="00FB767C">
        <w:t xml:space="preserve">- конструктором для присвоения значений всем свойствам (с использованием родительского конструктора) </w:t>
      </w:r>
    </w:p>
    <w:p w14:paraId="596491E9" w14:textId="3460B110" w:rsidR="00FB767C" w:rsidRDefault="00FB767C" w:rsidP="00FB767C">
      <w:pPr>
        <w:pStyle w:val="2"/>
      </w:pPr>
      <w:r w:rsidRPr="00FB767C">
        <w:t>Переопределение методов и свойств</w:t>
      </w:r>
      <w:r>
        <w:t>.</w:t>
      </w:r>
      <w:r w:rsidRPr="00FB767C">
        <w:t xml:space="preserve"> Во всех методах и свойствах строки вывода должны отличаться (например, комментариями в строке) </w:t>
      </w:r>
    </w:p>
    <w:p w14:paraId="7EFF8431" w14:textId="77777777" w:rsidR="00FB767C" w:rsidRDefault="00FB767C" w:rsidP="00FB767C">
      <w:pPr>
        <w:pStyle w:val="2"/>
        <w:numPr>
          <w:ilvl w:val="2"/>
          <w:numId w:val="6"/>
        </w:numPr>
      </w:pPr>
      <w:r w:rsidRPr="00FB767C">
        <w:t xml:space="preserve">Переопределить в родительском и дочернем классах метод </w:t>
      </w:r>
      <w:proofErr w:type="gramStart"/>
      <w:r w:rsidRPr="00FB767C">
        <w:t>toString(</w:t>
      </w:r>
      <w:proofErr w:type="gramEnd"/>
      <w:r w:rsidRPr="00FB767C">
        <w:t xml:space="preserve">). В дочернем переопределении использовать реализацию из родительского класса. </w:t>
      </w:r>
    </w:p>
    <w:p w14:paraId="2EC8C618" w14:textId="77777777" w:rsidR="00FB767C" w:rsidRDefault="00FB767C" w:rsidP="00FB767C">
      <w:pPr>
        <w:pStyle w:val="2"/>
        <w:numPr>
          <w:ilvl w:val="2"/>
          <w:numId w:val="6"/>
        </w:numPr>
      </w:pPr>
      <w:r w:rsidRPr="00FB767C">
        <w:t xml:space="preserve">Создать в родительском классе свойство на чтение для возвращения в виде строки всей информации о человеке. Реализовать его переопределение в дочернем классе для возврата информации обо всех полях. </w:t>
      </w:r>
    </w:p>
    <w:p w14:paraId="538F1C6C" w14:textId="77777777" w:rsidR="00FB767C" w:rsidRDefault="00FB767C" w:rsidP="00FB767C">
      <w:pPr>
        <w:pStyle w:val="2"/>
        <w:numPr>
          <w:ilvl w:val="2"/>
          <w:numId w:val="6"/>
        </w:numPr>
      </w:pPr>
      <w:r w:rsidRPr="00FB767C">
        <w:t xml:space="preserve">Создать в родительском классе метод для вывода всей информации о человеке. Реализовать его переопределение в дочернем классе для вывода информации обо всех свойствах. Значение каждого свойства должно быть выведено с новой строки. </w:t>
      </w:r>
    </w:p>
    <w:p w14:paraId="1F23C355" w14:textId="77777777" w:rsidR="00FB767C" w:rsidRDefault="00FB767C" w:rsidP="00FB767C">
      <w:pPr>
        <w:pStyle w:val="2"/>
      </w:pPr>
      <w:r w:rsidRPr="00FB767C">
        <w:t xml:space="preserve">Создать абстрактный класс Фигура, в котором объявить следующие элементы: </w:t>
      </w:r>
    </w:p>
    <w:p w14:paraId="111A4A33" w14:textId="77777777" w:rsidR="00FB767C" w:rsidRDefault="00FB767C" w:rsidP="00FB767C">
      <w:r w:rsidRPr="00FB767C">
        <w:t xml:space="preserve">- открытый абстрактный метод для возврата площади фигуры; </w:t>
      </w:r>
    </w:p>
    <w:p w14:paraId="05B54849" w14:textId="77777777" w:rsidR="00FB767C" w:rsidRDefault="00FB767C" w:rsidP="00FB767C">
      <w:r w:rsidRPr="00FB767C">
        <w:t xml:space="preserve">- открытый абстрактный метод для возврата периметра фигуры; </w:t>
      </w:r>
    </w:p>
    <w:p w14:paraId="7E30EA8A" w14:textId="77777777" w:rsidR="00FB767C" w:rsidRDefault="00FB767C" w:rsidP="00FB767C">
      <w:r w:rsidRPr="00FB767C">
        <w:t xml:space="preserve">- открытый абстрактный метод для вывода информации о фигуре; </w:t>
      </w:r>
    </w:p>
    <w:p w14:paraId="46D889D5" w14:textId="77777777" w:rsidR="00FB767C" w:rsidRDefault="00FB767C" w:rsidP="00FB767C">
      <w:r w:rsidRPr="00FB767C">
        <w:t>- открытое абстрактное свойство, возвращающее название фигуры.</w:t>
      </w:r>
    </w:p>
    <w:p w14:paraId="36324FAA" w14:textId="058DEF45" w:rsidR="00A94224" w:rsidRDefault="00FB767C" w:rsidP="00A94224">
      <w:r w:rsidRPr="00FB767C">
        <w:lastRenderedPageBreak/>
        <w:t xml:space="preserve">Создать дочерний класс, в котором реализовать абстрактные методы и свойство и добавить в класс свойства и конструкторы. Задание выполняется по вариантам: </w:t>
      </w:r>
    </w:p>
    <w:p w14:paraId="4A670A87" w14:textId="77777777" w:rsidR="00A94224" w:rsidRDefault="00FB767C" w:rsidP="00A94224">
      <w:r w:rsidRPr="00FB767C">
        <w:t xml:space="preserve">- прямоугольник (для нечетного варианта); </w:t>
      </w:r>
    </w:p>
    <w:p w14:paraId="50C1C14D" w14:textId="285576D0" w:rsidR="00A94224" w:rsidRDefault="00FB767C" w:rsidP="00A94224">
      <w:r w:rsidRPr="00FB767C">
        <w:t xml:space="preserve">- </w:t>
      </w:r>
      <w:r w:rsidR="009A74EF">
        <w:t>круг</w:t>
      </w:r>
      <w:r w:rsidRPr="00FB767C">
        <w:t xml:space="preserve"> (для четного варианта). </w:t>
      </w:r>
    </w:p>
    <w:p w14:paraId="4AA076AF" w14:textId="5C98280B" w:rsidR="009A74EF" w:rsidRDefault="00FB767C" w:rsidP="009A74EF">
      <w:pPr>
        <w:pStyle w:val="2"/>
      </w:pPr>
      <w:r w:rsidRPr="00FB767C">
        <w:t xml:space="preserve">Создание интерфейсов </w:t>
      </w:r>
    </w:p>
    <w:p w14:paraId="7A005852" w14:textId="77777777" w:rsidR="009A74EF" w:rsidRDefault="00FB767C" w:rsidP="009A74EF">
      <w:pPr>
        <w:pStyle w:val="2"/>
        <w:numPr>
          <w:ilvl w:val="2"/>
          <w:numId w:val="6"/>
        </w:numPr>
      </w:pPr>
      <w:r w:rsidRPr="00FB767C">
        <w:t xml:space="preserve">Создать интерфейс IPrinter, в котором объявить: </w:t>
      </w:r>
    </w:p>
    <w:p w14:paraId="66058F92" w14:textId="77777777" w:rsidR="009A74EF" w:rsidRDefault="00FB767C" w:rsidP="009A74EF">
      <w:r w:rsidRPr="00FB767C">
        <w:t xml:space="preserve">- метод void </w:t>
      </w:r>
      <w:proofErr w:type="gramStart"/>
      <w:r w:rsidRPr="00FB767C">
        <w:t>Print(</w:t>
      </w:r>
      <w:proofErr w:type="gramEnd"/>
      <w:r w:rsidRPr="00FB767C">
        <w:t xml:space="preserve">). </w:t>
      </w:r>
    </w:p>
    <w:p w14:paraId="09A5255F" w14:textId="77777777" w:rsidR="009A74EF" w:rsidRDefault="00FB767C" w:rsidP="009A74EF">
      <w:pPr>
        <w:pStyle w:val="2"/>
        <w:numPr>
          <w:ilvl w:val="2"/>
          <w:numId w:val="6"/>
        </w:numPr>
      </w:pPr>
      <w:r w:rsidRPr="00FB767C">
        <w:t xml:space="preserve">Создать интерфейс IFigure, в котором объявить следующие элементы: </w:t>
      </w:r>
    </w:p>
    <w:p w14:paraId="0F1A0872" w14:textId="77777777" w:rsidR="009A74EF" w:rsidRDefault="00FB767C" w:rsidP="009A74EF">
      <w:r w:rsidRPr="00FB767C">
        <w:t xml:space="preserve">- метод для возврата площади фигуры; </w:t>
      </w:r>
    </w:p>
    <w:p w14:paraId="6C8D268C" w14:textId="77777777" w:rsidR="009A74EF" w:rsidRDefault="00FB767C" w:rsidP="009A74EF">
      <w:r w:rsidRPr="00FB767C">
        <w:t xml:space="preserve">- метод для возврата периметра фигуры; </w:t>
      </w:r>
    </w:p>
    <w:p w14:paraId="4BCF3974" w14:textId="77777777" w:rsidR="009A74EF" w:rsidRDefault="00FB767C" w:rsidP="009A74EF">
      <w:r w:rsidRPr="00FB767C">
        <w:t xml:space="preserve">- метод для вывода информации о фигуре; </w:t>
      </w:r>
    </w:p>
    <w:p w14:paraId="7F227789" w14:textId="77777777" w:rsidR="009A74EF" w:rsidRDefault="00FB767C" w:rsidP="009A74EF">
      <w:r w:rsidRPr="00FB767C">
        <w:t xml:space="preserve">- свойство, возвращающее название фигуры. </w:t>
      </w:r>
    </w:p>
    <w:p w14:paraId="3D3FBF77" w14:textId="77777777" w:rsidR="009A74EF" w:rsidRDefault="00FB767C" w:rsidP="009A74EF">
      <w:pPr>
        <w:pStyle w:val="2"/>
      </w:pPr>
      <w:r w:rsidRPr="00FB767C">
        <w:t xml:space="preserve">Реализация интерфейса </w:t>
      </w:r>
    </w:p>
    <w:p w14:paraId="2F17082E" w14:textId="549689B2" w:rsidR="009A74EF" w:rsidRDefault="00FB767C" w:rsidP="009A74EF">
      <w:pPr>
        <w:pStyle w:val="2"/>
        <w:numPr>
          <w:ilvl w:val="2"/>
          <w:numId w:val="6"/>
        </w:numPr>
      </w:pPr>
      <w:r w:rsidRPr="00FB767C">
        <w:t>Реализовать интерфейс IPrinter в класс</w:t>
      </w:r>
      <w:r w:rsidR="00965C8E">
        <w:t>е</w:t>
      </w:r>
      <w:r w:rsidRPr="00FB767C">
        <w:t xml:space="preserve"> из таблиц</w:t>
      </w:r>
      <w:r w:rsidR="00C0520D">
        <w:t>ы</w:t>
      </w:r>
      <w:r w:rsidRPr="00FB767C">
        <w:t xml:space="preserve"> 2</w:t>
      </w:r>
      <w:r w:rsidR="00C0520D">
        <w:t xml:space="preserve"> (по вариантам, вариант – номер компьютера).</w:t>
      </w:r>
      <w:r w:rsidRPr="00FB767C">
        <w:t xml:space="preserve"> </w:t>
      </w:r>
      <w:r w:rsidR="00C0520D">
        <w:t>М</w:t>
      </w:r>
      <w:r w:rsidRPr="00FB767C">
        <w:t xml:space="preserve">етод должен выводить на консоль значения всех свойств класса. </w:t>
      </w:r>
    </w:p>
    <w:p w14:paraId="67242643" w14:textId="6853F19D" w:rsidR="002052D6" w:rsidRDefault="00FB767C" w:rsidP="009A74EF">
      <w:pPr>
        <w:pStyle w:val="2"/>
        <w:numPr>
          <w:ilvl w:val="2"/>
          <w:numId w:val="6"/>
        </w:numPr>
      </w:pPr>
      <w:r w:rsidRPr="00FB767C">
        <w:t>Реализация интерфейса IFigure</w:t>
      </w:r>
      <w:r w:rsidR="007C4FE2">
        <w:t>.</w:t>
      </w:r>
      <w:r w:rsidRPr="00FB767C">
        <w:t xml:space="preserve"> Реализовать интерфейс IFigure в классе из таблицы 2. Для нахождения периметра и площади использовать только указанные поля класса. Свойство должно возвращать название фигуры, которое указано в таблице. </w:t>
      </w:r>
    </w:p>
    <w:p w14:paraId="24850F6A" w14:textId="69C2898F" w:rsidR="002052D6" w:rsidRDefault="00FB767C" w:rsidP="009A74EF">
      <w:pPr>
        <w:pStyle w:val="2"/>
        <w:numPr>
          <w:ilvl w:val="2"/>
          <w:numId w:val="6"/>
        </w:numPr>
      </w:pPr>
      <w:r w:rsidRPr="00FB767C">
        <w:t>Протестировать работу методов и свойства, создав объекты класса и вызвав у них реализованные методы и свойство.</w:t>
      </w:r>
    </w:p>
    <w:p w14:paraId="213BBAC2" w14:textId="294A5AAB" w:rsidR="00FA45AA" w:rsidRDefault="00FA45AA" w:rsidP="002052D6">
      <w:pPr>
        <w:pStyle w:val="1"/>
      </w:pPr>
      <w:r>
        <w:t>Порядок выполнения работы</w:t>
      </w:r>
    </w:p>
    <w:p w14:paraId="0B786585" w14:textId="5630C9A0" w:rsidR="00FA45AA" w:rsidRDefault="00FA45AA" w:rsidP="00382EE2">
      <w:pPr>
        <w:pStyle w:val="2"/>
      </w:pPr>
      <w:r>
        <w:t>Выполнить все задания из п.5.</w:t>
      </w:r>
    </w:p>
    <w:p w14:paraId="24DB45E8" w14:textId="74C69F0B" w:rsidR="00FA45AA" w:rsidRDefault="00FA45AA" w:rsidP="00382EE2">
      <w:pPr>
        <w:pStyle w:val="2"/>
      </w:pPr>
      <w:r>
        <w:t>Ответить на контрольные вопросы.</w:t>
      </w:r>
    </w:p>
    <w:p w14:paraId="0B159DAA" w14:textId="40A8EF11" w:rsidR="00FA45AA" w:rsidRDefault="00FA45AA" w:rsidP="00382EE2">
      <w:pPr>
        <w:pStyle w:val="1"/>
      </w:pPr>
      <w:r>
        <w:t>Содержание отчета</w:t>
      </w:r>
    </w:p>
    <w:p w14:paraId="574E4811" w14:textId="080E4336" w:rsidR="00FA45AA" w:rsidRDefault="00FA45AA" w:rsidP="00382EE2">
      <w:pPr>
        <w:pStyle w:val="2"/>
      </w:pPr>
      <w:r>
        <w:t>Титульный лист</w:t>
      </w:r>
    </w:p>
    <w:p w14:paraId="712F8EB0" w14:textId="4580EF1D" w:rsidR="00FA45AA" w:rsidRDefault="00FA45AA" w:rsidP="00382EE2">
      <w:pPr>
        <w:pStyle w:val="2"/>
      </w:pPr>
      <w:r>
        <w:t>Цель работы</w:t>
      </w:r>
    </w:p>
    <w:p w14:paraId="4881DFF6" w14:textId="7899A966" w:rsidR="00FA45AA" w:rsidRDefault="00FA45AA" w:rsidP="00382EE2">
      <w:pPr>
        <w:pStyle w:val="2"/>
      </w:pPr>
      <w:r>
        <w:t>Ответы на контрольные вопросы</w:t>
      </w:r>
    </w:p>
    <w:p w14:paraId="3979BB1B" w14:textId="4E360A40" w:rsidR="00FA45AA" w:rsidRDefault="00FA45AA" w:rsidP="00382EE2">
      <w:pPr>
        <w:pStyle w:val="2"/>
      </w:pPr>
      <w:r>
        <w:t>Вывод</w:t>
      </w:r>
    </w:p>
    <w:p w14:paraId="0E0BD361" w14:textId="72A405BC" w:rsidR="00FA45AA" w:rsidRDefault="00FA45AA" w:rsidP="00382EE2">
      <w:pPr>
        <w:pStyle w:val="1"/>
      </w:pPr>
      <w:r>
        <w:t>Контрольные вопросы</w:t>
      </w:r>
    </w:p>
    <w:p w14:paraId="45977643" w14:textId="77777777" w:rsidR="007C4FE2" w:rsidRDefault="007C4FE2" w:rsidP="007C4FE2">
      <w:pPr>
        <w:pStyle w:val="2"/>
      </w:pPr>
      <w:r w:rsidRPr="007C4FE2">
        <w:t xml:space="preserve">Что такое «наследование»? </w:t>
      </w:r>
    </w:p>
    <w:p w14:paraId="1557A081" w14:textId="77777777" w:rsidR="007C4FE2" w:rsidRDefault="007C4FE2" w:rsidP="007C4FE2">
      <w:pPr>
        <w:pStyle w:val="2"/>
      </w:pPr>
      <w:r w:rsidRPr="007C4FE2">
        <w:t xml:space="preserve">Сколько родительских классов может быть у класса в Kotlin? </w:t>
      </w:r>
    </w:p>
    <w:p w14:paraId="09880CA3" w14:textId="77777777" w:rsidR="007C4FE2" w:rsidRDefault="007C4FE2" w:rsidP="007C4FE2">
      <w:pPr>
        <w:pStyle w:val="2"/>
      </w:pPr>
      <w:r w:rsidRPr="007C4FE2">
        <w:t xml:space="preserve">Сколько интерфейсов может реализовывать класс в Kotlin? </w:t>
      </w:r>
    </w:p>
    <w:p w14:paraId="7A42C610" w14:textId="77777777" w:rsidR="007C4FE2" w:rsidRDefault="007C4FE2" w:rsidP="007C4FE2">
      <w:pPr>
        <w:pStyle w:val="2"/>
      </w:pPr>
      <w:r w:rsidRPr="007C4FE2">
        <w:t xml:space="preserve">Как указать родительский класс на Kotlin? </w:t>
      </w:r>
    </w:p>
    <w:p w14:paraId="28DE54E3" w14:textId="77777777" w:rsidR="007C4FE2" w:rsidRDefault="007C4FE2" w:rsidP="007C4FE2">
      <w:pPr>
        <w:pStyle w:val="2"/>
      </w:pPr>
      <w:r w:rsidRPr="007C4FE2">
        <w:t xml:space="preserve">Как переопределить реализацию метода в дочернем классе на Kotlin? </w:t>
      </w:r>
    </w:p>
    <w:p w14:paraId="0A1E2E3A" w14:textId="77777777" w:rsidR="007C4FE2" w:rsidRDefault="007C4FE2" w:rsidP="007C4FE2">
      <w:pPr>
        <w:pStyle w:val="2"/>
      </w:pPr>
      <w:r w:rsidRPr="007C4FE2">
        <w:t xml:space="preserve">Как вызвать реализацию родительского метода в дочернем классе на Kotlin? </w:t>
      </w:r>
    </w:p>
    <w:p w14:paraId="131B87CF" w14:textId="77777777" w:rsidR="007C4FE2" w:rsidRDefault="007C4FE2" w:rsidP="007C4FE2">
      <w:pPr>
        <w:pStyle w:val="2"/>
      </w:pPr>
      <w:r w:rsidRPr="007C4FE2">
        <w:t xml:space="preserve">Как указать, что класс может быть родительским? </w:t>
      </w:r>
    </w:p>
    <w:p w14:paraId="06B43217" w14:textId="77777777" w:rsidR="007C4FE2" w:rsidRDefault="007C4FE2" w:rsidP="007C4FE2">
      <w:pPr>
        <w:pStyle w:val="2"/>
      </w:pPr>
      <w:r w:rsidRPr="007C4FE2">
        <w:t>Как указать, что у класса нельзя создавать дочерние классы?</w:t>
      </w:r>
    </w:p>
    <w:p w14:paraId="4158708C" w14:textId="2235D835" w:rsidR="007D3168" w:rsidRDefault="00965C8E" w:rsidP="007C4FE2">
      <w:pPr>
        <w:pStyle w:val="1"/>
      </w:pPr>
      <w:r>
        <w:lastRenderedPageBreak/>
        <w:t>Приложение</w:t>
      </w:r>
    </w:p>
    <w:p w14:paraId="0A75745C" w14:textId="04FFA22E" w:rsidR="00965C8E" w:rsidRDefault="00965C8E" w:rsidP="00965C8E">
      <w:r>
        <w:t>Таблица 2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06"/>
        <w:gridCol w:w="2693"/>
        <w:gridCol w:w="5946"/>
      </w:tblGrid>
      <w:tr w:rsidR="00D054E9" w14:paraId="23DDD947" w14:textId="77777777" w:rsidTr="00AD1750">
        <w:tc>
          <w:tcPr>
            <w:tcW w:w="706" w:type="dxa"/>
          </w:tcPr>
          <w:p w14:paraId="6B49DABB" w14:textId="1928C784" w:rsidR="00D054E9" w:rsidRDefault="00D054E9" w:rsidP="00965C8E">
            <w:pPr>
              <w:ind w:firstLine="0"/>
            </w:pPr>
            <w:r>
              <w:t>№</w:t>
            </w:r>
          </w:p>
        </w:tc>
        <w:tc>
          <w:tcPr>
            <w:tcW w:w="2693" w:type="dxa"/>
          </w:tcPr>
          <w:p w14:paraId="7DCBD305" w14:textId="648F5F5A" w:rsidR="00D054E9" w:rsidRDefault="00D054E9" w:rsidP="00965C8E">
            <w:pPr>
              <w:ind w:firstLine="0"/>
            </w:pPr>
            <w:r>
              <w:t>Наименование</w:t>
            </w:r>
          </w:p>
        </w:tc>
        <w:tc>
          <w:tcPr>
            <w:tcW w:w="5946" w:type="dxa"/>
          </w:tcPr>
          <w:p w14:paraId="0F6B5663" w14:textId="39CE4D24" w:rsidR="00D054E9" w:rsidRDefault="00D054E9" w:rsidP="00965C8E">
            <w:pPr>
              <w:ind w:firstLine="0"/>
            </w:pPr>
            <w:r>
              <w:t>Свойства</w:t>
            </w:r>
          </w:p>
        </w:tc>
      </w:tr>
      <w:tr w:rsidR="00D054E9" w14:paraId="726606AA" w14:textId="77777777" w:rsidTr="00AD1750">
        <w:tc>
          <w:tcPr>
            <w:tcW w:w="706" w:type="dxa"/>
          </w:tcPr>
          <w:p w14:paraId="025F5062" w14:textId="2BC15012" w:rsidR="00D054E9" w:rsidRDefault="00D054E9" w:rsidP="00965C8E">
            <w:pPr>
              <w:ind w:firstLine="0"/>
            </w:pPr>
            <w:r>
              <w:t>1,8</w:t>
            </w:r>
          </w:p>
        </w:tc>
        <w:tc>
          <w:tcPr>
            <w:tcW w:w="2693" w:type="dxa"/>
          </w:tcPr>
          <w:p w14:paraId="4F35C1BC" w14:textId="0D474644" w:rsidR="00D054E9" w:rsidRDefault="00D054E9" w:rsidP="00965C8E">
            <w:pPr>
              <w:ind w:firstLine="0"/>
            </w:pPr>
            <w:r>
              <w:t>Параллелограмм</w:t>
            </w:r>
          </w:p>
        </w:tc>
        <w:tc>
          <w:tcPr>
            <w:tcW w:w="5946" w:type="dxa"/>
          </w:tcPr>
          <w:p w14:paraId="5C563617" w14:textId="04057C51" w:rsidR="00D054E9" w:rsidRDefault="00DF6619" w:rsidP="00965C8E">
            <w:pPr>
              <w:ind w:firstLine="0"/>
            </w:pPr>
            <w:r>
              <w:t>Основание, Высота</w:t>
            </w:r>
            <w:r w:rsidR="00F140C2">
              <w:t>, Боковая сторона</w:t>
            </w:r>
          </w:p>
        </w:tc>
      </w:tr>
      <w:tr w:rsidR="00AD1750" w14:paraId="75A4AB5E" w14:textId="77777777" w:rsidTr="00AD1750">
        <w:tc>
          <w:tcPr>
            <w:tcW w:w="706" w:type="dxa"/>
          </w:tcPr>
          <w:p w14:paraId="7B552FC4" w14:textId="7E2AF765" w:rsidR="00AD1750" w:rsidRDefault="00AD1750" w:rsidP="00AD1750">
            <w:pPr>
              <w:ind w:firstLine="0"/>
            </w:pPr>
            <w:r>
              <w:t>2,9</w:t>
            </w:r>
          </w:p>
        </w:tc>
        <w:tc>
          <w:tcPr>
            <w:tcW w:w="2693" w:type="dxa"/>
          </w:tcPr>
          <w:p w14:paraId="4F1AA0B1" w14:textId="30F4A717" w:rsidR="00AD1750" w:rsidRDefault="00AD1750" w:rsidP="00AD1750">
            <w:pPr>
              <w:ind w:firstLine="0"/>
            </w:pPr>
            <w:r>
              <w:t>Трапеция</w:t>
            </w:r>
          </w:p>
        </w:tc>
        <w:tc>
          <w:tcPr>
            <w:tcW w:w="5946" w:type="dxa"/>
          </w:tcPr>
          <w:p w14:paraId="4B9386BC" w14:textId="34BAF240" w:rsidR="00AD1750" w:rsidRDefault="00AD1750" w:rsidP="00AD1750">
            <w:pPr>
              <w:ind w:firstLine="0"/>
            </w:pPr>
            <w:r>
              <w:t>Основание А, Основание Б, Высота, Боковая сторона В, Боковая сторона Д</w:t>
            </w:r>
          </w:p>
        </w:tc>
      </w:tr>
      <w:tr w:rsidR="00AD1750" w14:paraId="6A1B506E" w14:textId="77777777" w:rsidTr="00AD1750">
        <w:tc>
          <w:tcPr>
            <w:tcW w:w="706" w:type="dxa"/>
          </w:tcPr>
          <w:p w14:paraId="27D15F38" w14:textId="796DCC49" w:rsidR="00AD1750" w:rsidRDefault="00AD1750" w:rsidP="00AD1750">
            <w:pPr>
              <w:ind w:firstLine="0"/>
            </w:pPr>
            <w:r>
              <w:t>3,10</w:t>
            </w:r>
          </w:p>
        </w:tc>
        <w:tc>
          <w:tcPr>
            <w:tcW w:w="2693" w:type="dxa"/>
          </w:tcPr>
          <w:p w14:paraId="494F2384" w14:textId="3D7ECCCD" w:rsidR="00AD1750" w:rsidRDefault="00AD1750" w:rsidP="00AD1750">
            <w:pPr>
              <w:ind w:firstLine="0"/>
            </w:pPr>
            <w:r>
              <w:t>Круг</w:t>
            </w:r>
          </w:p>
        </w:tc>
        <w:tc>
          <w:tcPr>
            <w:tcW w:w="5946" w:type="dxa"/>
          </w:tcPr>
          <w:p w14:paraId="7C126E38" w14:textId="79ACA0E2" w:rsidR="00AD1750" w:rsidRDefault="00AD1750" w:rsidP="00AD1750">
            <w:pPr>
              <w:ind w:firstLine="0"/>
            </w:pPr>
            <w:r>
              <w:t>Радиус</w:t>
            </w:r>
          </w:p>
        </w:tc>
      </w:tr>
      <w:tr w:rsidR="00AD1750" w14:paraId="3B9914F6" w14:textId="77777777" w:rsidTr="00AD1750">
        <w:tc>
          <w:tcPr>
            <w:tcW w:w="706" w:type="dxa"/>
          </w:tcPr>
          <w:p w14:paraId="3B146D51" w14:textId="037E1AFE" w:rsidR="00AD1750" w:rsidRDefault="00AD1750" w:rsidP="00AD1750">
            <w:pPr>
              <w:ind w:firstLine="0"/>
            </w:pPr>
            <w:r>
              <w:t>4,11</w:t>
            </w:r>
          </w:p>
        </w:tc>
        <w:tc>
          <w:tcPr>
            <w:tcW w:w="2693" w:type="dxa"/>
          </w:tcPr>
          <w:p w14:paraId="34E96FFE" w14:textId="55187544" w:rsidR="00AD1750" w:rsidRDefault="00AD1750" w:rsidP="00AD1750">
            <w:pPr>
              <w:ind w:firstLine="0"/>
            </w:pPr>
            <w:r>
              <w:t>Квадрат</w:t>
            </w:r>
          </w:p>
        </w:tc>
        <w:tc>
          <w:tcPr>
            <w:tcW w:w="5946" w:type="dxa"/>
          </w:tcPr>
          <w:p w14:paraId="7A7A298E" w14:textId="2657A698" w:rsidR="00AD1750" w:rsidRDefault="00AD1750" w:rsidP="00AD1750">
            <w:pPr>
              <w:ind w:firstLine="0"/>
            </w:pPr>
            <w:r>
              <w:t>Сторона</w:t>
            </w:r>
          </w:p>
        </w:tc>
      </w:tr>
      <w:tr w:rsidR="00AD1750" w14:paraId="6321B4F4" w14:textId="77777777" w:rsidTr="00AD1750">
        <w:tc>
          <w:tcPr>
            <w:tcW w:w="706" w:type="dxa"/>
          </w:tcPr>
          <w:p w14:paraId="0DDA461A" w14:textId="26F558F7" w:rsidR="00AD1750" w:rsidRDefault="00AD1750" w:rsidP="00AD1750">
            <w:pPr>
              <w:ind w:firstLine="0"/>
            </w:pPr>
            <w:r>
              <w:t>5,12</w:t>
            </w:r>
          </w:p>
        </w:tc>
        <w:tc>
          <w:tcPr>
            <w:tcW w:w="2693" w:type="dxa"/>
          </w:tcPr>
          <w:p w14:paraId="7AC5FC40" w14:textId="206116A8" w:rsidR="00AD1750" w:rsidRDefault="00AD1750" w:rsidP="00AD1750">
            <w:pPr>
              <w:ind w:firstLine="0"/>
            </w:pPr>
            <w:r>
              <w:t>Треугольник</w:t>
            </w:r>
          </w:p>
        </w:tc>
        <w:tc>
          <w:tcPr>
            <w:tcW w:w="5946" w:type="dxa"/>
          </w:tcPr>
          <w:p w14:paraId="186B301E" w14:textId="25744D04" w:rsidR="00AD1750" w:rsidRPr="00F140C2" w:rsidRDefault="00AD1750" w:rsidP="00AD1750">
            <w:pPr>
              <w:ind w:firstLine="0"/>
            </w:pPr>
            <w:r>
              <w:t>Сторона А, Сторона Б, Сторона В, Высота к стороне А</w:t>
            </w:r>
          </w:p>
        </w:tc>
      </w:tr>
      <w:tr w:rsidR="00AD1750" w14:paraId="13BE19C4" w14:textId="77777777" w:rsidTr="00AD1750">
        <w:tc>
          <w:tcPr>
            <w:tcW w:w="706" w:type="dxa"/>
          </w:tcPr>
          <w:p w14:paraId="41716459" w14:textId="0875A5EF" w:rsidR="00AD1750" w:rsidRDefault="00AD1750" w:rsidP="00AD1750">
            <w:pPr>
              <w:ind w:firstLine="0"/>
            </w:pPr>
            <w:r>
              <w:t>6,13</w:t>
            </w:r>
          </w:p>
        </w:tc>
        <w:tc>
          <w:tcPr>
            <w:tcW w:w="2693" w:type="dxa"/>
          </w:tcPr>
          <w:p w14:paraId="1F27EE7A" w14:textId="60EA0348" w:rsidR="00AD1750" w:rsidRDefault="00AD1750" w:rsidP="00AD1750">
            <w:pPr>
              <w:ind w:firstLine="0"/>
            </w:pPr>
            <w:r>
              <w:t>Прямоугольник</w:t>
            </w:r>
          </w:p>
        </w:tc>
        <w:tc>
          <w:tcPr>
            <w:tcW w:w="5946" w:type="dxa"/>
          </w:tcPr>
          <w:p w14:paraId="59F47F22" w14:textId="0C8CBE38" w:rsidR="00AD1750" w:rsidRDefault="00AD1750" w:rsidP="00AD1750">
            <w:pPr>
              <w:ind w:firstLine="0"/>
            </w:pPr>
            <w:r>
              <w:t>Сторона А, Сторона Б</w:t>
            </w:r>
          </w:p>
        </w:tc>
      </w:tr>
      <w:tr w:rsidR="00AD1750" w14:paraId="4F6CAF4E" w14:textId="77777777" w:rsidTr="00AD1750">
        <w:tc>
          <w:tcPr>
            <w:tcW w:w="706" w:type="dxa"/>
          </w:tcPr>
          <w:p w14:paraId="1BA77C20" w14:textId="04BD7F64" w:rsidR="00AD1750" w:rsidRDefault="00AD1750" w:rsidP="00AD1750">
            <w:pPr>
              <w:ind w:firstLine="0"/>
            </w:pPr>
            <w:r>
              <w:t>7,14</w:t>
            </w:r>
          </w:p>
        </w:tc>
        <w:tc>
          <w:tcPr>
            <w:tcW w:w="2693" w:type="dxa"/>
          </w:tcPr>
          <w:p w14:paraId="03518BC7" w14:textId="0E05FA2B" w:rsidR="00AD1750" w:rsidRDefault="00AD1750" w:rsidP="00AD1750">
            <w:pPr>
              <w:ind w:firstLine="0"/>
            </w:pPr>
            <w:r>
              <w:t>Эллипс</w:t>
            </w:r>
          </w:p>
        </w:tc>
        <w:tc>
          <w:tcPr>
            <w:tcW w:w="5946" w:type="dxa"/>
          </w:tcPr>
          <w:p w14:paraId="6A6C14F3" w14:textId="165B0AE1" w:rsidR="00AD1750" w:rsidRDefault="00AD1750" w:rsidP="00AD1750">
            <w:pPr>
              <w:ind w:firstLine="0"/>
            </w:pPr>
            <w:r>
              <w:t>Большая полуось, Малая полуось</w:t>
            </w:r>
          </w:p>
        </w:tc>
      </w:tr>
    </w:tbl>
    <w:p w14:paraId="60853C6D" w14:textId="77777777" w:rsidR="00965C8E" w:rsidRDefault="00965C8E" w:rsidP="00965C8E"/>
    <w:sectPr w:rsidR="00965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27FDE"/>
    <w:rsid w:val="000440BD"/>
    <w:rsid w:val="00070FAF"/>
    <w:rsid w:val="00082D0F"/>
    <w:rsid w:val="000839DF"/>
    <w:rsid w:val="000C39E1"/>
    <w:rsid w:val="00111B29"/>
    <w:rsid w:val="0017150B"/>
    <w:rsid w:val="0018259A"/>
    <w:rsid w:val="001841A3"/>
    <w:rsid w:val="00185F85"/>
    <w:rsid w:val="001974B9"/>
    <w:rsid w:val="001A1A3E"/>
    <w:rsid w:val="001A7E28"/>
    <w:rsid w:val="001B1DA2"/>
    <w:rsid w:val="001B7F35"/>
    <w:rsid w:val="001C31AE"/>
    <w:rsid w:val="001E22AF"/>
    <w:rsid w:val="001E32F3"/>
    <w:rsid w:val="001E6D51"/>
    <w:rsid w:val="001E773C"/>
    <w:rsid w:val="002052D6"/>
    <w:rsid w:val="00243AEB"/>
    <w:rsid w:val="0024531C"/>
    <w:rsid w:val="00251C79"/>
    <w:rsid w:val="00271E47"/>
    <w:rsid w:val="00286C7F"/>
    <w:rsid w:val="00357D90"/>
    <w:rsid w:val="00367795"/>
    <w:rsid w:val="003767EF"/>
    <w:rsid w:val="00382EE2"/>
    <w:rsid w:val="003C74AA"/>
    <w:rsid w:val="003E0728"/>
    <w:rsid w:val="00412EC6"/>
    <w:rsid w:val="00476BBF"/>
    <w:rsid w:val="004A368A"/>
    <w:rsid w:val="004B033B"/>
    <w:rsid w:val="004E5BA0"/>
    <w:rsid w:val="004E7BED"/>
    <w:rsid w:val="005225E8"/>
    <w:rsid w:val="00543084"/>
    <w:rsid w:val="0056123E"/>
    <w:rsid w:val="00573461"/>
    <w:rsid w:val="005A5A70"/>
    <w:rsid w:val="00605F5D"/>
    <w:rsid w:val="00693BA2"/>
    <w:rsid w:val="006E08C4"/>
    <w:rsid w:val="006E2B52"/>
    <w:rsid w:val="00742A9F"/>
    <w:rsid w:val="00766DC1"/>
    <w:rsid w:val="007761F7"/>
    <w:rsid w:val="00790454"/>
    <w:rsid w:val="007938D8"/>
    <w:rsid w:val="007A5F05"/>
    <w:rsid w:val="007A781A"/>
    <w:rsid w:val="007B4492"/>
    <w:rsid w:val="007C4FE2"/>
    <w:rsid w:val="007D3168"/>
    <w:rsid w:val="007D5AB9"/>
    <w:rsid w:val="00814C20"/>
    <w:rsid w:val="0082374D"/>
    <w:rsid w:val="00824955"/>
    <w:rsid w:val="00827438"/>
    <w:rsid w:val="00840D63"/>
    <w:rsid w:val="0085777B"/>
    <w:rsid w:val="008921AE"/>
    <w:rsid w:val="008C5AE8"/>
    <w:rsid w:val="009043E4"/>
    <w:rsid w:val="00915945"/>
    <w:rsid w:val="00925158"/>
    <w:rsid w:val="00946917"/>
    <w:rsid w:val="00957C72"/>
    <w:rsid w:val="00965C8E"/>
    <w:rsid w:val="009939EA"/>
    <w:rsid w:val="009A4876"/>
    <w:rsid w:val="009A74EF"/>
    <w:rsid w:val="009B451D"/>
    <w:rsid w:val="009D5945"/>
    <w:rsid w:val="009F126C"/>
    <w:rsid w:val="00A238F8"/>
    <w:rsid w:val="00A7328A"/>
    <w:rsid w:val="00A7632F"/>
    <w:rsid w:val="00A84FD8"/>
    <w:rsid w:val="00A94224"/>
    <w:rsid w:val="00AA4C22"/>
    <w:rsid w:val="00AD1750"/>
    <w:rsid w:val="00AE7ADF"/>
    <w:rsid w:val="00AF2AB1"/>
    <w:rsid w:val="00AF4ABD"/>
    <w:rsid w:val="00B01E0A"/>
    <w:rsid w:val="00B26F2E"/>
    <w:rsid w:val="00B568CF"/>
    <w:rsid w:val="00B904BB"/>
    <w:rsid w:val="00BE08FB"/>
    <w:rsid w:val="00BF6607"/>
    <w:rsid w:val="00C01869"/>
    <w:rsid w:val="00C0520D"/>
    <w:rsid w:val="00C21426"/>
    <w:rsid w:val="00C429C5"/>
    <w:rsid w:val="00C46B83"/>
    <w:rsid w:val="00C909A7"/>
    <w:rsid w:val="00CA3F72"/>
    <w:rsid w:val="00CA737D"/>
    <w:rsid w:val="00CB16AE"/>
    <w:rsid w:val="00CB6142"/>
    <w:rsid w:val="00CC250A"/>
    <w:rsid w:val="00CC6D49"/>
    <w:rsid w:val="00CF0E87"/>
    <w:rsid w:val="00D054E9"/>
    <w:rsid w:val="00D66C75"/>
    <w:rsid w:val="00D6759E"/>
    <w:rsid w:val="00D96466"/>
    <w:rsid w:val="00DE10FA"/>
    <w:rsid w:val="00DE16BA"/>
    <w:rsid w:val="00DF6619"/>
    <w:rsid w:val="00E070CA"/>
    <w:rsid w:val="00E3424D"/>
    <w:rsid w:val="00E65595"/>
    <w:rsid w:val="00E65989"/>
    <w:rsid w:val="00E72530"/>
    <w:rsid w:val="00E8247E"/>
    <w:rsid w:val="00E9200A"/>
    <w:rsid w:val="00EE187F"/>
    <w:rsid w:val="00EF26F6"/>
    <w:rsid w:val="00EF64FF"/>
    <w:rsid w:val="00F140C2"/>
    <w:rsid w:val="00F86C25"/>
    <w:rsid w:val="00FA45AA"/>
    <w:rsid w:val="00FB767C"/>
    <w:rsid w:val="00FD6194"/>
    <w:rsid w:val="00FE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82EE2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213</TotalTime>
  <Pages>3</Pages>
  <Words>547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112</cp:revision>
  <cp:lastPrinted>2025-01-30T20:46:00Z</cp:lastPrinted>
  <dcterms:created xsi:type="dcterms:W3CDTF">2025-01-16T15:55:00Z</dcterms:created>
  <dcterms:modified xsi:type="dcterms:W3CDTF">2025-01-30T20:47:00Z</dcterms:modified>
</cp:coreProperties>
</file>