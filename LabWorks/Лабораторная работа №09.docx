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470F415F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005C67">
        <w:t>9</w:t>
      </w:r>
      <w:r w:rsidRPr="00824955">
        <w:br/>
      </w:r>
      <w:r w:rsidR="00005C67" w:rsidRPr="00005C67">
        <w:t>Обработка коллекций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1AD2CC5B" w:rsidR="00FA45AA" w:rsidRDefault="00FB767C" w:rsidP="00382EE2">
      <w:pPr>
        <w:pStyle w:val="2"/>
      </w:pPr>
      <w:r w:rsidRPr="00FB767C">
        <w:t>Изучить процесс разработки дочерних классов в приложениях на Kotlin</w:t>
      </w:r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42DFE4B3" w:rsidR="00FA45AA" w:rsidRPr="00FA45AA" w:rsidRDefault="00FA45AA" w:rsidP="00382EE2">
      <w:pPr>
        <w:pStyle w:val="2"/>
      </w:pPr>
      <w:r>
        <w:t>Kotlin | Руководство. metanit.com – Текст : электронный //</w:t>
      </w:r>
      <w:r w:rsidRPr="00FA45AA">
        <w:rPr>
          <w:lang w:val="en-US"/>
        </w:rPr>
        <w:t>metanit</w:t>
      </w:r>
      <w:r w:rsidRPr="00FA45AA">
        <w:t>.</w:t>
      </w:r>
      <w:r w:rsidRPr="00FA45AA">
        <w:rPr>
          <w:lang w:val="en-US"/>
        </w:rPr>
        <w:t>com</w:t>
      </w:r>
      <w:r w:rsidRPr="00FA45AA">
        <w:t xml:space="preserve">, 2023. – </w:t>
      </w:r>
      <w:r w:rsidRPr="00FA45AA">
        <w:rPr>
          <w:lang w:val="en-US"/>
        </w:rPr>
        <w:t>URL</w:t>
      </w:r>
      <w:r w:rsidRPr="00FA45AA">
        <w:t xml:space="preserve">: </w:t>
      </w:r>
      <w:r w:rsidRPr="00FA45AA">
        <w:rPr>
          <w:lang w:val="en-US"/>
        </w:rPr>
        <w:t>https</w:t>
      </w:r>
      <w:r w:rsidRPr="00FA45AA">
        <w:t>://</w:t>
      </w:r>
      <w:r w:rsidRPr="00FA45AA">
        <w:rPr>
          <w:lang w:val="en-US"/>
        </w:rPr>
        <w:t>metanit</w:t>
      </w:r>
      <w:r w:rsidRPr="00FA45AA">
        <w:t>.</w:t>
      </w:r>
      <w:r w:rsidRPr="00FA45AA">
        <w:rPr>
          <w:lang w:val="en-US"/>
        </w:rPr>
        <w:t>com</w:t>
      </w:r>
      <w:r w:rsidRPr="00FA45AA">
        <w:t>/</w:t>
      </w:r>
      <w:r w:rsidRPr="00FA45AA">
        <w:rPr>
          <w:lang w:val="en-US"/>
        </w:rPr>
        <w:t>kotlin</w:t>
      </w:r>
      <w:r w:rsidRPr="00FA45AA">
        <w:t>/</w:t>
      </w:r>
      <w:r w:rsidRPr="00FA45AA">
        <w:rPr>
          <w:lang w:val="en-US"/>
        </w:rPr>
        <w:t>tutorial</w:t>
      </w:r>
      <w:r w:rsidRPr="00FA45AA">
        <w:t xml:space="preserve">/ – </w:t>
      </w:r>
      <w:r>
        <w:t>гл</w:t>
      </w:r>
      <w:r w:rsidRPr="00FA45AA">
        <w:t>.</w:t>
      </w:r>
      <w:r w:rsidR="00005C67">
        <w:t>7</w:t>
      </w:r>
      <w:r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77777777" w:rsidR="002676DB" w:rsidRDefault="00FA45AA" w:rsidP="002676DB">
      <w:pPr>
        <w:pStyle w:val="1"/>
      </w:pPr>
      <w:r>
        <w:t>Задание</w:t>
      </w:r>
    </w:p>
    <w:p w14:paraId="3FBA6FFF" w14:textId="08D518BA" w:rsidR="00490DA5" w:rsidRPr="00C9318C" w:rsidRDefault="002676DB" w:rsidP="00490DA5">
      <w:pPr>
        <w:pStyle w:val="2"/>
      </w:pPr>
      <w:r w:rsidRPr="00C9318C">
        <w:t>Создание, заполнение и вывод списка</w:t>
      </w:r>
      <w:r w:rsidR="00490DA5" w:rsidRPr="00C9318C">
        <w:t>.</w:t>
      </w:r>
    </w:p>
    <w:p w14:paraId="3AFCFBAA" w14:textId="3D4D6CF0" w:rsidR="00490DA5" w:rsidRPr="00C9318C" w:rsidRDefault="002676DB" w:rsidP="00A72585">
      <w:pPr>
        <w:pStyle w:val="2"/>
        <w:numPr>
          <w:ilvl w:val="2"/>
          <w:numId w:val="6"/>
        </w:numPr>
      </w:pPr>
      <w:r w:rsidRPr="00C9318C">
        <w:t xml:space="preserve">Создать список согласно варианту в таблице </w:t>
      </w:r>
      <w:r w:rsidR="00C9318C">
        <w:t>3</w:t>
      </w:r>
      <w:r w:rsidRPr="00C9318C">
        <w:t xml:space="preserve">. Данные списка – строки. </w:t>
      </w:r>
    </w:p>
    <w:p w14:paraId="2B9CBAE4" w14:textId="77777777" w:rsidR="00490DA5" w:rsidRPr="00C9318C" w:rsidRDefault="002676DB" w:rsidP="00490DA5">
      <w:pPr>
        <w:pStyle w:val="2"/>
        <w:numPr>
          <w:ilvl w:val="2"/>
          <w:numId w:val="6"/>
        </w:numPr>
      </w:pPr>
      <w:r w:rsidRPr="00C9318C">
        <w:t xml:space="preserve">Реализовать заполнение списка, добавив в него 3 элемента программно и n элементов с клавиатуры (n указывается пользователем при заполнении). </w:t>
      </w:r>
    </w:p>
    <w:p w14:paraId="4F74C61A" w14:textId="77777777" w:rsidR="00FF19B4" w:rsidRPr="00C9318C" w:rsidRDefault="002676DB" w:rsidP="00490DA5">
      <w:pPr>
        <w:pStyle w:val="2"/>
        <w:numPr>
          <w:ilvl w:val="2"/>
          <w:numId w:val="6"/>
        </w:numPr>
      </w:pPr>
      <w:r w:rsidRPr="00C9318C">
        <w:t xml:space="preserve">Вывести на экран элементы списка в формате: «номер – значение» и количество элементов списка (номер должен идти с 1, т.е. на 1 больше индекса). </w:t>
      </w:r>
    </w:p>
    <w:p w14:paraId="1B6D89CD" w14:textId="77777777" w:rsidR="00FF19B4" w:rsidRPr="00C9318C" w:rsidRDefault="002676DB" w:rsidP="00FF19B4">
      <w:pPr>
        <w:pStyle w:val="2"/>
      </w:pPr>
      <w:r w:rsidRPr="00C9318C">
        <w:t xml:space="preserve">Обработка списков </w:t>
      </w:r>
    </w:p>
    <w:p w14:paraId="3C056B6E" w14:textId="77777777" w:rsidR="002746AE" w:rsidRPr="00C9318C" w:rsidRDefault="002676DB" w:rsidP="00FF19B4">
      <w:pPr>
        <w:pStyle w:val="2"/>
        <w:numPr>
          <w:ilvl w:val="2"/>
          <w:numId w:val="6"/>
        </w:numPr>
      </w:pPr>
      <w:r w:rsidRPr="00C9318C">
        <w:t xml:space="preserve">Создать список и предоставить пользователю возможность ввода в нее n элементов (целых чисел). </w:t>
      </w:r>
    </w:p>
    <w:p w14:paraId="462FBCF2" w14:textId="77777777" w:rsidR="002746AE" w:rsidRPr="00C9318C" w:rsidRDefault="002676DB" w:rsidP="00FF19B4">
      <w:pPr>
        <w:pStyle w:val="2"/>
        <w:numPr>
          <w:ilvl w:val="2"/>
          <w:numId w:val="6"/>
        </w:numPr>
      </w:pPr>
      <w:r w:rsidRPr="00C9318C">
        <w:t xml:space="preserve">На экран вывести: </w:t>
      </w:r>
    </w:p>
    <w:p w14:paraId="61DE1692" w14:textId="77777777" w:rsidR="002746AE" w:rsidRPr="00C9318C" w:rsidRDefault="002676DB" w:rsidP="002746AE">
      <w:r w:rsidRPr="00C9318C">
        <w:t xml:space="preserve">- индекс элемента, значение которого равно 100, </w:t>
      </w:r>
    </w:p>
    <w:p w14:paraId="58752558" w14:textId="77777777" w:rsidR="002746AE" w:rsidRPr="00C9318C" w:rsidRDefault="002676DB" w:rsidP="002746AE">
      <w:r w:rsidRPr="00C9318C">
        <w:t xml:space="preserve">- сумму элементов коллекции, </w:t>
      </w:r>
    </w:p>
    <w:p w14:paraId="70ED1000" w14:textId="77777777" w:rsidR="002746AE" w:rsidRPr="00C9318C" w:rsidRDefault="002676DB" w:rsidP="002746AE">
      <w:r w:rsidRPr="00C9318C">
        <w:t xml:space="preserve">- среднее значение элементов коллекции, </w:t>
      </w:r>
    </w:p>
    <w:p w14:paraId="7A7A5B53" w14:textId="77777777" w:rsidR="002746AE" w:rsidRPr="00C9318C" w:rsidRDefault="002676DB" w:rsidP="002746AE">
      <w:r w:rsidRPr="00C9318C">
        <w:t xml:space="preserve">- информацию, все ли числа больше нуля, </w:t>
      </w:r>
    </w:p>
    <w:p w14:paraId="1B4A59A3" w14:textId="77777777" w:rsidR="002746AE" w:rsidRPr="00C9318C" w:rsidRDefault="002676DB" w:rsidP="002746AE">
      <w:r w:rsidRPr="00C9318C">
        <w:t xml:space="preserve">- все нечетные значения элементов. </w:t>
      </w:r>
    </w:p>
    <w:p w14:paraId="4D1C3CB2" w14:textId="77777777" w:rsidR="00941D12" w:rsidRPr="00C9318C" w:rsidRDefault="002676DB" w:rsidP="00941D12">
      <w:r w:rsidRPr="00C9318C">
        <w:t xml:space="preserve">При выполнении использовать функции списков. </w:t>
      </w:r>
    </w:p>
    <w:p w14:paraId="3FEE9648" w14:textId="77777777" w:rsidR="000E0039" w:rsidRPr="00C9318C" w:rsidRDefault="002676DB" w:rsidP="00941D12">
      <w:pPr>
        <w:pStyle w:val="2"/>
      </w:pPr>
      <w:r w:rsidRPr="00C9318C">
        <w:t xml:space="preserve">Создание, заполнение и вывод словаря </w:t>
      </w:r>
    </w:p>
    <w:p w14:paraId="37EA2FD7" w14:textId="193038E6" w:rsidR="000E0039" w:rsidRPr="00C9318C" w:rsidRDefault="002676DB" w:rsidP="000E0039">
      <w:pPr>
        <w:pStyle w:val="2"/>
        <w:numPr>
          <w:ilvl w:val="2"/>
          <w:numId w:val="6"/>
        </w:numPr>
      </w:pPr>
      <w:r w:rsidRPr="00C9318C">
        <w:t xml:space="preserve">Создать словарь согласно варианту в таблице </w:t>
      </w:r>
      <w:r w:rsidR="00C9318C">
        <w:t>3</w:t>
      </w:r>
      <w:r w:rsidRPr="00C9318C">
        <w:t xml:space="preserve">. При создании словаря подобрать оптимальные типы данных для ключей и значений. </w:t>
      </w:r>
    </w:p>
    <w:p w14:paraId="088E1F3E" w14:textId="77777777" w:rsidR="000E0039" w:rsidRPr="00C9318C" w:rsidRDefault="002676DB" w:rsidP="000E0039">
      <w:pPr>
        <w:pStyle w:val="2"/>
        <w:numPr>
          <w:ilvl w:val="2"/>
          <w:numId w:val="6"/>
        </w:numPr>
      </w:pPr>
      <w:r w:rsidRPr="00C9318C">
        <w:t xml:space="preserve">Реализовать заполнение словаря, добавив в него 3 элемента программно и n элементов с клавиатуры (n указывается пользователем при заполнении). </w:t>
      </w:r>
    </w:p>
    <w:p w14:paraId="1C2D23CA" w14:textId="77777777" w:rsidR="000E0039" w:rsidRPr="00C9318C" w:rsidRDefault="002676DB" w:rsidP="000E0039">
      <w:pPr>
        <w:pStyle w:val="2"/>
        <w:numPr>
          <w:ilvl w:val="2"/>
          <w:numId w:val="6"/>
        </w:numPr>
      </w:pPr>
      <w:r w:rsidRPr="00C9318C">
        <w:t xml:space="preserve">Вывести на экран содержимое словаря в формате: «ключ – значение» и количество элементов словаря. </w:t>
      </w:r>
    </w:p>
    <w:p w14:paraId="25FCE21A" w14:textId="77777777" w:rsidR="00C9318C" w:rsidRDefault="002676DB" w:rsidP="000E0039">
      <w:pPr>
        <w:pStyle w:val="2"/>
      </w:pPr>
      <w:r w:rsidRPr="00C9318C">
        <w:t>Поиск по словарю и удаление элементов</w:t>
      </w:r>
    </w:p>
    <w:p w14:paraId="5DDEB35E" w14:textId="717AD29D" w:rsidR="000E0039" w:rsidRPr="00C9318C" w:rsidRDefault="002676DB" w:rsidP="00C9318C">
      <w:pPr>
        <w:pStyle w:val="2"/>
        <w:numPr>
          <w:ilvl w:val="2"/>
          <w:numId w:val="6"/>
        </w:numPr>
      </w:pPr>
      <w:r w:rsidRPr="00C9318C">
        <w:t xml:space="preserve">Выполнить задание, используя словарь, созданный в п.5.3: </w:t>
      </w:r>
    </w:p>
    <w:p w14:paraId="217F36AB" w14:textId="77777777" w:rsidR="000E0039" w:rsidRPr="00C9318C" w:rsidRDefault="002676DB" w:rsidP="000E0039">
      <w:r w:rsidRPr="00C9318C">
        <w:t xml:space="preserve">- вывести на экран информацию о том, содержится ли указанный пользователем ключ в словаре, и вывести значение по ключу. Если указанный ключ в словаре отсутствует, сообщить об этом пользователю; </w:t>
      </w:r>
    </w:p>
    <w:p w14:paraId="2A0A4D4A" w14:textId="77777777" w:rsidR="000E0039" w:rsidRPr="00C9318C" w:rsidRDefault="002676DB" w:rsidP="000E0039">
      <w:r w:rsidRPr="00C9318C">
        <w:t xml:space="preserve">- подсчитать количество совпадений значения, введенного пользователем, со значениями в словаре; </w:t>
      </w:r>
    </w:p>
    <w:p w14:paraId="3B4760A8" w14:textId="77777777" w:rsidR="000E0039" w:rsidRPr="00C9318C" w:rsidRDefault="002676DB" w:rsidP="000E0039">
      <w:r w:rsidRPr="00C9318C">
        <w:t xml:space="preserve">- удалить из словаря элемент по указанному пользователем ключу и вывести содержимое словаря на экран. </w:t>
      </w:r>
    </w:p>
    <w:p w14:paraId="7F577A7C" w14:textId="5499A3EB" w:rsidR="00014B35" w:rsidRDefault="005A7349" w:rsidP="00014B35">
      <w:pPr>
        <w:pStyle w:val="2"/>
      </w:pPr>
      <w:r>
        <w:t xml:space="preserve">Обработка </w:t>
      </w:r>
      <w:r w:rsidR="00B54F24">
        <w:t>наборов</w:t>
      </w:r>
    </w:p>
    <w:p w14:paraId="62AA4F92" w14:textId="75C825D0" w:rsidR="005A12D1" w:rsidRDefault="004A666A" w:rsidP="005A12D1">
      <w:pPr>
        <w:pStyle w:val="2"/>
        <w:numPr>
          <w:ilvl w:val="2"/>
          <w:numId w:val="6"/>
        </w:numPr>
      </w:pPr>
      <w:r>
        <w:t>Есть группа студентов</w:t>
      </w:r>
      <w:r w:rsidR="00A67C92">
        <w:t>, с</w:t>
      </w:r>
      <w:r>
        <w:t>читать, что ФИО всех студентов</w:t>
      </w:r>
      <w:r>
        <w:t xml:space="preserve"> в группе</w:t>
      </w:r>
      <w:r>
        <w:t xml:space="preserve"> </w:t>
      </w:r>
      <w:r>
        <w:t xml:space="preserve">уникальны. </w:t>
      </w:r>
      <w:r>
        <w:t>Даны</w:t>
      </w:r>
      <w:r>
        <w:t xml:space="preserve"> </w:t>
      </w:r>
      <w:r w:rsidR="00C900F9">
        <w:t>2 списка</w:t>
      </w:r>
      <w:r w:rsidR="005A12D1">
        <w:t xml:space="preserve"> ФИО</w:t>
      </w:r>
      <w:r w:rsidR="00C900F9">
        <w:t xml:space="preserve"> студентов</w:t>
      </w:r>
      <w:r w:rsidR="00E379E5">
        <w:t xml:space="preserve"> данной группы</w:t>
      </w:r>
      <w:r w:rsidR="00C900F9">
        <w:t>, которые не сдали зачет и были отправлены на пересдачу у преподавателя 1 и преподавателя 2</w:t>
      </w:r>
      <w:r w:rsidR="00932AA8">
        <w:t>, при чем, один и тот же студент мог оказаться в обоих списках</w:t>
      </w:r>
      <w:r w:rsidR="00432B3F">
        <w:t xml:space="preserve">. </w:t>
      </w:r>
      <w:r w:rsidR="005A12D1">
        <w:t>Определить:</w:t>
      </w:r>
    </w:p>
    <w:p w14:paraId="38261971" w14:textId="1A5F8BD5" w:rsidR="005A12D1" w:rsidRDefault="00A67C92" w:rsidP="00A67C92">
      <w:r>
        <w:t>- с</w:t>
      </w:r>
      <w:r w:rsidR="00932AA8">
        <w:t>колько всего студентов</w:t>
      </w:r>
      <w:r w:rsidR="009C4862">
        <w:t xml:space="preserve"> было отправлено на пересдачу</w:t>
      </w:r>
      <w:r w:rsidR="00E379E5">
        <w:t>,</w:t>
      </w:r>
    </w:p>
    <w:p w14:paraId="035AE525" w14:textId="5E843A2D" w:rsidR="009C4862" w:rsidRDefault="00A67C92" w:rsidP="00A67C92">
      <w:r>
        <w:t>- с</w:t>
      </w:r>
      <w:r w:rsidR="009C4862">
        <w:t>кольк</w:t>
      </w:r>
      <w:r w:rsidR="00FF1F6C">
        <w:t xml:space="preserve">о студентов не сдали </w:t>
      </w:r>
      <w:r w:rsidR="0099198F">
        <w:t>оба зачета</w:t>
      </w:r>
      <w:r w:rsidR="00E379E5">
        <w:t>,</w:t>
      </w:r>
    </w:p>
    <w:p w14:paraId="3329E7A9" w14:textId="11B8BB59" w:rsidR="0099198F" w:rsidRPr="00C9318C" w:rsidRDefault="00A67C92" w:rsidP="00A67C92">
      <w:r>
        <w:t>- с</w:t>
      </w:r>
      <w:r w:rsidR="0099198F">
        <w:t>колько студентов не сдали только один зачет</w:t>
      </w:r>
      <w:r w:rsidR="00E379E5">
        <w:t>.</w:t>
      </w:r>
    </w:p>
    <w:p w14:paraId="213BBAC2" w14:textId="5E62CDB0" w:rsidR="00FA45AA" w:rsidRDefault="00FA45AA" w:rsidP="002052D6">
      <w:pPr>
        <w:pStyle w:val="1"/>
      </w:pPr>
      <w:r>
        <w:t>Порядок выполнения 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71758C21" w14:textId="77777777" w:rsidR="00B04478" w:rsidRDefault="00B04478" w:rsidP="00B04478">
      <w:pPr>
        <w:pStyle w:val="2"/>
      </w:pPr>
      <w:r w:rsidRPr="00B04478">
        <w:t xml:space="preserve">Какие стандартные типы данных коллекций имеются в Kotlin? </w:t>
      </w:r>
    </w:p>
    <w:p w14:paraId="0C77C409" w14:textId="77777777" w:rsidR="00B04478" w:rsidRDefault="00B04478" w:rsidP="00B04478">
      <w:pPr>
        <w:pStyle w:val="2"/>
      </w:pPr>
      <w:r w:rsidRPr="00B04478">
        <w:t xml:space="preserve">Как объявить коллекцию в Kotlin? </w:t>
      </w:r>
    </w:p>
    <w:p w14:paraId="0688B9A7" w14:textId="77777777" w:rsidR="00B04478" w:rsidRDefault="00B04478" w:rsidP="00B04478">
      <w:pPr>
        <w:pStyle w:val="2"/>
      </w:pPr>
      <w:r w:rsidRPr="00B04478">
        <w:t xml:space="preserve">Как добавить элемент в список в Kotlin? </w:t>
      </w:r>
    </w:p>
    <w:p w14:paraId="21A059D3" w14:textId="77777777" w:rsidR="00B04478" w:rsidRDefault="00B04478" w:rsidP="00B04478">
      <w:pPr>
        <w:pStyle w:val="2"/>
      </w:pPr>
      <w:r w:rsidRPr="00B04478">
        <w:t xml:space="preserve">Как добавить элемент в словарь в Kotlin? </w:t>
      </w:r>
    </w:p>
    <w:p w14:paraId="433C51BF" w14:textId="77777777" w:rsidR="00B04478" w:rsidRDefault="00B04478" w:rsidP="00B04478">
      <w:pPr>
        <w:pStyle w:val="2"/>
      </w:pPr>
      <w:r w:rsidRPr="00B04478">
        <w:t>Как перебрать элементы коллекции в Kotlin?</w:t>
      </w:r>
    </w:p>
    <w:p w14:paraId="4158708C" w14:textId="1FA2CA6C" w:rsidR="007D3168" w:rsidRDefault="00965C8E" w:rsidP="00B04478">
      <w:pPr>
        <w:pStyle w:val="1"/>
      </w:pPr>
      <w:r>
        <w:t>Приложение</w:t>
      </w:r>
    </w:p>
    <w:p w14:paraId="0A75745C" w14:textId="6C5F2E36" w:rsidR="00965C8E" w:rsidRDefault="00965C8E" w:rsidP="00965C8E">
      <w:r>
        <w:t xml:space="preserve">Таблица </w:t>
      </w:r>
      <w:r w:rsidR="00C9318C">
        <w:t>3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06"/>
        <w:gridCol w:w="2266"/>
        <w:gridCol w:w="6373"/>
      </w:tblGrid>
      <w:tr w:rsidR="00D054E9" w14:paraId="23DDD947" w14:textId="77777777" w:rsidTr="006E28D9">
        <w:tc>
          <w:tcPr>
            <w:tcW w:w="706" w:type="dxa"/>
          </w:tcPr>
          <w:p w14:paraId="6B49DABB" w14:textId="1928C784" w:rsidR="00D054E9" w:rsidRDefault="00D054E9" w:rsidP="00965C8E">
            <w:pPr>
              <w:ind w:firstLine="0"/>
            </w:pPr>
            <w:r>
              <w:t>№</w:t>
            </w:r>
          </w:p>
        </w:tc>
        <w:tc>
          <w:tcPr>
            <w:tcW w:w="2266" w:type="dxa"/>
          </w:tcPr>
          <w:p w14:paraId="7DCBD305" w14:textId="7CA7711C" w:rsidR="00D054E9" w:rsidRDefault="00FC015F" w:rsidP="00965C8E">
            <w:pPr>
              <w:ind w:firstLine="0"/>
            </w:pPr>
            <w:r>
              <w:t>Список</w:t>
            </w:r>
          </w:p>
        </w:tc>
        <w:tc>
          <w:tcPr>
            <w:tcW w:w="6373" w:type="dxa"/>
          </w:tcPr>
          <w:p w14:paraId="0F6B5663" w14:textId="0F2D54B7" w:rsidR="00D054E9" w:rsidRDefault="00FC015F" w:rsidP="00965C8E">
            <w:pPr>
              <w:ind w:firstLine="0"/>
            </w:pPr>
            <w:r>
              <w:t>Словарь</w:t>
            </w:r>
          </w:p>
        </w:tc>
      </w:tr>
      <w:tr w:rsidR="00D054E9" w14:paraId="726606AA" w14:textId="77777777" w:rsidTr="006E28D9">
        <w:tc>
          <w:tcPr>
            <w:tcW w:w="706" w:type="dxa"/>
          </w:tcPr>
          <w:p w14:paraId="025F5062" w14:textId="2BC15012" w:rsidR="00D054E9" w:rsidRDefault="00D054E9" w:rsidP="00965C8E">
            <w:pPr>
              <w:ind w:firstLine="0"/>
            </w:pPr>
            <w:r>
              <w:t>1,8</w:t>
            </w:r>
          </w:p>
        </w:tc>
        <w:tc>
          <w:tcPr>
            <w:tcW w:w="2266" w:type="dxa"/>
          </w:tcPr>
          <w:p w14:paraId="4F35C1BC" w14:textId="5E361D58" w:rsidR="00D054E9" w:rsidRDefault="00D50F3C" w:rsidP="00965C8E">
            <w:pPr>
              <w:ind w:firstLine="0"/>
            </w:pPr>
            <w:r>
              <w:t>Фрукты</w:t>
            </w:r>
          </w:p>
        </w:tc>
        <w:tc>
          <w:tcPr>
            <w:tcW w:w="6373" w:type="dxa"/>
          </w:tcPr>
          <w:p w14:paraId="5C563617" w14:textId="32498B41" w:rsidR="00D054E9" w:rsidRDefault="00D50F3C" w:rsidP="00965C8E">
            <w:pPr>
              <w:ind w:firstLine="0"/>
            </w:pPr>
            <w:r>
              <w:t>Двухбуквенный код страны и страна</w:t>
            </w:r>
          </w:p>
        </w:tc>
      </w:tr>
      <w:tr w:rsidR="00AD1750" w14:paraId="75A4AB5E" w14:textId="77777777" w:rsidTr="006E28D9">
        <w:tc>
          <w:tcPr>
            <w:tcW w:w="706" w:type="dxa"/>
          </w:tcPr>
          <w:p w14:paraId="7B552FC4" w14:textId="7E2AF765" w:rsidR="00AD1750" w:rsidRDefault="00AD1750" w:rsidP="00AD1750">
            <w:pPr>
              <w:ind w:firstLine="0"/>
            </w:pPr>
            <w:r>
              <w:t>2,9</w:t>
            </w:r>
          </w:p>
        </w:tc>
        <w:tc>
          <w:tcPr>
            <w:tcW w:w="2266" w:type="dxa"/>
          </w:tcPr>
          <w:p w14:paraId="4F1AA0B1" w14:textId="0AAD8E99" w:rsidR="00AD1750" w:rsidRDefault="00017146" w:rsidP="00AD1750">
            <w:pPr>
              <w:ind w:firstLine="0"/>
            </w:pPr>
            <w:r>
              <w:t>Города</w:t>
            </w:r>
          </w:p>
        </w:tc>
        <w:tc>
          <w:tcPr>
            <w:tcW w:w="6373" w:type="dxa"/>
          </w:tcPr>
          <w:p w14:paraId="4B9386BC" w14:textId="29852D16" w:rsidR="00AD1750" w:rsidRDefault="001E337C" w:rsidP="00AD1750">
            <w:pPr>
              <w:ind w:firstLine="0"/>
            </w:pPr>
            <w:r>
              <w:t>Название и цена товара</w:t>
            </w:r>
          </w:p>
        </w:tc>
      </w:tr>
      <w:tr w:rsidR="00AD1750" w14:paraId="6A1B506E" w14:textId="77777777" w:rsidTr="006E28D9">
        <w:tc>
          <w:tcPr>
            <w:tcW w:w="706" w:type="dxa"/>
          </w:tcPr>
          <w:p w14:paraId="27D15F38" w14:textId="796DCC49" w:rsidR="00AD1750" w:rsidRDefault="00AD1750" w:rsidP="00AD1750">
            <w:pPr>
              <w:ind w:firstLine="0"/>
            </w:pPr>
            <w:r>
              <w:t>3,10</w:t>
            </w:r>
          </w:p>
        </w:tc>
        <w:tc>
          <w:tcPr>
            <w:tcW w:w="2266" w:type="dxa"/>
          </w:tcPr>
          <w:p w14:paraId="494F2384" w14:textId="51DB1434" w:rsidR="00AD1750" w:rsidRDefault="00017146" w:rsidP="00AD1750">
            <w:pPr>
              <w:ind w:firstLine="0"/>
            </w:pPr>
            <w:r>
              <w:t>Имена</w:t>
            </w:r>
          </w:p>
        </w:tc>
        <w:tc>
          <w:tcPr>
            <w:tcW w:w="6373" w:type="dxa"/>
          </w:tcPr>
          <w:p w14:paraId="7C126E38" w14:textId="737B7C49" w:rsidR="00AD1750" w:rsidRDefault="00284533" w:rsidP="00AD1750">
            <w:pPr>
              <w:ind w:firstLine="0"/>
            </w:pPr>
            <w:r>
              <w:t>Книга и ее автор</w:t>
            </w:r>
          </w:p>
        </w:tc>
      </w:tr>
      <w:tr w:rsidR="00AD1750" w14:paraId="3B9914F6" w14:textId="77777777" w:rsidTr="006E28D9">
        <w:tc>
          <w:tcPr>
            <w:tcW w:w="706" w:type="dxa"/>
          </w:tcPr>
          <w:p w14:paraId="3B146D51" w14:textId="037E1AFE" w:rsidR="00AD1750" w:rsidRDefault="00AD1750" w:rsidP="00AD1750">
            <w:pPr>
              <w:ind w:firstLine="0"/>
            </w:pPr>
            <w:r>
              <w:t>4,11</w:t>
            </w:r>
          </w:p>
        </w:tc>
        <w:tc>
          <w:tcPr>
            <w:tcW w:w="2266" w:type="dxa"/>
          </w:tcPr>
          <w:p w14:paraId="34E96FFE" w14:textId="21F1857E" w:rsidR="00AD1750" w:rsidRDefault="00017146" w:rsidP="00AD1750">
            <w:pPr>
              <w:ind w:firstLine="0"/>
            </w:pPr>
            <w:r>
              <w:t>Цвета</w:t>
            </w:r>
          </w:p>
        </w:tc>
        <w:tc>
          <w:tcPr>
            <w:tcW w:w="6373" w:type="dxa"/>
          </w:tcPr>
          <w:p w14:paraId="7A7A298E" w14:textId="603B32D5" w:rsidR="00AD1750" w:rsidRDefault="00FD1DD8" w:rsidP="00AD1750">
            <w:pPr>
              <w:ind w:firstLine="0"/>
            </w:pPr>
            <w:r>
              <w:t>Город и его численность населения</w:t>
            </w:r>
          </w:p>
        </w:tc>
      </w:tr>
      <w:tr w:rsidR="00AD1750" w14:paraId="6321B4F4" w14:textId="77777777" w:rsidTr="006E28D9">
        <w:tc>
          <w:tcPr>
            <w:tcW w:w="706" w:type="dxa"/>
          </w:tcPr>
          <w:p w14:paraId="0DDA461A" w14:textId="26F558F7" w:rsidR="00AD1750" w:rsidRDefault="00AD1750" w:rsidP="00AD1750">
            <w:pPr>
              <w:ind w:firstLine="0"/>
            </w:pPr>
            <w:r>
              <w:t>5,12</w:t>
            </w:r>
          </w:p>
        </w:tc>
        <w:tc>
          <w:tcPr>
            <w:tcW w:w="2266" w:type="dxa"/>
          </w:tcPr>
          <w:p w14:paraId="7AC5FC40" w14:textId="0906C2AA" w:rsidR="00AD1750" w:rsidRDefault="00EF5E87" w:rsidP="00AD1750">
            <w:pPr>
              <w:ind w:firstLine="0"/>
            </w:pPr>
            <w:r>
              <w:t>Животные</w:t>
            </w:r>
          </w:p>
        </w:tc>
        <w:tc>
          <w:tcPr>
            <w:tcW w:w="6373" w:type="dxa"/>
          </w:tcPr>
          <w:p w14:paraId="186B301E" w14:textId="2C53ABED" w:rsidR="00AD1750" w:rsidRPr="00F140C2" w:rsidRDefault="00960202" w:rsidP="00AD1750">
            <w:pPr>
              <w:ind w:firstLine="0"/>
            </w:pPr>
            <w:r>
              <w:t>Артикул товара и его описание</w:t>
            </w:r>
          </w:p>
        </w:tc>
      </w:tr>
      <w:tr w:rsidR="00AD1750" w:rsidRPr="00014B35" w14:paraId="13BE19C4" w14:textId="77777777" w:rsidTr="006E28D9">
        <w:tc>
          <w:tcPr>
            <w:tcW w:w="706" w:type="dxa"/>
          </w:tcPr>
          <w:p w14:paraId="41716459" w14:textId="0875A5EF" w:rsidR="00AD1750" w:rsidRDefault="00AD1750" w:rsidP="00AD1750">
            <w:pPr>
              <w:ind w:firstLine="0"/>
            </w:pPr>
            <w:r>
              <w:t>6,13</w:t>
            </w:r>
          </w:p>
        </w:tc>
        <w:tc>
          <w:tcPr>
            <w:tcW w:w="2266" w:type="dxa"/>
          </w:tcPr>
          <w:p w14:paraId="1F27EE7A" w14:textId="6C728878" w:rsidR="00AD1750" w:rsidRDefault="00EF5E87" w:rsidP="00AD1750">
            <w:pPr>
              <w:ind w:firstLine="0"/>
            </w:pPr>
            <w:r>
              <w:t>Книги</w:t>
            </w:r>
          </w:p>
        </w:tc>
        <w:tc>
          <w:tcPr>
            <w:tcW w:w="6373" w:type="dxa"/>
          </w:tcPr>
          <w:p w14:paraId="59F47F22" w14:textId="348C27EE" w:rsidR="00AD1750" w:rsidRPr="00014B35" w:rsidRDefault="00014B35" w:rsidP="00AD1750">
            <w:pPr>
              <w:ind w:firstLine="0"/>
            </w:pPr>
            <w:r>
              <w:t>Название фильма и режиссер</w:t>
            </w:r>
          </w:p>
        </w:tc>
      </w:tr>
      <w:tr w:rsidR="00AD1750" w14:paraId="4F6CAF4E" w14:textId="77777777" w:rsidTr="006E28D9">
        <w:tc>
          <w:tcPr>
            <w:tcW w:w="706" w:type="dxa"/>
          </w:tcPr>
          <w:p w14:paraId="1BA77C20" w14:textId="04BD7F64" w:rsidR="00AD1750" w:rsidRDefault="00AD1750" w:rsidP="00AD1750">
            <w:pPr>
              <w:ind w:firstLine="0"/>
            </w:pPr>
            <w:r>
              <w:t>7,14</w:t>
            </w:r>
          </w:p>
        </w:tc>
        <w:tc>
          <w:tcPr>
            <w:tcW w:w="2266" w:type="dxa"/>
          </w:tcPr>
          <w:p w14:paraId="03518BC7" w14:textId="4E7CAC4A" w:rsidR="00AD1750" w:rsidRDefault="00EF5E87" w:rsidP="00AD1750">
            <w:pPr>
              <w:ind w:firstLine="0"/>
            </w:pPr>
            <w:r>
              <w:t>Ф</w:t>
            </w:r>
            <w:r w:rsidR="006E28D9">
              <w:t>игуры</w:t>
            </w:r>
          </w:p>
        </w:tc>
        <w:tc>
          <w:tcPr>
            <w:tcW w:w="6373" w:type="dxa"/>
          </w:tcPr>
          <w:p w14:paraId="6A6C14F3" w14:textId="00B87C37" w:rsidR="00AD1750" w:rsidRDefault="00030665" w:rsidP="00AD1750">
            <w:pPr>
              <w:ind w:firstLine="0"/>
            </w:pPr>
            <w:r>
              <w:t>Записи в личном дневнике по датам</w:t>
            </w:r>
          </w:p>
        </w:tc>
      </w:tr>
    </w:tbl>
    <w:p w14:paraId="60853C6D" w14:textId="77777777" w:rsidR="00965C8E" w:rsidRDefault="00965C8E" w:rsidP="00B04478">
      <w:pPr>
        <w:ind w:firstLine="0"/>
      </w:pPr>
    </w:p>
    <w:sectPr w:rsidR="00965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7146"/>
    <w:rsid w:val="00027FDE"/>
    <w:rsid w:val="00030665"/>
    <w:rsid w:val="000440BD"/>
    <w:rsid w:val="00070FAF"/>
    <w:rsid w:val="00082D0F"/>
    <w:rsid w:val="000839DF"/>
    <w:rsid w:val="000C39E1"/>
    <w:rsid w:val="000E0039"/>
    <w:rsid w:val="00111B29"/>
    <w:rsid w:val="0017150B"/>
    <w:rsid w:val="0018259A"/>
    <w:rsid w:val="001841A3"/>
    <w:rsid w:val="00185F85"/>
    <w:rsid w:val="001974B9"/>
    <w:rsid w:val="001A1A3E"/>
    <w:rsid w:val="001A7E28"/>
    <w:rsid w:val="001B1DA2"/>
    <w:rsid w:val="001B7F35"/>
    <w:rsid w:val="001C31AE"/>
    <w:rsid w:val="001E22AF"/>
    <w:rsid w:val="001E32F3"/>
    <w:rsid w:val="001E337C"/>
    <w:rsid w:val="001E6D51"/>
    <w:rsid w:val="001E773C"/>
    <w:rsid w:val="002052D6"/>
    <w:rsid w:val="00243AEB"/>
    <w:rsid w:val="0024531C"/>
    <w:rsid w:val="00251C79"/>
    <w:rsid w:val="002676DB"/>
    <w:rsid w:val="00271E47"/>
    <w:rsid w:val="002746AE"/>
    <w:rsid w:val="00284533"/>
    <w:rsid w:val="00286C7F"/>
    <w:rsid w:val="00307172"/>
    <w:rsid w:val="00357D90"/>
    <w:rsid w:val="00367795"/>
    <w:rsid w:val="003767EF"/>
    <w:rsid w:val="00382EE2"/>
    <w:rsid w:val="003C74AA"/>
    <w:rsid w:val="003E0728"/>
    <w:rsid w:val="00412EC6"/>
    <w:rsid w:val="00432B3F"/>
    <w:rsid w:val="00476BBF"/>
    <w:rsid w:val="00476FE3"/>
    <w:rsid w:val="00490DA5"/>
    <w:rsid w:val="004A368A"/>
    <w:rsid w:val="004A666A"/>
    <w:rsid w:val="004B033B"/>
    <w:rsid w:val="004E5BA0"/>
    <w:rsid w:val="004E7BED"/>
    <w:rsid w:val="005225E8"/>
    <w:rsid w:val="00543084"/>
    <w:rsid w:val="0056123E"/>
    <w:rsid w:val="00573461"/>
    <w:rsid w:val="005A12D1"/>
    <w:rsid w:val="005A5A70"/>
    <w:rsid w:val="005A7349"/>
    <w:rsid w:val="00605F5D"/>
    <w:rsid w:val="00693BA2"/>
    <w:rsid w:val="006E08C4"/>
    <w:rsid w:val="006E28D9"/>
    <w:rsid w:val="006E2B52"/>
    <w:rsid w:val="00742A9F"/>
    <w:rsid w:val="00766DC1"/>
    <w:rsid w:val="007761F7"/>
    <w:rsid w:val="00790454"/>
    <w:rsid w:val="007938D8"/>
    <w:rsid w:val="007A5F05"/>
    <w:rsid w:val="007A781A"/>
    <w:rsid w:val="007B4492"/>
    <w:rsid w:val="007C4FE2"/>
    <w:rsid w:val="007D3168"/>
    <w:rsid w:val="007D5AB9"/>
    <w:rsid w:val="00814C20"/>
    <w:rsid w:val="0082374D"/>
    <w:rsid w:val="00824955"/>
    <w:rsid w:val="00827438"/>
    <w:rsid w:val="00840D63"/>
    <w:rsid w:val="0085777B"/>
    <w:rsid w:val="008629B7"/>
    <w:rsid w:val="008921AE"/>
    <w:rsid w:val="008C5AE8"/>
    <w:rsid w:val="00902556"/>
    <w:rsid w:val="009043E4"/>
    <w:rsid w:val="00915945"/>
    <w:rsid w:val="00925158"/>
    <w:rsid w:val="00932AA8"/>
    <w:rsid w:val="00941D12"/>
    <w:rsid w:val="00946917"/>
    <w:rsid w:val="00957C72"/>
    <w:rsid w:val="00960202"/>
    <w:rsid w:val="00965C8E"/>
    <w:rsid w:val="0099198F"/>
    <w:rsid w:val="009939EA"/>
    <w:rsid w:val="009A4876"/>
    <w:rsid w:val="009A74EF"/>
    <w:rsid w:val="009B451D"/>
    <w:rsid w:val="009C4862"/>
    <w:rsid w:val="009D5945"/>
    <w:rsid w:val="009F126C"/>
    <w:rsid w:val="00A238F8"/>
    <w:rsid w:val="00A67C92"/>
    <w:rsid w:val="00A7328A"/>
    <w:rsid w:val="00A7632F"/>
    <w:rsid w:val="00A84FD8"/>
    <w:rsid w:val="00A94224"/>
    <w:rsid w:val="00AA4C22"/>
    <w:rsid w:val="00AB7D49"/>
    <w:rsid w:val="00AD1750"/>
    <w:rsid w:val="00AE7ADF"/>
    <w:rsid w:val="00AF2AB1"/>
    <w:rsid w:val="00AF4ABD"/>
    <w:rsid w:val="00B01E0A"/>
    <w:rsid w:val="00B04478"/>
    <w:rsid w:val="00B26F2E"/>
    <w:rsid w:val="00B54F24"/>
    <w:rsid w:val="00B568CF"/>
    <w:rsid w:val="00B904BB"/>
    <w:rsid w:val="00BE08FB"/>
    <w:rsid w:val="00BF6607"/>
    <w:rsid w:val="00C01869"/>
    <w:rsid w:val="00C0520D"/>
    <w:rsid w:val="00C21426"/>
    <w:rsid w:val="00C429C5"/>
    <w:rsid w:val="00C46B83"/>
    <w:rsid w:val="00C900F9"/>
    <w:rsid w:val="00C909A7"/>
    <w:rsid w:val="00C9318C"/>
    <w:rsid w:val="00CA3F72"/>
    <w:rsid w:val="00CA737D"/>
    <w:rsid w:val="00CB16AE"/>
    <w:rsid w:val="00CB6142"/>
    <w:rsid w:val="00CC250A"/>
    <w:rsid w:val="00CC6D49"/>
    <w:rsid w:val="00CF0E87"/>
    <w:rsid w:val="00D054E9"/>
    <w:rsid w:val="00D50F3C"/>
    <w:rsid w:val="00D66B17"/>
    <w:rsid w:val="00D66C75"/>
    <w:rsid w:val="00D6759E"/>
    <w:rsid w:val="00D84E77"/>
    <w:rsid w:val="00D96466"/>
    <w:rsid w:val="00DD3A5A"/>
    <w:rsid w:val="00DE10FA"/>
    <w:rsid w:val="00DE16BA"/>
    <w:rsid w:val="00DF6619"/>
    <w:rsid w:val="00E070CA"/>
    <w:rsid w:val="00E3424D"/>
    <w:rsid w:val="00E379E5"/>
    <w:rsid w:val="00E65595"/>
    <w:rsid w:val="00E65989"/>
    <w:rsid w:val="00E72530"/>
    <w:rsid w:val="00E8247E"/>
    <w:rsid w:val="00E9200A"/>
    <w:rsid w:val="00EE187F"/>
    <w:rsid w:val="00EF26F6"/>
    <w:rsid w:val="00EF5E87"/>
    <w:rsid w:val="00EF64FF"/>
    <w:rsid w:val="00F140C2"/>
    <w:rsid w:val="00F86C25"/>
    <w:rsid w:val="00FA45AA"/>
    <w:rsid w:val="00FB767C"/>
    <w:rsid w:val="00FC015F"/>
    <w:rsid w:val="00FD1DD8"/>
    <w:rsid w:val="00FD6194"/>
    <w:rsid w:val="00FE0863"/>
    <w:rsid w:val="00FF19B4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2EE2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282</TotalTime>
  <Pages>3</Pages>
  <Words>498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151</cp:revision>
  <cp:lastPrinted>2025-01-30T20:46:00Z</cp:lastPrinted>
  <dcterms:created xsi:type="dcterms:W3CDTF">2025-01-16T15:55:00Z</dcterms:created>
  <dcterms:modified xsi:type="dcterms:W3CDTF">2025-02-02T16:51:00Z</dcterms:modified>
</cp:coreProperties>
</file>