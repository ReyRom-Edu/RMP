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2F27FE09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>
        <w:rPr>
          <w:lang w:val="en-US"/>
        </w:rPr>
        <w:t>10</w:t>
      </w:r>
      <w:r w:rsidRPr="00824955">
        <w:br/>
      </w:r>
      <w:r w:rsidR="00F96774" w:rsidRPr="00F96774">
        <w:t xml:space="preserve">Использование </w:t>
      </w:r>
      <w:proofErr w:type="spellStart"/>
      <w:r w:rsidR="00F96774" w:rsidRPr="00F96774">
        <w:t>корутин</w:t>
      </w:r>
      <w:proofErr w:type="spellEnd"/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0FC7C4A4" w:rsidR="00FA45AA" w:rsidRDefault="00FE35F0" w:rsidP="00382EE2">
      <w:pPr>
        <w:pStyle w:val="2"/>
      </w:pPr>
      <w:r w:rsidRPr="00FE35F0">
        <w:t xml:space="preserve">Изучить процесс создания и использования сопрограмм в приложениях на </w:t>
      </w:r>
      <w:proofErr w:type="spellStart"/>
      <w:r w:rsidRPr="00FE35F0">
        <w:t>Kotlin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42DFE4B3" w:rsidR="00FA45AA" w:rsidRPr="00FA45AA" w:rsidRDefault="00FA45AA" w:rsidP="00382EE2">
      <w:pPr>
        <w:pStyle w:val="2"/>
      </w:pPr>
      <w:proofErr w:type="spellStart"/>
      <w:r>
        <w:t>Kotlin</w:t>
      </w:r>
      <w:proofErr w:type="spellEnd"/>
      <w:r>
        <w:t xml:space="preserve"> | Руководство. metanit.com – </w:t>
      </w:r>
      <w:proofErr w:type="gramStart"/>
      <w:r>
        <w:t>Текст :</w:t>
      </w:r>
      <w:proofErr w:type="gramEnd"/>
      <w:r>
        <w:t xml:space="preserve"> электронный 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proofErr w:type="spellStart"/>
      <w:r w:rsidRPr="00FA45AA">
        <w:rPr>
          <w:lang w:val="en-US"/>
        </w:rPr>
        <w:t>kotlin</w:t>
      </w:r>
      <w:proofErr w:type="spellEnd"/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</w:t>
      </w:r>
      <w:r w:rsidR="00005C67">
        <w:t>7</w:t>
      </w:r>
      <w:r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2E04504B" w14:textId="77777777" w:rsidR="00601E65" w:rsidRPr="00601E65" w:rsidRDefault="00601E65" w:rsidP="00601E65">
      <w:pPr>
        <w:pStyle w:val="2"/>
        <w:rPr>
          <w:b/>
          <w:bCs w:val="0"/>
        </w:rPr>
      </w:pPr>
      <w:r w:rsidRPr="00601E65">
        <w:t>Создание к</w:t>
      </w:r>
      <w:proofErr w:type="spellStart"/>
      <w:r w:rsidRPr="00601E65">
        <w:t>орутин</w:t>
      </w:r>
      <w:proofErr w:type="spellEnd"/>
      <w:r w:rsidRPr="00601E65">
        <w:t xml:space="preserve"> </w:t>
      </w:r>
    </w:p>
    <w:p w14:paraId="53FBA2E8" w14:textId="77777777" w:rsidR="00ED545F" w:rsidRPr="00ED545F" w:rsidRDefault="00601E65" w:rsidP="00601E65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t xml:space="preserve">Создать в </w:t>
      </w:r>
      <w:proofErr w:type="spellStart"/>
      <w:r w:rsidRPr="00601E65">
        <w:t>main</w:t>
      </w:r>
      <w:proofErr w:type="spellEnd"/>
      <w:r w:rsidRPr="00601E65">
        <w:t xml:space="preserve"> две </w:t>
      </w:r>
      <w:proofErr w:type="spellStart"/>
      <w:r w:rsidRPr="00601E65">
        <w:t>корутины</w:t>
      </w:r>
      <w:proofErr w:type="spellEnd"/>
      <w:r w:rsidRPr="00601E65">
        <w:t xml:space="preserve">: </w:t>
      </w:r>
    </w:p>
    <w:p w14:paraId="048243DF" w14:textId="23CEEA34" w:rsidR="00ED545F" w:rsidRPr="00ED545F" w:rsidRDefault="00601E65" w:rsidP="00ED545F">
      <w:pPr>
        <w:rPr>
          <w:b/>
          <w:bCs w:val="0"/>
        </w:rPr>
      </w:pPr>
      <w:r w:rsidRPr="00601E65">
        <w:t xml:space="preserve">- в первой на экран должны быть выведены овечки с 1 по 500 (каждая — на новой строке с номером овечки), затем — задержка на 1 секунду, после этого — овечки с 501 по 1000, например: </w:t>
      </w:r>
    </w:p>
    <w:p w14:paraId="05B0527C" w14:textId="77777777" w:rsidR="00ED545F" w:rsidRPr="00ED545F" w:rsidRDefault="00601E65" w:rsidP="00ED545F">
      <w:pPr>
        <w:rPr>
          <w:b/>
          <w:bCs w:val="0"/>
        </w:rPr>
      </w:pPr>
      <w:r w:rsidRPr="00601E65">
        <w:t xml:space="preserve">1 овечка </w:t>
      </w:r>
    </w:p>
    <w:p w14:paraId="6A178825" w14:textId="77777777" w:rsidR="00ED545F" w:rsidRPr="00ED545F" w:rsidRDefault="00601E65" w:rsidP="00ED545F">
      <w:pPr>
        <w:rPr>
          <w:b/>
          <w:bCs w:val="0"/>
        </w:rPr>
      </w:pPr>
      <w:r w:rsidRPr="00601E65">
        <w:t xml:space="preserve">2 овечка </w:t>
      </w:r>
    </w:p>
    <w:p w14:paraId="25006C47" w14:textId="77777777" w:rsidR="00ED545F" w:rsidRPr="00ED545F" w:rsidRDefault="00601E65" w:rsidP="00ED545F">
      <w:pPr>
        <w:rPr>
          <w:b/>
          <w:bCs w:val="0"/>
        </w:rPr>
      </w:pPr>
      <w:r w:rsidRPr="00601E65">
        <w:t xml:space="preserve">… </w:t>
      </w:r>
    </w:p>
    <w:p w14:paraId="5BB78249" w14:textId="77777777" w:rsidR="00ED545F" w:rsidRPr="00ED545F" w:rsidRDefault="00601E65" w:rsidP="00ED545F">
      <w:pPr>
        <w:rPr>
          <w:b/>
          <w:bCs w:val="0"/>
        </w:rPr>
      </w:pPr>
      <w:r w:rsidRPr="00601E65">
        <w:t xml:space="preserve">- во второй на экран должны быть выведены котики с 1 по 500 (каждый — на новой строке с номером котика), после вывода каждой — задержка на 10 </w:t>
      </w:r>
      <w:proofErr w:type="spellStart"/>
      <w:r w:rsidRPr="00601E65">
        <w:t>милисекунд</w:t>
      </w:r>
      <w:proofErr w:type="spellEnd"/>
      <w:r w:rsidRPr="00601E65">
        <w:t xml:space="preserve">, например: </w:t>
      </w:r>
    </w:p>
    <w:p w14:paraId="7B7B9908" w14:textId="77777777" w:rsidR="00ED545F" w:rsidRPr="00ED545F" w:rsidRDefault="00601E65" w:rsidP="00ED545F">
      <w:pPr>
        <w:rPr>
          <w:b/>
          <w:bCs w:val="0"/>
        </w:rPr>
      </w:pPr>
      <w:r w:rsidRPr="00601E65">
        <w:t xml:space="preserve">1 котик </w:t>
      </w:r>
    </w:p>
    <w:p w14:paraId="664A263A" w14:textId="77777777" w:rsidR="00ED545F" w:rsidRPr="00ED545F" w:rsidRDefault="00601E65" w:rsidP="00ED545F">
      <w:pPr>
        <w:rPr>
          <w:b/>
          <w:bCs w:val="0"/>
        </w:rPr>
      </w:pPr>
      <w:r w:rsidRPr="00601E65">
        <w:t xml:space="preserve">2 котик </w:t>
      </w:r>
    </w:p>
    <w:p w14:paraId="2C8DA784" w14:textId="4FAACB68" w:rsidR="001C1D09" w:rsidRPr="001C1D09" w:rsidRDefault="00601E65" w:rsidP="00ED545F">
      <w:pPr>
        <w:rPr>
          <w:b/>
          <w:bCs w:val="0"/>
        </w:rPr>
      </w:pPr>
      <w:r w:rsidRPr="00601E65">
        <w:t xml:space="preserve">… </w:t>
      </w:r>
    </w:p>
    <w:p w14:paraId="6A88FAC9" w14:textId="77777777" w:rsidR="001C1D09" w:rsidRPr="001C1D09" w:rsidRDefault="00601E65" w:rsidP="00601E65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t xml:space="preserve">Вынести блоки </w:t>
      </w:r>
      <w:proofErr w:type="spellStart"/>
      <w:r w:rsidRPr="00601E65">
        <w:t>launch</w:t>
      </w:r>
      <w:proofErr w:type="spellEnd"/>
      <w:r w:rsidRPr="00601E65">
        <w:t xml:space="preserve"> программы из п.5.1.1 в две отдельные </w:t>
      </w:r>
      <w:proofErr w:type="spellStart"/>
      <w:r w:rsidRPr="00601E65">
        <w:t>suspend</w:t>
      </w:r>
      <w:proofErr w:type="spellEnd"/>
      <w:r w:rsidRPr="00601E65">
        <w:t xml:space="preserve">-функции и реализовать их вызов (каждый блок – в своей функции) </w:t>
      </w:r>
    </w:p>
    <w:p w14:paraId="3FE89870" w14:textId="77777777" w:rsidR="001C1D09" w:rsidRPr="001C1D09" w:rsidRDefault="00601E65" w:rsidP="001C1D09">
      <w:pPr>
        <w:pStyle w:val="2"/>
        <w:rPr>
          <w:b/>
          <w:bCs w:val="0"/>
        </w:rPr>
      </w:pPr>
      <w:r w:rsidRPr="00601E65">
        <w:t xml:space="preserve">Прерывание выполнения </w:t>
      </w:r>
      <w:proofErr w:type="spellStart"/>
      <w:r w:rsidRPr="00601E65">
        <w:t>корутины</w:t>
      </w:r>
      <w:proofErr w:type="spellEnd"/>
      <w:r w:rsidRPr="00601E65">
        <w:t xml:space="preserve"> </w:t>
      </w:r>
    </w:p>
    <w:p w14:paraId="228967D6" w14:textId="77777777" w:rsidR="00ED545F" w:rsidRPr="00ED545F" w:rsidRDefault="00601E65" w:rsidP="001C1D09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t xml:space="preserve">Создать </w:t>
      </w:r>
      <w:proofErr w:type="spellStart"/>
      <w:r w:rsidRPr="00601E65">
        <w:t>suspend</w:t>
      </w:r>
      <w:proofErr w:type="spellEnd"/>
      <w:r w:rsidRPr="00601E65">
        <w:t xml:space="preserve">-функцию, эмулирующую загрузку файлов (в функции должно выводиться сообщение: «Загрузка файла N» и выполняться задержка на 3 секунды для каждого файла. N должно меняться от 1 до 30. В конце функции вывести сообщение о том, что все файлы загружены. </w:t>
      </w:r>
    </w:p>
    <w:p w14:paraId="564BC2AA" w14:textId="77777777" w:rsidR="00ED545F" w:rsidRPr="00ED545F" w:rsidRDefault="00601E65" w:rsidP="00ED545F">
      <w:pPr>
        <w:rPr>
          <w:b/>
          <w:bCs w:val="0"/>
        </w:rPr>
      </w:pPr>
      <w:r w:rsidRPr="00601E65">
        <w:t xml:space="preserve">Загрузка файла 1 </w:t>
      </w:r>
    </w:p>
    <w:p w14:paraId="0C466F2F" w14:textId="0524227D" w:rsidR="00ED545F" w:rsidRPr="00ED545F" w:rsidRDefault="00601E65" w:rsidP="00ED545F">
      <w:pPr>
        <w:rPr>
          <w:b/>
          <w:bCs w:val="0"/>
        </w:rPr>
      </w:pPr>
      <w:r w:rsidRPr="00601E65">
        <w:t xml:space="preserve">… </w:t>
      </w:r>
    </w:p>
    <w:p w14:paraId="11B88BEA" w14:textId="0C614FFE" w:rsidR="001C1D09" w:rsidRPr="001C1D09" w:rsidRDefault="00601E65" w:rsidP="00ED545F">
      <w:pPr>
        <w:rPr>
          <w:b/>
          <w:bCs w:val="0"/>
        </w:rPr>
      </w:pPr>
      <w:r w:rsidRPr="00601E65">
        <w:t xml:space="preserve">Все файлы загружены </w:t>
      </w:r>
    </w:p>
    <w:p w14:paraId="01364894" w14:textId="77777777" w:rsidR="001C1D09" w:rsidRPr="001C1D09" w:rsidRDefault="00601E65" w:rsidP="001C1D09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t xml:space="preserve">В основной программе реализовать вызов функции загрузки файлов и прерывание выполнения </w:t>
      </w:r>
      <w:proofErr w:type="spellStart"/>
      <w:r w:rsidRPr="00601E65">
        <w:t>корутины</w:t>
      </w:r>
      <w:proofErr w:type="spellEnd"/>
      <w:r w:rsidRPr="00601E65">
        <w:t xml:space="preserve">, если пользователь ввел команду </w:t>
      </w:r>
      <w:proofErr w:type="spellStart"/>
      <w:r w:rsidRPr="00601E65">
        <w:t>cancel</w:t>
      </w:r>
      <w:proofErr w:type="spellEnd"/>
      <w:r w:rsidRPr="00601E65">
        <w:t xml:space="preserve">. </w:t>
      </w:r>
    </w:p>
    <w:p w14:paraId="6E90147B" w14:textId="77777777" w:rsidR="001C1D09" w:rsidRPr="001C1D09" w:rsidRDefault="00601E65" w:rsidP="001C1D09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lastRenderedPageBreak/>
        <w:t xml:space="preserve">Добавить в функцию </w:t>
      </w:r>
      <w:proofErr w:type="spellStart"/>
      <w:r w:rsidRPr="00601E65">
        <w:t>try-catch</w:t>
      </w:r>
      <w:proofErr w:type="spellEnd"/>
      <w:r w:rsidRPr="00601E65">
        <w:t xml:space="preserve"> для перехвата исключения </w:t>
      </w:r>
      <w:proofErr w:type="spellStart"/>
      <w:r w:rsidRPr="00601E65">
        <w:t>CancellationException</w:t>
      </w:r>
      <w:proofErr w:type="spellEnd"/>
      <w:r w:rsidRPr="00601E65">
        <w:t xml:space="preserve">. При возникновении исключения вывести на экран сообщение «Загрузка отменена». </w:t>
      </w:r>
    </w:p>
    <w:p w14:paraId="19DDB211" w14:textId="77777777" w:rsidR="001C1D09" w:rsidRPr="001C1D09" w:rsidRDefault="00601E65" w:rsidP="001C1D09">
      <w:pPr>
        <w:pStyle w:val="2"/>
        <w:rPr>
          <w:b/>
          <w:bCs w:val="0"/>
        </w:rPr>
      </w:pPr>
      <w:r w:rsidRPr="00601E65">
        <w:t xml:space="preserve">Прерывание выполнения </w:t>
      </w:r>
      <w:proofErr w:type="spellStart"/>
      <w:r w:rsidRPr="00601E65">
        <w:t>корутины</w:t>
      </w:r>
      <w:proofErr w:type="spellEnd"/>
      <w:r w:rsidRPr="00601E65">
        <w:t xml:space="preserve"> по таймауту </w:t>
      </w:r>
    </w:p>
    <w:p w14:paraId="03149E87" w14:textId="77777777" w:rsidR="001C1D09" w:rsidRPr="001C1D09" w:rsidRDefault="00601E65" w:rsidP="001C1D09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t xml:space="preserve">Создать </w:t>
      </w:r>
      <w:proofErr w:type="spellStart"/>
      <w:r w:rsidRPr="00601E65">
        <w:t>suspend</w:t>
      </w:r>
      <w:proofErr w:type="spellEnd"/>
      <w:r w:rsidRPr="00601E65">
        <w:t xml:space="preserve">-функцию, эмулирующую подключение к БД (в функции 5 раз должно выводиться сообщение: «Попытка подключения к БД» и выполняться задержка на 3 секунды до следующей попытки. </w:t>
      </w:r>
    </w:p>
    <w:p w14:paraId="02EE6706" w14:textId="77777777" w:rsidR="001C1D09" w:rsidRPr="001C1D09" w:rsidRDefault="00601E65" w:rsidP="001C1D09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t xml:space="preserve">В функции заменить </w:t>
      </w:r>
      <w:proofErr w:type="spellStart"/>
      <w:r w:rsidRPr="00601E65">
        <w:t>launch</w:t>
      </w:r>
      <w:proofErr w:type="spellEnd"/>
      <w:r w:rsidRPr="00601E65">
        <w:t xml:space="preserve"> на </w:t>
      </w:r>
      <w:proofErr w:type="spellStart"/>
      <w:r w:rsidRPr="00601E65">
        <w:t>withTimeout</w:t>
      </w:r>
      <w:proofErr w:type="spellEnd"/>
      <w:r w:rsidRPr="00601E65">
        <w:t xml:space="preserve">, чтобы выполнение функции прерывалось через 10 секунд. </w:t>
      </w:r>
    </w:p>
    <w:p w14:paraId="34E8DF77" w14:textId="77777777" w:rsidR="001C1D09" w:rsidRPr="001C1D09" w:rsidRDefault="00601E65" w:rsidP="001C1D09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t xml:space="preserve">В основной программе реализовать вызов функции подключения к БД и перехват исключения </w:t>
      </w:r>
      <w:proofErr w:type="spellStart"/>
      <w:r w:rsidRPr="00601E65">
        <w:t>TimeoutCancellationException</w:t>
      </w:r>
      <w:proofErr w:type="spellEnd"/>
      <w:r w:rsidRPr="00601E65">
        <w:t xml:space="preserve"> для вызова функции. При возникновении исключения вывести на экран сообщение «Превышено время ожидания». </w:t>
      </w:r>
    </w:p>
    <w:p w14:paraId="63448079" w14:textId="77777777" w:rsidR="001C1D09" w:rsidRPr="001C1D09" w:rsidRDefault="00601E65" w:rsidP="001C1D09">
      <w:pPr>
        <w:pStyle w:val="2"/>
        <w:rPr>
          <w:b/>
          <w:bCs w:val="0"/>
        </w:rPr>
      </w:pPr>
      <w:r w:rsidRPr="00601E65">
        <w:t xml:space="preserve">Работа с диспетчерами и потоками </w:t>
      </w:r>
      <w:proofErr w:type="spellStart"/>
      <w:r w:rsidRPr="00601E65">
        <w:t>корутины</w:t>
      </w:r>
      <w:proofErr w:type="spellEnd"/>
      <w:r w:rsidRPr="00601E65">
        <w:t xml:space="preserve"> </w:t>
      </w:r>
    </w:p>
    <w:p w14:paraId="5FD57DBA" w14:textId="673761C2" w:rsidR="001C1D09" w:rsidRPr="001C1D09" w:rsidRDefault="00601E65" w:rsidP="001C1D09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t xml:space="preserve">Реализовать вывод названий потоков в основной функции и в </w:t>
      </w:r>
      <w:proofErr w:type="spellStart"/>
      <w:r w:rsidRPr="00601E65">
        <w:t>корутинах</w:t>
      </w:r>
      <w:proofErr w:type="spellEnd"/>
      <w:r w:rsidRPr="00601E65">
        <w:t xml:space="preserve"> для задания 5.1</w:t>
      </w:r>
      <w:r w:rsidR="00AE115E">
        <w:t xml:space="preserve"> при помощи свойств объекта </w:t>
      </w:r>
      <w:proofErr w:type="spellStart"/>
      <w:r w:rsidR="00AE115E" w:rsidRPr="00AE115E">
        <w:t>Thread.currentThread</w:t>
      </w:r>
      <w:proofErr w:type="spellEnd"/>
      <w:r w:rsidR="00AE115E" w:rsidRPr="00AE115E">
        <w:t>()</w:t>
      </w:r>
    </w:p>
    <w:p w14:paraId="43C311A2" w14:textId="46108ECF" w:rsidR="001C1D09" w:rsidRPr="001C1D09" w:rsidRDefault="00601E65" w:rsidP="001C1D09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t xml:space="preserve">Указать в параметрах </w:t>
      </w:r>
      <w:proofErr w:type="spellStart"/>
      <w:r w:rsidRPr="00601E65">
        <w:t>launch</w:t>
      </w:r>
      <w:proofErr w:type="spellEnd"/>
      <w:r w:rsidRPr="00601E65">
        <w:t xml:space="preserve"> задания 5.2 диспетчер операций ввода вывода. </w:t>
      </w:r>
      <w:r w:rsidR="003270F0">
        <w:t xml:space="preserve">Стандартные диспетчеры </w:t>
      </w:r>
      <w:r w:rsidR="00F06D05">
        <w:t xml:space="preserve">находятся в перечислении </w:t>
      </w:r>
      <w:r w:rsidR="00F06D05">
        <w:rPr>
          <w:lang w:val="en-US"/>
        </w:rPr>
        <w:t>Dispatchers</w:t>
      </w:r>
    </w:p>
    <w:p w14:paraId="3C47E068" w14:textId="77777777" w:rsidR="001C1D09" w:rsidRPr="001C1D09" w:rsidRDefault="00601E65" w:rsidP="001C1D09">
      <w:pPr>
        <w:pStyle w:val="2"/>
        <w:rPr>
          <w:b/>
          <w:bCs w:val="0"/>
        </w:rPr>
      </w:pPr>
      <w:r w:rsidRPr="00601E65">
        <w:t xml:space="preserve">Возврат данных из </w:t>
      </w:r>
      <w:proofErr w:type="spellStart"/>
      <w:r w:rsidRPr="00601E65">
        <w:t>suspend</w:t>
      </w:r>
      <w:proofErr w:type="spellEnd"/>
      <w:r w:rsidRPr="00601E65">
        <w:t xml:space="preserve">-функции </w:t>
      </w:r>
    </w:p>
    <w:p w14:paraId="30E9038D" w14:textId="77777777" w:rsidR="006D4F24" w:rsidRPr="006D4F24" w:rsidRDefault="00601E65" w:rsidP="001C1D09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t xml:space="preserve">Создать </w:t>
      </w:r>
      <w:proofErr w:type="spellStart"/>
      <w:r w:rsidRPr="00601E65">
        <w:t>suspend</w:t>
      </w:r>
      <w:proofErr w:type="spellEnd"/>
      <w:r w:rsidRPr="00601E65">
        <w:t xml:space="preserve">-функцию, эмулирующую подключение к </w:t>
      </w:r>
      <w:proofErr w:type="spellStart"/>
      <w:r w:rsidRPr="00601E65">
        <w:t>вебсерверу</w:t>
      </w:r>
      <w:proofErr w:type="spellEnd"/>
      <w:r w:rsidRPr="00601E65">
        <w:t xml:space="preserve">. Функция должна: </w:t>
      </w:r>
    </w:p>
    <w:p w14:paraId="2C9A4413" w14:textId="77777777" w:rsidR="006D4F24" w:rsidRPr="006D4F24" w:rsidRDefault="00601E65" w:rsidP="006D4F24">
      <w:pPr>
        <w:rPr>
          <w:b/>
          <w:bCs w:val="0"/>
        </w:rPr>
      </w:pPr>
      <w:r w:rsidRPr="00601E65">
        <w:t xml:space="preserve">- выводить сообщение «Подключение к веб-серверу» </w:t>
      </w:r>
    </w:p>
    <w:p w14:paraId="64AB9199" w14:textId="77777777" w:rsidR="006D4F24" w:rsidRPr="006D4F24" w:rsidRDefault="00601E65" w:rsidP="006D4F24">
      <w:pPr>
        <w:rPr>
          <w:b/>
          <w:bCs w:val="0"/>
        </w:rPr>
      </w:pPr>
      <w:r w:rsidRPr="00601E65">
        <w:t xml:space="preserve">- ожидать 1 секунду </w:t>
      </w:r>
    </w:p>
    <w:p w14:paraId="2C290E89" w14:textId="353245C6" w:rsidR="001C1D09" w:rsidRPr="001C1D09" w:rsidRDefault="00601E65" w:rsidP="006D4F24">
      <w:pPr>
        <w:rPr>
          <w:b/>
          <w:bCs w:val="0"/>
        </w:rPr>
      </w:pPr>
      <w:r w:rsidRPr="00601E65">
        <w:t xml:space="preserve">- возвращать код состояния HTTP (случайное значение из следующих: 200, 400, 401, 403, 404, 410, 500). </w:t>
      </w:r>
    </w:p>
    <w:p w14:paraId="0E837118" w14:textId="2F3555CB" w:rsidR="00601E65" w:rsidRPr="001C1D09" w:rsidRDefault="00601E65" w:rsidP="001C1D09">
      <w:pPr>
        <w:pStyle w:val="2"/>
        <w:numPr>
          <w:ilvl w:val="2"/>
          <w:numId w:val="6"/>
        </w:numPr>
        <w:rPr>
          <w:b/>
          <w:bCs w:val="0"/>
        </w:rPr>
      </w:pPr>
      <w:r w:rsidRPr="00601E65">
        <w:t xml:space="preserve">Реализовать вывод полученного результата выполнения функции в основной программе, используя объект </w:t>
      </w:r>
      <w:proofErr w:type="spellStart"/>
      <w:r w:rsidRPr="00601E65">
        <w:t>Deferred</w:t>
      </w:r>
      <w:proofErr w:type="spellEnd"/>
      <w:r w:rsidRPr="00601E65">
        <w:t>.</w:t>
      </w:r>
    </w:p>
    <w:p w14:paraId="213BBAC2" w14:textId="11ABFFDD" w:rsidR="00FA45AA" w:rsidRDefault="00FA45AA" w:rsidP="002052D6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2CB79C30" w14:textId="77777777" w:rsidR="00710836" w:rsidRPr="00710836" w:rsidRDefault="00710836" w:rsidP="00710836">
      <w:pPr>
        <w:pStyle w:val="2"/>
      </w:pPr>
      <w:r w:rsidRPr="00710836">
        <w:t>Что такое «</w:t>
      </w:r>
      <w:proofErr w:type="spellStart"/>
      <w:r w:rsidRPr="00710836">
        <w:t>корутина</w:t>
      </w:r>
      <w:proofErr w:type="spellEnd"/>
      <w:r w:rsidRPr="00710836">
        <w:t xml:space="preserve">»? </w:t>
      </w:r>
    </w:p>
    <w:p w14:paraId="6E895D87" w14:textId="77777777" w:rsidR="00710836" w:rsidRPr="00710836" w:rsidRDefault="00710836" w:rsidP="00710836">
      <w:pPr>
        <w:pStyle w:val="2"/>
      </w:pPr>
      <w:r w:rsidRPr="00710836">
        <w:t xml:space="preserve">Для чего используется </w:t>
      </w:r>
      <w:proofErr w:type="spellStart"/>
      <w:r w:rsidRPr="00710836">
        <w:t>launch</w:t>
      </w:r>
      <w:proofErr w:type="spellEnd"/>
      <w:r w:rsidRPr="00710836">
        <w:t xml:space="preserve">? </w:t>
      </w:r>
    </w:p>
    <w:p w14:paraId="50E8FAC4" w14:textId="77777777" w:rsidR="00710836" w:rsidRPr="00710836" w:rsidRDefault="00710836" w:rsidP="00710836">
      <w:pPr>
        <w:pStyle w:val="2"/>
      </w:pPr>
      <w:r w:rsidRPr="00710836">
        <w:t xml:space="preserve">Какие особенности использования у </w:t>
      </w:r>
      <w:proofErr w:type="spellStart"/>
      <w:r w:rsidRPr="00710836">
        <w:t>suspend</w:t>
      </w:r>
      <w:proofErr w:type="spellEnd"/>
      <w:r w:rsidRPr="00710836">
        <w:t xml:space="preserve">-функций? </w:t>
      </w:r>
    </w:p>
    <w:p w14:paraId="30136A15" w14:textId="77777777" w:rsidR="00710836" w:rsidRPr="00710836" w:rsidRDefault="00710836" w:rsidP="00710836">
      <w:pPr>
        <w:pStyle w:val="2"/>
      </w:pPr>
      <w:r w:rsidRPr="00710836">
        <w:t xml:space="preserve">Как приостановить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14:paraId="17FC7BEE" w14:textId="77777777" w:rsidR="00710836" w:rsidRPr="00710836" w:rsidRDefault="00710836" w:rsidP="00710836">
      <w:pPr>
        <w:pStyle w:val="2"/>
      </w:pPr>
      <w:r w:rsidRPr="00710836">
        <w:t xml:space="preserve">Как отменить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14:paraId="60853C6D" w14:textId="780CA400" w:rsidR="00965C8E" w:rsidRDefault="00710836" w:rsidP="00710836">
      <w:pPr>
        <w:pStyle w:val="2"/>
      </w:pPr>
      <w:r w:rsidRPr="00710836">
        <w:t xml:space="preserve">Как подключить библиотеку для работы с </w:t>
      </w:r>
      <w:proofErr w:type="spellStart"/>
      <w:r w:rsidRPr="00710836">
        <w:t>корутинами</w:t>
      </w:r>
      <w:proofErr w:type="spellEnd"/>
      <w:r w:rsidRPr="00710836">
        <w:t>?</w:t>
      </w:r>
    </w:p>
    <w:sectPr w:rsidR="0096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C39E1"/>
    <w:rsid w:val="000E0039"/>
    <w:rsid w:val="00111B29"/>
    <w:rsid w:val="0017150B"/>
    <w:rsid w:val="0018259A"/>
    <w:rsid w:val="001841A3"/>
    <w:rsid w:val="00185F85"/>
    <w:rsid w:val="001974B9"/>
    <w:rsid w:val="001A1A3E"/>
    <w:rsid w:val="001A7E28"/>
    <w:rsid w:val="001B1DA2"/>
    <w:rsid w:val="001B7F35"/>
    <w:rsid w:val="001C1D09"/>
    <w:rsid w:val="001C31AE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6DB"/>
    <w:rsid w:val="00271E47"/>
    <w:rsid w:val="002746AE"/>
    <w:rsid w:val="00284533"/>
    <w:rsid w:val="00286C7F"/>
    <w:rsid w:val="00307172"/>
    <w:rsid w:val="003270F0"/>
    <w:rsid w:val="00357D90"/>
    <w:rsid w:val="00367795"/>
    <w:rsid w:val="003767EF"/>
    <w:rsid w:val="00382EE2"/>
    <w:rsid w:val="003C74AA"/>
    <w:rsid w:val="003E0728"/>
    <w:rsid w:val="00412EC6"/>
    <w:rsid w:val="00432B3F"/>
    <w:rsid w:val="00476BBF"/>
    <w:rsid w:val="00476FE3"/>
    <w:rsid w:val="00490DA5"/>
    <w:rsid w:val="004A368A"/>
    <w:rsid w:val="004A666A"/>
    <w:rsid w:val="004B033B"/>
    <w:rsid w:val="004E5BA0"/>
    <w:rsid w:val="004E7BED"/>
    <w:rsid w:val="0051771E"/>
    <w:rsid w:val="005225E8"/>
    <w:rsid w:val="00543084"/>
    <w:rsid w:val="0056123E"/>
    <w:rsid w:val="00573461"/>
    <w:rsid w:val="005A12D1"/>
    <w:rsid w:val="005A5A70"/>
    <w:rsid w:val="005A7349"/>
    <w:rsid w:val="00601E65"/>
    <w:rsid w:val="00605F5D"/>
    <w:rsid w:val="00693BA2"/>
    <w:rsid w:val="006D4F24"/>
    <w:rsid w:val="006E08C4"/>
    <w:rsid w:val="006E28D9"/>
    <w:rsid w:val="006E2B52"/>
    <w:rsid w:val="00710836"/>
    <w:rsid w:val="00742A9F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4C20"/>
    <w:rsid w:val="0082374D"/>
    <w:rsid w:val="00824955"/>
    <w:rsid w:val="00827438"/>
    <w:rsid w:val="00840D63"/>
    <w:rsid w:val="0085777B"/>
    <w:rsid w:val="008629B7"/>
    <w:rsid w:val="008921AE"/>
    <w:rsid w:val="008C5AE8"/>
    <w:rsid w:val="00902556"/>
    <w:rsid w:val="009043E4"/>
    <w:rsid w:val="00915945"/>
    <w:rsid w:val="00922D0E"/>
    <w:rsid w:val="00925158"/>
    <w:rsid w:val="00930599"/>
    <w:rsid w:val="00932AA8"/>
    <w:rsid w:val="00941D12"/>
    <w:rsid w:val="00946917"/>
    <w:rsid w:val="00957C72"/>
    <w:rsid w:val="00960202"/>
    <w:rsid w:val="00965C8E"/>
    <w:rsid w:val="0099198F"/>
    <w:rsid w:val="009939EA"/>
    <w:rsid w:val="009A4876"/>
    <w:rsid w:val="009A74EF"/>
    <w:rsid w:val="009B451D"/>
    <w:rsid w:val="009C4862"/>
    <w:rsid w:val="009D5945"/>
    <w:rsid w:val="009F126C"/>
    <w:rsid w:val="00A238F8"/>
    <w:rsid w:val="00A67C92"/>
    <w:rsid w:val="00A7328A"/>
    <w:rsid w:val="00A7632F"/>
    <w:rsid w:val="00A84FD8"/>
    <w:rsid w:val="00A94224"/>
    <w:rsid w:val="00AA4C22"/>
    <w:rsid w:val="00AB7D49"/>
    <w:rsid w:val="00AD1750"/>
    <w:rsid w:val="00AE115E"/>
    <w:rsid w:val="00AE7ADF"/>
    <w:rsid w:val="00AF2AB1"/>
    <w:rsid w:val="00AF4ABD"/>
    <w:rsid w:val="00B01E0A"/>
    <w:rsid w:val="00B04478"/>
    <w:rsid w:val="00B26F2E"/>
    <w:rsid w:val="00B54F24"/>
    <w:rsid w:val="00B568CF"/>
    <w:rsid w:val="00B904BB"/>
    <w:rsid w:val="00BE08FB"/>
    <w:rsid w:val="00BF6607"/>
    <w:rsid w:val="00C01869"/>
    <w:rsid w:val="00C0520D"/>
    <w:rsid w:val="00C21426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250A"/>
    <w:rsid w:val="00CC6D49"/>
    <w:rsid w:val="00CF0E87"/>
    <w:rsid w:val="00D054E9"/>
    <w:rsid w:val="00D50F3C"/>
    <w:rsid w:val="00D66B17"/>
    <w:rsid w:val="00D66C75"/>
    <w:rsid w:val="00D6759E"/>
    <w:rsid w:val="00D84E77"/>
    <w:rsid w:val="00D96466"/>
    <w:rsid w:val="00DD3A5A"/>
    <w:rsid w:val="00DE10FA"/>
    <w:rsid w:val="00DE16BA"/>
    <w:rsid w:val="00DF6619"/>
    <w:rsid w:val="00E070CA"/>
    <w:rsid w:val="00E3424D"/>
    <w:rsid w:val="00E379E5"/>
    <w:rsid w:val="00E65595"/>
    <w:rsid w:val="00E65989"/>
    <w:rsid w:val="00E72530"/>
    <w:rsid w:val="00E8247E"/>
    <w:rsid w:val="00E9200A"/>
    <w:rsid w:val="00ED545F"/>
    <w:rsid w:val="00EE187F"/>
    <w:rsid w:val="00EF26F6"/>
    <w:rsid w:val="00EF5E87"/>
    <w:rsid w:val="00EF64FF"/>
    <w:rsid w:val="00F06D05"/>
    <w:rsid w:val="00F140C2"/>
    <w:rsid w:val="00F86C25"/>
    <w:rsid w:val="00F96774"/>
    <w:rsid w:val="00FA45AA"/>
    <w:rsid w:val="00FB767C"/>
    <w:rsid w:val="00FC015F"/>
    <w:rsid w:val="00FD1DD8"/>
    <w:rsid w:val="00FD6194"/>
    <w:rsid w:val="00FE0863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0</TotalTime>
  <Pages>2</Pages>
  <Words>481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cp:lastPrinted>2025-02-04T05:43:00Z</cp:lastPrinted>
  <dcterms:created xsi:type="dcterms:W3CDTF">2025-02-04T05:43:00Z</dcterms:created>
  <dcterms:modified xsi:type="dcterms:W3CDTF">2025-02-04T05:43:00Z</dcterms:modified>
</cp:coreProperties>
</file>