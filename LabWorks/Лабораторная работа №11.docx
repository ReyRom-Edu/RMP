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3C12381F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6E6843">
        <w:t>1</w:t>
      </w:r>
      <w:r w:rsidRPr="00824955">
        <w:br/>
      </w:r>
      <w:r w:rsidR="006E6843" w:rsidRPr="006E6843">
        <w:t>Создание эмуляторов и подключение устройств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057BF97A" w:rsidR="00FA45AA" w:rsidRDefault="006E6843" w:rsidP="00382EE2">
      <w:pPr>
        <w:pStyle w:val="2"/>
      </w:pPr>
      <w:r w:rsidRPr="006E6843">
        <w:t>Изучить процесс создания эмуляторов и подключения устройств для мобильной разработки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6E4CDCB0" w:rsidR="00FA45AA" w:rsidRPr="00FA45AA" w:rsidRDefault="00591CDE" w:rsidP="00382EE2">
      <w:pPr>
        <w:pStyle w:val="2"/>
      </w:pPr>
      <w:r w:rsidRPr="00591CDE">
        <w:t>Программирование под Андроид на Java. metanit.com – Текст : электронный // metanit.com, 2023. – URL: https://metanit.com/java/android/ – гл.1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4DCC880F" w14:textId="77777777" w:rsidR="00950051" w:rsidRPr="00C8173F" w:rsidRDefault="00950051" w:rsidP="00950051">
      <w:pPr>
        <w:pStyle w:val="2"/>
      </w:pPr>
      <w:r w:rsidRPr="00C8173F">
        <w:t xml:space="preserve">Создание эмулятора в VirtualBox </w:t>
      </w:r>
    </w:p>
    <w:p w14:paraId="40A0D35F" w14:textId="77777777" w:rsidR="00950051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Запустить VirtualBox и удалить ранее созданные виртуальные машины вместе с файлами. </w:t>
      </w:r>
    </w:p>
    <w:p w14:paraId="554CB5AC" w14:textId="77777777" w:rsidR="00950051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Создать виртуальную машину Android: </w:t>
      </w:r>
    </w:p>
    <w:p w14:paraId="5D294E62" w14:textId="77777777" w:rsidR="00950051" w:rsidRPr="00C8173F" w:rsidRDefault="00950051" w:rsidP="00950051">
      <w:r w:rsidRPr="00C8173F">
        <w:t xml:space="preserve">тип — Linux, </w:t>
      </w:r>
    </w:p>
    <w:p w14:paraId="606D443D" w14:textId="77777777" w:rsidR="00950051" w:rsidRPr="00C8173F" w:rsidRDefault="00950051" w:rsidP="00950051">
      <w:r w:rsidRPr="00C8173F">
        <w:t xml:space="preserve">версия — Other Linux 64-bit </w:t>
      </w:r>
    </w:p>
    <w:p w14:paraId="55239FFF" w14:textId="77777777" w:rsidR="00950051" w:rsidRPr="00C8173F" w:rsidRDefault="00950051" w:rsidP="00950051">
      <w:r w:rsidRPr="00C8173F">
        <w:t xml:space="preserve">RAM – 4096 МБ </w:t>
      </w:r>
    </w:p>
    <w:p w14:paraId="110188E1" w14:textId="5ADFC208" w:rsidR="00950051" w:rsidRPr="00C8173F" w:rsidRDefault="00950051" w:rsidP="00950051">
      <w:r w:rsidRPr="00C8173F">
        <w:t xml:space="preserve">размер диска — 10 ГБ </w:t>
      </w:r>
    </w:p>
    <w:p w14:paraId="1D6B842B" w14:textId="77777777" w:rsidR="00F95F7F" w:rsidRPr="00C8173F" w:rsidRDefault="00950051" w:rsidP="00950051">
      <w:pPr>
        <w:pStyle w:val="2"/>
        <w:numPr>
          <w:ilvl w:val="2"/>
          <w:numId w:val="6"/>
        </w:numPr>
      </w:pPr>
      <w:r w:rsidRPr="00C8173F">
        <w:t xml:space="preserve">Перед запуском виртуальной машины Android изменить ее настройки: </w:t>
      </w:r>
    </w:p>
    <w:p w14:paraId="409DAC05" w14:textId="77777777" w:rsidR="00F95F7F" w:rsidRPr="00C8173F" w:rsidRDefault="00950051" w:rsidP="00F95F7F">
      <w:r w:rsidRPr="00C8173F">
        <w:t xml:space="preserve">Общие — Дополнительно — Общий буфер обмена: Двунаправленный </w:t>
      </w:r>
    </w:p>
    <w:p w14:paraId="69589970" w14:textId="77777777" w:rsidR="00F95F7F" w:rsidRPr="00C8173F" w:rsidRDefault="00950051" w:rsidP="00F95F7F">
      <w:r w:rsidRPr="00C8173F">
        <w:t xml:space="preserve">Система — Материнская плата — Основная память: 4096 МБ </w:t>
      </w:r>
    </w:p>
    <w:p w14:paraId="23926F67" w14:textId="77777777" w:rsidR="00F95F7F" w:rsidRPr="00C8173F" w:rsidRDefault="00950051" w:rsidP="00F95F7F">
      <w:r w:rsidRPr="00C8173F">
        <w:t xml:space="preserve">Система — Процессор — Процессоры: 4 ядра </w:t>
      </w:r>
    </w:p>
    <w:p w14:paraId="00EEAF5C" w14:textId="77777777" w:rsidR="00F95F7F" w:rsidRPr="00C8173F" w:rsidRDefault="00950051" w:rsidP="00F95F7F">
      <w:r w:rsidRPr="00C8173F">
        <w:t xml:space="preserve">Система — Ускорение — Интерфейс паравиртуализации: KVM </w:t>
      </w:r>
    </w:p>
    <w:p w14:paraId="67F8A365" w14:textId="77777777" w:rsidR="00F95F7F" w:rsidRPr="00C8173F" w:rsidRDefault="00950051" w:rsidP="00F95F7F">
      <w:r w:rsidRPr="00C8173F">
        <w:t xml:space="preserve">Дисплей — Экран — Видеопамять: 128 МБ </w:t>
      </w:r>
    </w:p>
    <w:p w14:paraId="6FC02444" w14:textId="77777777" w:rsidR="00F95F7F" w:rsidRPr="00C8173F" w:rsidRDefault="00950051" w:rsidP="00F95F7F">
      <w:r w:rsidRPr="00C8173F">
        <w:t xml:space="preserve">Дисплей — Экран — Графический контроллер: VBoxSVGA </w:t>
      </w:r>
    </w:p>
    <w:p w14:paraId="559447D4" w14:textId="77777777" w:rsidR="00F95F7F" w:rsidRPr="00C8173F" w:rsidRDefault="00950051" w:rsidP="00F95F7F">
      <w:r w:rsidRPr="00C8173F">
        <w:t xml:space="preserve">Дисплей — Экран — Ускорение: отключить 3D-ускорение </w:t>
      </w:r>
    </w:p>
    <w:p w14:paraId="3B8B754B" w14:textId="77777777" w:rsidR="00F95F7F" w:rsidRPr="00C8173F" w:rsidRDefault="00950051" w:rsidP="00F95F7F">
      <w:r w:rsidRPr="00C8173F">
        <w:t xml:space="preserve">Сеть – Адаптер 1 — Тип подключения: Сетевой мост </w:t>
      </w:r>
    </w:p>
    <w:p w14:paraId="4FC7A380" w14:textId="77777777" w:rsidR="00F95F7F" w:rsidRPr="00C8173F" w:rsidRDefault="00950051" w:rsidP="00F95F7F">
      <w:r w:rsidRPr="00C8173F">
        <w:t xml:space="preserve">Сеть – Адаптер 1 — Дополнительно — Тип адаптера: PCnet-FAST III </w:t>
      </w:r>
    </w:p>
    <w:p w14:paraId="48F06EF6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Запустить виртуальную машину, выбрать образ android-x86_64- 9.0-r2.iso и выбрать режим автоматической установки (Advanced options – Auto_installation) </w:t>
      </w:r>
    </w:p>
    <w:p w14:paraId="58905AF7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Проверить, что в эмуляторе работает интернет. </w:t>
      </w:r>
    </w:p>
    <w:p w14:paraId="02A8CBD0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Проверить, что к эмулятору можно подключиться из основной системы: открыть в эмуляторе список приложений и запустить терминал </w:t>
      </w:r>
      <w:r w:rsidRPr="00C8173F">
        <w:lastRenderedPageBreak/>
        <w:t xml:space="preserve">выполнить в терминале команду ifconfig найти у eth1 параметр inet addr в основной ОС запустить командную строку (cmd) и выполнить ping адреса эмулятора (должен выполняться обмен пакетами). </w:t>
      </w:r>
    </w:p>
    <w:p w14:paraId="455ACA33" w14:textId="77777777" w:rsidR="00F95F7F" w:rsidRPr="00C8173F" w:rsidRDefault="00950051" w:rsidP="00F95F7F">
      <w:pPr>
        <w:pStyle w:val="2"/>
      </w:pPr>
      <w:r w:rsidRPr="00C8173F">
        <w:t xml:space="preserve">Создание эмулятора в Android Studio </w:t>
      </w:r>
    </w:p>
    <w:p w14:paraId="2AF40699" w14:textId="77777777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Для тестирования эмулятора создать в Android Studio проект любого типа (например: «Empty Compose Activity»). </w:t>
      </w:r>
    </w:p>
    <w:p w14:paraId="66793760" w14:textId="47965852" w:rsidR="00F95F7F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Открыть Tools – Device Manager и создать новый эмулятор Pixel </w:t>
      </w:r>
      <w:r w:rsidR="00625256">
        <w:t>8</w:t>
      </w:r>
      <w:r w:rsidRPr="00C8173F">
        <w:t>, API level 3</w:t>
      </w:r>
      <w:r w:rsidR="009A3C95">
        <w:t>5</w:t>
      </w:r>
      <w:r w:rsidRPr="00C8173F">
        <w:t xml:space="preserve">. При создании оставить настройки по умолчанию. </w:t>
      </w:r>
    </w:p>
    <w:p w14:paraId="5D8DAC69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Для проверки запустить эмулятор, протестировав работу: - с экраном (кнопку мыши нужно зажимать для эмуляции движения пальца). - с сетью интернет (открыть страницу в браузере) - с клавиатуры (ввести какой-либо текст в строке поиска браузера) </w:t>
      </w:r>
    </w:p>
    <w:p w14:paraId="15495F31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По верхнему или правому краю эмулятора располагаются расширенные элементы управления эмулятором. </w:t>
      </w:r>
    </w:p>
    <w:p w14:paraId="0E31B5C4" w14:textId="77777777" w:rsidR="00812B08" w:rsidRPr="00C8173F" w:rsidRDefault="00950051" w:rsidP="00F95F7F">
      <w:pPr>
        <w:pStyle w:val="2"/>
        <w:numPr>
          <w:ilvl w:val="2"/>
          <w:numId w:val="6"/>
        </w:numPr>
      </w:pPr>
      <w:r w:rsidRPr="00C8173F">
        <w:t xml:space="preserve">Протестировать боковые клавиши эмулятора </w:t>
      </w:r>
    </w:p>
    <w:p w14:paraId="4931EBA7" w14:textId="77777777" w:rsidR="00C41CA8" w:rsidRPr="00C8173F" w:rsidRDefault="00950051" w:rsidP="00812B08">
      <w:pPr>
        <w:pStyle w:val="2"/>
      </w:pPr>
      <w:r w:rsidRPr="00C8173F">
        <w:t xml:space="preserve">Использование элементов расширенного управления </w:t>
      </w:r>
    </w:p>
    <w:p w14:paraId="3D57C0F8" w14:textId="34E5B9B6" w:rsidR="00C41CA8" w:rsidRPr="00C8173F" w:rsidRDefault="00950051" w:rsidP="00C41CA8">
      <w:pPr>
        <w:pStyle w:val="2"/>
        <w:numPr>
          <w:ilvl w:val="2"/>
          <w:numId w:val="6"/>
        </w:numPr>
      </w:pPr>
      <w:r w:rsidRPr="00C8173F">
        <w:t>Перейти к Extended Controls (… в панели</w:t>
      </w:r>
      <w:r w:rsidR="003D4E60">
        <w:t xml:space="preserve"> инструментов</w:t>
      </w:r>
      <w:r w:rsidRPr="00C8173F">
        <w:t xml:space="preserve"> эмулятора). </w:t>
      </w:r>
    </w:p>
    <w:p w14:paraId="1C6AAE60" w14:textId="77777777" w:rsidR="00C41CA8" w:rsidRPr="00C8173F" w:rsidRDefault="00950051" w:rsidP="00C41CA8">
      <w:pPr>
        <w:pStyle w:val="2"/>
        <w:numPr>
          <w:ilvl w:val="2"/>
          <w:numId w:val="6"/>
        </w:numPr>
      </w:pPr>
      <w:r w:rsidRPr="00C8173F">
        <w:t xml:space="preserve">Настроить: </w:t>
      </w:r>
    </w:p>
    <w:p w14:paraId="61BDB8B4" w14:textId="77777777" w:rsidR="00C41CA8" w:rsidRPr="00C8173F" w:rsidRDefault="00950051" w:rsidP="00C41CA8">
      <w:r w:rsidRPr="00C8173F">
        <w:t xml:space="preserve">Location: Изменить на Архангельск. </w:t>
      </w:r>
    </w:p>
    <w:p w14:paraId="7CEB5738" w14:textId="77777777" w:rsidR="00C41CA8" w:rsidRPr="00C8173F" w:rsidRDefault="00950051" w:rsidP="00C41CA8">
      <w:r w:rsidRPr="00C8173F">
        <w:t xml:space="preserve">Displays: Добавить в устройство второй дисплей, открыть в нем камеру. </w:t>
      </w:r>
    </w:p>
    <w:p w14:paraId="7D40167E" w14:textId="77777777" w:rsidR="00C41CA8" w:rsidRPr="00C8173F" w:rsidRDefault="00950051" w:rsidP="00C41CA8">
      <w:r w:rsidRPr="00C8173F">
        <w:t xml:space="preserve">Battery: Изменить уровень заряда. </w:t>
      </w:r>
    </w:p>
    <w:p w14:paraId="448836E0" w14:textId="77777777" w:rsidR="00C41CA8" w:rsidRPr="00C8173F" w:rsidRDefault="00950051" w:rsidP="00C41CA8">
      <w:r w:rsidRPr="00C8173F">
        <w:t xml:space="preserve">Phone: Симулировать звонок (указать номер телефона). </w:t>
      </w:r>
    </w:p>
    <w:p w14:paraId="078A75D2" w14:textId="77777777" w:rsidR="00C41CA8" w:rsidRPr="00C8173F" w:rsidRDefault="00950051" w:rsidP="00C41CA8">
      <w:r w:rsidRPr="00C8173F">
        <w:t xml:space="preserve">Phone: Симулировать получение сообщения (указать текст). </w:t>
      </w:r>
    </w:p>
    <w:p w14:paraId="588EA764" w14:textId="77777777" w:rsidR="00C41CA8" w:rsidRPr="00C8173F" w:rsidRDefault="00950051" w:rsidP="00C41CA8">
      <w:r w:rsidRPr="00C8173F">
        <w:t xml:space="preserve">Fingerprint: Симулировать использование отпечатка. </w:t>
      </w:r>
    </w:p>
    <w:p w14:paraId="334159EB" w14:textId="77777777" w:rsidR="00C41CA8" w:rsidRPr="00C8173F" w:rsidRDefault="00950051" w:rsidP="00812B08">
      <w:pPr>
        <w:pStyle w:val="2"/>
      </w:pPr>
      <w:r w:rsidRPr="00C8173F">
        <w:t xml:space="preserve">Работа с эмулятором во вкладке Device Manager </w:t>
      </w:r>
    </w:p>
    <w:p w14:paraId="31E5FD15" w14:textId="7CDEC00A" w:rsidR="00C41CA8" w:rsidRPr="002542C9" w:rsidRDefault="00950051" w:rsidP="00C41CA8">
      <w:pPr>
        <w:pStyle w:val="2"/>
        <w:numPr>
          <w:ilvl w:val="2"/>
          <w:numId w:val="6"/>
        </w:numPr>
      </w:pPr>
      <w:r w:rsidRPr="00C8173F">
        <w:t>Изменение настроек по умолчанию</w:t>
      </w:r>
      <w:r w:rsidR="0060342E">
        <w:t>. В</w:t>
      </w:r>
      <w:r w:rsidRPr="00C8173F">
        <w:t xml:space="preserve"> строке с эмулятором выбрать Edit (пиктограмма Карандаш). Указать, что ориентация эмулятора альбомная. </w:t>
      </w:r>
      <w:r w:rsidR="009A3C95">
        <w:t>В</w:t>
      </w:r>
      <w:r w:rsidR="009A3C95" w:rsidRPr="002542C9">
        <w:t xml:space="preserve"> </w:t>
      </w:r>
      <w:r w:rsidR="009A3C95">
        <w:t>разделе</w:t>
      </w:r>
      <w:r w:rsidR="009A3C95" w:rsidRPr="002542C9">
        <w:t xml:space="preserve"> </w:t>
      </w:r>
      <w:r w:rsidRPr="00C8173F">
        <w:rPr>
          <w:lang w:val="en-US"/>
        </w:rPr>
        <w:t>Show</w:t>
      </w:r>
      <w:r w:rsidRPr="002542C9">
        <w:t xml:space="preserve"> </w:t>
      </w:r>
      <w:r w:rsidRPr="00C8173F">
        <w:rPr>
          <w:lang w:val="en-US"/>
        </w:rPr>
        <w:t>Advanced</w:t>
      </w:r>
      <w:r w:rsidRPr="002542C9">
        <w:t xml:space="preserve"> </w:t>
      </w:r>
      <w:r w:rsidRPr="00C8173F">
        <w:rPr>
          <w:lang w:val="en-US"/>
        </w:rPr>
        <w:t>Settings</w:t>
      </w:r>
      <w:r w:rsidRPr="002542C9">
        <w:t xml:space="preserve"> </w:t>
      </w:r>
      <w:r w:rsidR="009A3C95">
        <w:t>указать</w:t>
      </w:r>
      <w:r w:rsidRPr="002542C9">
        <w:t xml:space="preserve"> </w:t>
      </w:r>
      <w:r w:rsidRPr="00C8173F">
        <w:t>размер</w:t>
      </w:r>
      <w:r w:rsidRPr="002542C9">
        <w:t xml:space="preserve"> </w:t>
      </w:r>
      <w:r w:rsidRPr="00C8173F">
        <w:rPr>
          <w:lang w:val="en-US"/>
        </w:rPr>
        <w:t>Internal</w:t>
      </w:r>
      <w:r w:rsidRPr="002542C9">
        <w:t xml:space="preserve"> </w:t>
      </w:r>
      <w:r w:rsidRPr="00C8173F">
        <w:rPr>
          <w:lang w:val="en-US"/>
        </w:rPr>
        <w:t>Storage</w:t>
      </w:r>
      <w:r w:rsidRPr="002542C9">
        <w:t xml:space="preserve"> </w:t>
      </w:r>
      <w:r w:rsidRPr="00C8173F">
        <w:t>на</w:t>
      </w:r>
      <w:r w:rsidRPr="002542C9">
        <w:t xml:space="preserve"> </w:t>
      </w:r>
      <w:r w:rsidR="00E94DA6">
        <w:t>8192</w:t>
      </w:r>
      <w:r w:rsidR="00C71BD7" w:rsidRPr="002542C9">
        <w:t xml:space="preserve">, </w:t>
      </w:r>
      <w:r w:rsidR="002542C9">
        <w:t xml:space="preserve">скорость сети - </w:t>
      </w:r>
      <w:r w:rsidR="002542C9">
        <w:rPr>
          <w:lang w:val="en-US"/>
        </w:rPr>
        <w:t>LTE</w:t>
      </w:r>
      <w:r w:rsidR="002542C9">
        <w:t xml:space="preserve"> </w:t>
      </w:r>
    </w:p>
    <w:p w14:paraId="386B16D8" w14:textId="77777777" w:rsidR="00DC5206" w:rsidRDefault="00950051" w:rsidP="00C41CA8">
      <w:pPr>
        <w:pStyle w:val="2"/>
        <w:numPr>
          <w:ilvl w:val="2"/>
          <w:numId w:val="6"/>
        </w:numPr>
      </w:pPr>
      <w:r w:rsidRPr="00C8173F">
        <w:t xml:space="preserve">Работа с </w:t>
      </w:r>
      <w:r w:rsidRPr="00C8173F">
        <w:rPr>
          <w:lang w:val="en-US"/>
        </w:rPr>
        <w:t>Device</w:t>
      </w:r>
      <w:r w:rsidRPr="00C8173F">
        <w:t xml:space="preserve"> </w:t>
      </w:r>
      <w:r w:rsidRPr="00C8173F">
        <w:rPr>
          <w:lang w:val="en-US"/>
        </w:rPr>
        <w:t>File</w:t>
      </w:r>
      <w:r w:rsidRPr="00C8173F">
        <w:t xml:space="preserve"> </w:t>
      </w:r>
      <w:r w:rsidRPr="00C8173F">
        <w:rPr>
          <w:lang w:val="en-US"/>
        </w:rPr>
        <w:t>Explorer</w:t>
      </w:r>
      <w:r w:rsidRPr="00C8173F">
        <w:t xml:space="preserve"> (пиктограмма Папка) </w:t>
      </w:r>
    </w:p>
    <w:p w14:paraId="437D21AE" w14:textId="7601A6DB" w:rsidR="00CC0580" w:rsidRPr="00C8173F" w:rsidRDefault="00950051" w:rsidP="00DC5206">
      <w:r w:rsidRPr="00C8173F">
        <w:t xml:space="preserve">Для загрузки файла: </w:t>
      </w:r>
    </w:p>
    <w:p w14:paraId="3EF6AFA2" w14:textId="77777777" w:rsidR="00CC0580" w:rsidRPr="00C8173F" w:rsidRDefault="00950051" w:rsidP="00CC0580">
      <w:r w:rsidRPr="00C8173F">
        <w:t xml:space="preserve">- создать текстовый файл </w:t>
      </w:r>
    </w:p>
    <w:p w14:paraId="1ABF198B" w14:textId="77777777" w:rsidR="00CC0580" w:rsidRPr="00C8173F" w:rsidRDefault="00950051" w:rsidP="00CC0580">
      <w:r w:rsidRPr="00C8173F">
        <w:t xml:space="preserve">- нажать на пиктограмму папки, во вкладке </w:t>
      </w:r>
      <w:r w:rsidRPr="00C8173F">
        <w:rPr>
          <w:lang w:val="en-US"/>
        </w:rPr>
        <w:t>Device</w:t>
      </w:r>
      <w:r w:rsidRPr="00C8173F">
        <w:t xml:space="preserve"> </w:t>
      </w:r>
      <w:r w:rsidRPr="00C8173F">
        <w:rPr>
          <w:lang w:val="en-US"/>
        </w:rPr>
        <w:t>File</w:t>
      </w:r>
      <w:r w:rsidRPr="00C8173F">
        <w:t xml:space="preserve"> </w:t>
      </w:r>
      <w:r w:rsidRPr="00C8173F">
        <w:rPr>
          <w:lang w:val="en-US"/>
        </w:rPr>
        <w:t>Explorer</w:t>
      </w:r>
      <w:r w:rsidRPr="00C8173F">
        <w:t xml:space="preserve"> выбрать папку </w:t>
      </w:r>
      <w:r w:rsidRPr="00C8173F">
        <w:rPr>
          <w:lang w:val="en-US"/>
        </w:rPr>
        <w:t>sdcard</w:t>
      </w:r>
      <w:r w:rsidRPr="00C8173F">
        <w:t xml:space="preserve"> – </w:t>
      </w:r>
      <w:r w:rsidRPr="00C8173F">
        <w:rPr>
          <w:lang w:val="en-US"/>
        </w:rPr>
        <w:t>Download</w:t>
      </w:r>
      <w:r w:rsidRPr="00C8173F">
        <w:t xml:space="preserve"> и загрузить в нее (ПКМ - </w:t>
      </w:r>
      <w:r w:rsidRPr="00C8173F">
        <w:rPr>
          <w:lang w:val="en-US"/>
        </w:rPr>
        <w:t>Upload</w:t>
      </w:r>
      <w:r w:rsidRPr="00C8173F">
        <w:t xml:space="preserve">) заранее созданный текстовый файл </w:t>
      </w:r>
    </w:p>
    <w:p w14:paraId="4C1945F0" w14:textId="77777777" w:rsidR="00CC0580" w:rsidRPr="00C8173F" w:rsidRDefault="00950051" w:rsidP="00CC0580">
      <w:r w:rsidRPr="00C8173F">
        <w:t xml:space="preserve">- открыть текстовый файл в эмуляторе </w:t>
      </w:r>
    </w:p>
    <w:p w14:paraId="2FA72E93" w14:textId="3BB28EB3" w:rsidR="00CC0580" w:rsidRPr="00C8173F" w:rsidRDefault="00950051" w:rsidP="00CC0580">
      <w:r w:rsidRPr="00C8173F">
        <w:t xml:space="preserve">Для загрузки приложения: </w:t>
      </w:r>
    </w:p>
    <w:p w14:paraId="1EF0E8B3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</w:t>
      </w:r>
      <w:r w:rsidRPr="00C8173F">
        <w:t>создать</w:t>
      </w:r>
      <w:r w:rsidRPr="00C8173F">
        <w:rPr>
          <w:lang w:val="en-US"/>
        </w:rPr>
        <w:t xml:space="preserve"> apk-</w:t>
      </w:r>
      <w:r w:rsidRPr="00C8173F">
        <w:t>файл</w:t>
      </w:r>
      <w:r w:rsidRPr="00C8173F">
        <w:rPr>
          <w:lang w:val="en-US"/>
        </w:rPr>
        <w:t xml:space="preserve"> (Build – Build Bundles/APKs – Build APKs </w:t>
      </w:r>
    </w:p>
    <w:p w14:paraId="155DC193" w14:textId="77777777" w:rsidR="00CC0580" w:rsidRPr="00C8173F" w:rsidRDefault="00950051" w:rsidP="00CC0580">
      <w:r w:rsidRPr="00C8173F">
        <w:t xml:space="preserve">- во всплывающем окне нажать </w:t>
      </w:r>
      <w:r w:rsidRPr="00C8173F">
        <w:rPr>
          <w:lang w:val="en-US"/>
        </w:rPr>
        <w:t>locate</w:t>
      </w:r>
      <w:r w:rsidRPr="00C8173F">
        <w:t xml:space="preserve">, чтобы открыть расположение </w:t>
      </w:r>
      <w:r w:rsidRPr="00C8173F">
        <w:rPr>
          <w:lang w:val="en-US"/>
        </w:rPr>
        <w:t>apk</w:t>
      </w:r>
      <w:r w:rsidRPr="00C8173F">
        <w:t xml:space="preserve">-файла </w:t>
      </w:r>
    </w:p>
    <w:p w14:paraId="1B80347A" w14:textId="77777777" w:rsidR="00CC0580" w:rsidRPr="00C8173F" w:rsidRDefault="00950051" w:rsidP="00CC0580">
      <w:r w:rsidRPr="00C8173F">
        <w:t xml:space="preserve">- загрузить созданный </w:t>
      </w:r>
      <w:r w:rsidRPr="00C8173F">
        <w:rPr>
          <w:lang w:val="en-US"/>
        </w:rPr>
        <w:t>apk</w:t>
      </w:r>
      <w:r w:rsidRPr="00C8173F">
        <w:t xml:space="preserve">-файл в папку </w:t>
      </w:r>
      <w:r w:rsidRPr="00C8173F">
        <w:rPr>
          <w:lang w:val="en-US"/>
        </w:rPr>
        <w:t>Download</w:t>
      </w:r>
      <w:r w:rsidRPr="00C8173F">
        <w:t xml:space="preserve"> </w:t>
      </w:r>
    </w:p>
    <w:p w14:paraId="1BD7A2F6" w14:textId="77777777" w:rsidR="00CC0580" w:rsidRPr="00C8173F" w:rsidRDefault="00950051" w:rsidP="00CC0580">
      <w:r w:rsidRPr="00C8173F">
        <w:t xml:space="preserve">- запустить файл на телефоне для установки приложения. </w:t>
      </w:r>
    </w:p>
    <w:p w14:paraId="04606E37" w14:textId="52693C8D" w:rsidR="00CC0580" w:rsidRPr="00C8173F" w:rsidRDefault="00950051" w:rsidP="00C41CA8">
      <w:pPr>
        <w:pStyle w:val="2"/>
        <w:numPr>
          <w:ilvl w:val="2"/>
          <w:numId w:val="6"/>
        </w:numPr>
      </w:pPr>
      <w:r w:rsidRPr="00C8173F">
        <w:t>Изучение опций</w:t>
      </w:r>
      <w:r w:rsidR="00B27721">
        <w:t xml:space="preserve"> </w:t>
      </w:r>
      <w:r w:rsidRPr="00C8173F">
        <w:t>(пиктограмма Три точки</w:t>
      </w:r>
      <w:r w:rsidR="00B27721">
        <w:t xml:space="preserve"> напротив эмулятора</w:t>
      </w:r>
      <w:r w:rsidR="00B27721" w:rsidRPr="00B27721">
        <w:t xml:space="preserve"> </w:t>
      </w:r>
      <w:r w:rsidR="00B27721">
        <w:t>в</w:t>
      </w:r>
      <w:r w:rsidR="00B27721" w:rsidRPr="00B27721">
        <w:t xml:space="preserve"> </w:t>
      </w:r>
      <w:r w:rsidR="00B27721">
        <w:rPr>
          <w:lang w:val="en-US"/>
        </w:rPr>
        <w:t>Device</w:t>
      </w:r>
      <w:r w:rsidR="00B27721" w:rsidRPr="00B27721">
        <w:t xml:space="preserve"> </w:t>
      </w:r>
      <w:r w:rsidR="00B27721">
        <w:rPr>
          <w:lang w:val="en-US"/>
        </w:rPr>
        <w:t>Manager</w:t>
      </w:r>
      <w:r w:rsidRPr="00C8173F">
        <w:t xml:space="preserve">) Протестировать опции, доступные у эмулятора: </w:t>
      </w:r>
    </w:p>
    <w:p w14:paraId="3FFF0A17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Duplicate </w:t>
      </w:r>
    </w:p>
    <w:p w14:paraId="5B50582F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lastRenderedPageBreak/>
        <w:t xml:space="preserve">- Wipe Data </w:t>
      </w:r>
    </w:p>
    <w:p w14:paraId="0FA53650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Cold Boot Now </w:t>
      </w:r>
    </w:p>
    <w:p w14:paraId="2AAEE035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Show On Disk </w:t>
      </w:r>
    </w:p>
    <w:p w14:paraId="46B5E628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View Details </w:t>
      </w:r>
    </w:p>
    <w:p w14:paraId="2860A824" w14:textId="77777777" w:rsidR="00CC0580" w:rsidRPr="00C8173F" w:rsidRDefault="00950051" w:rsidP="00CC0580">
      <w:pPr>
        <w:rPr>
          <w:lang w:val="en-US"/>
        </w:rPr>
      </w:pPr>
      <w:r w:rsidRPr="00C8173F">
        <w:rPr>
          <w:lang w:val="en-US"/>
        </w:rPr>
        <w:t xml:space="preserve">- Delete </w:t>
      </w:r>
    </w:p>
    <w:p w14:paraId="24B49748" w14:textId="77777777" w:rsidR="00CC0580" w:rsidRPr="00C8173F" w:rsidRDefault="00950051" w:rsidP="00CC0580">
      <w:r w:rsidRPr="00C8173F">
        <w:t xml:space="preserve">- Stop </w:t>
      </w:r>
    </w:p>
    <w:p w14:paraId="10BF3E26" w14:textId="77777777" w:rsidR="00D0337E" w:rsidRPr="00C8173F" w:rsidRDefault="00950051" w:rsidP="00CC0580">
      <w:pPr>
        <w:pStyle w:val="2"/>
      </w:pPr>
      <w:r w:rsidRPr="00C8173F">
        <w:t xml:space="preserve">Включение режима разработчика на телефоне </w:t>
      </w:r>
    </w:p>
    <w:p w14:paraId="0C4CAF32" w14:textId="77777777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Включить телефон </w:t>
      </w:r>
    </w:p>
    <w:p w14:paraId="27405A96" w14:textId="77777777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Сбросить настройки к заводским </w:t>
      </w:r>
    </w:p>
    <w:p w14:paraId="45FCF1C3" w14:textId="77777777" w:rsidR="00D0337E" w:rsidRPr="00C8173F" w:rsidRDefault="00950051" w:rsidP="00D0337E">
      <w:pPr>
        <w:pStyle w:val="2"/>
        <w:numPr>
          <w:ilvl w:val="2"/>
          <w:numId w:val="6"/>
        </w:numPr>
      </w:pPr>
      <w:r w:rsidRPr="00C8173F">
        <w:t xml:space="preserve">Включить на телефоне режим разработчика, подключить телефон к ПК и запустить на нем проект через Android Studio: Настройки — Опции — Номер сборки (нажимать до тех пор, пока не появится сообщение, что вы разработчик) </w:t>
      </w:r>
    </w:p>
    <w:p w14:paraId="0E837118" w14:textId="2E712749" w:rsidR="00601E65" w:rsidRPr="00C8173F" w:rsidRDefault="00950051" w:rsidP="00D0337E">
      <w:pPr>
        <w:pStyle w:val="2"/>
        <w:numPr>
          <w:ilvl w:val="2"/>
          <w:numId w:val="6"/>
        </w:numPr>
      </w:pPr>
      <w:r w:rsidRPr="00C8173F">
        <w:t>Загрузить на телефон приложение из Android Studio</w:t>
      </w:r>
      <w:r w:rsidR="00601E65" w:rsidRPr="00C8173F">
        <w:t>.</w:t>
      </w:r>
    </w:p>
    <w:p w14:paraId="213BBAC2" w14:textId="11ABFFDD" w:rsidR="00FA45AA" w:rsidRDefault="00FA45AA" w:rsidP="002052D6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256B2821" w14:textId="77777777" w:rsidR="003D76AF" w:rsidRDefault="003D76AF" w:rsidP="003D76AF">
      <w:pPr>
        <w:pStyle w:val="2"/>
      </w:pPr>
      <w:r w:rsidRPr="003D76AF">
        <w:t xml:space="preserve">Что такое AVD? </w:t>
      </w:r>
    </w:p>
    <w:p w14:paraId="649F95A6" w14:textId="77777777" w:rsidR="003D76AF" w:rsidRDefault="003D76AF" w:rsidP="003D76AF">
      <w:pPr>
        <w:pStyle w:val="2"/>
      </w:pPr>
      <w:r w:rsidRPr="003D76AF">
        <w:t xml:space="preserve">Что такое эмулятор? </w:t>
      </w:r>
    </w:p>
    <w:p w14:paraId="4274019D" w14:textId="77777777" w:rsidR="003D76AF" w:rsidRDefault="003D76AF" w:rsidP="003D76AF">
      <w:pPr>
        <w:pStyle w:val="2"/>
      </w:pPr>
      <w:r w:rsidRPr="003D76AF">
        <w:t xml:space="preserve">Что определяет профиль устройства? </w:t>
      </w:r>
    </w:p>
    <w:p w14:paraId="765F2733" w14:textId="77777777" w:rsidR="003D76AF" w:rsidRDefault="003D76AF" w:rsidP="003D76AF">
      <w:pPr>
        <w:pStyle w:val="2"/>
      </w:pPr>
      <w:r w:rsidRPr="003D76AF">
        <w:t xml:space="preserve">Как создать новый эмулятор? </w:t>
      </w:r>
    </w:p>
    <w:p w14:paraId="5A661C9E" w14:textId="77777777" w:rsidR="003D76AF" w:rsidRDefault="003D76AF" w:rsidP="003D76AF">
      <w:pPr>
        <w:pStyle w:val="2"/>
      </w:pPr>
      <w:r w:rsidRPr="003D76AF">
        <w:t xml:space="preserve">Как указать расширенные настройки эмулятора? </w:t>
      </w:r>
    </w:p>
    <w:p w14:paraId="60853C6D" w14:textId="4850AF69" w:rsidR="00965C8E" w:rsidRDefault="003D76AF" w:rsidP="003D76AF">
      <w:pPr>
        <w:pStyle w:val="2"/>
      </w:pPr>
      <w:r w:rsidRPr="003D76AF">
        <w:t>Какие эмуляторы могут использоваться вместо эмуляторов Android Studio?</w:t>
      </w:r>
    </w:p>
    <w:sectPr w:rsidR="00965C8E" w:rsidSect="0068489C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BF01D" w14:textId="77777777" w:rsidR="00BD4B9C" w:rsidRDefault="00BD4B9C" w:rsidP="006747A5">
      <w:r>
        <w:separator/>
      </w:r>
    </w:p>
  </w:endnote>
  <w:endnote w:type="continuationSeparator" w:id="0">
    <w:p w14:paraId="6CD9E33D" w14:textId="77777777" w:rsidR="00BD4B9C" w:rsidRDefault="00BD4B9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2156F" w14:textId="77777777" w:rsidR="00BD4B9C" w:rsidRDefault="00BD4B9C" w:rsidP="006747A5">
      <w:r>
        <w:separator/>
      </w:r>
    </w:p>
  </w:footnote>
  <w:footnote w:type="continuationSeparator" w:id="0">
    <w:p w14:paraId="0E73459A" w14:textId="77777777" w:rsidR="00BD4B9C" w:rsidRDefault="00BD4B9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527E5" w14:textId="0C2B8058" w:rsidR="006942C3" w:rsidRDefault="0068489C" w:rsidP="0068489C">
    <w:pPr>
      <w:pStyle w:val="af1"/>
      <w:jc w:val="right"/>
    </w:pPr>
    <w:r>
      <w:t>Составил: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C39E1"/>
    <w:rsid w:val="000D6282"/>
    <w:rsid w:val="000E0039"/>
    <w:rsid w:val="00111B29"/>
    <w:rsid w:val="0017150B"/>
    <w:rsid w:val="0018259A"/>
    <w:rsid w:val="001841A3"/>
    <w:rsid w:val="00185F85"/>
    <w:rsid w:val="001974B9"/>
    <w:rsid w:val="001A1A3E"/>
    <w:rsid w:val="001A7E28"/>
    <w:rsid w:val="001B1DA2"/>
    <w:rsid w:val="001B7F35"/>
    <w:rsid w:val="001C1D09"/>
    <w:rsid w:val="001C31AE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542C9"/>
    <w:rsid w:val="002676DB"/>
    <w:rsid w:val="00271E47"/>
    <w:rsid w:val="002746AE"/>
    <w:rsid w:val="00284533"/>
    <w:rsid w:val="00286C7F"/>
    <w:rsid w:val="00307172"/>
    <w:rsid w:val="003270F0"/>
    <w:rsid w:val="00357D90"/>
    <w:rsid w:val="00367795"/>
    <w:rsid w:val="003767EF"/>
    <w:rsid w:val="00382EE2"/>
    <w:rsid w:val="003C74AA"/>
    <w:rsid w:val="003D4E60"/>
    <w:rsid w:val="003D76AF"/>
    <w:rsid w:val="003E0728"/>
    <w:rsid w:val="00412EC6"/>
    <w:rsid w:val="00432B3F"/>
    <w:rsid w:val="00476BBF"/>
    <w:rsid w:val="00476FE3"/>
    <w:rsid w:val="00490DA5"/>
    <w:rsid w:val="004A368A"/>
    <w:rsid w:val="004A666A"/>
    <w:rsid w:val="004B033B"/>
    <w:rsid w:val="004E5BA0"/>
    <w:rsid w:val="004E7BED"/>
    <w:rsid w:val="0051771E"/>
    <w:rsid w:val="005225E8"/>
    <w:rsid w:val="00543084"/>
    <w:rsid w:val="0056123E"/>
    <w:rsid w:val="00573461"/>
    <w:rsid w:val="00591CDE"/>
    <w:rsid w:val="005A12D1"/>
    <w:rsid w:val="005A5A70"/>
    <w:rsid w:val="005A7349"/>
    <w:rsid w:val="00601E65"/>
    <w:rsid w:val="0060342E"/>
    <w:rsid w:val="00605F5D"/>
    <w:rsid w:val="00625256"/>
    <w:rsid w:val="006747A5"/>
    <w:rsid w:val="0068489C"/>
    <w:rsid w:val="00693BA2"/>
    <w:rsid w:val="006942C3"/>
    <w:rsid w:val="006D4F24"/>
    <w:rsid w:val="006E08C4"/>
    <w:rsid w:val="006E28D9"/>
    <w:rsid w:val="006E2B52"/>
    <w:rsid w:val="006E6843"/>
    <w:rsid w:val="00710836"/>
    <w:rsid w:val="00742A9F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4C20"/>
    <w:rsid w:val="0082374D"/>
    <w:rsid w:val="00824955"/>
    <w:rsid w:val="00827438"/>
    <w:rsid w:val="00840D63"/>
    <w:rsid w:val="0085777B"/>
    <w:rsid w:val="008629B7"/>
    <w:rsid w:val="008921AE"/>
    <w:rsid w:val="008C5AE8"/>
    <w:rsid w:val="00902556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198F"/>
    <w:rsid w:val="009939EA"/>
    <w:rsid w:val="009A3C95"/>
    <w:rsid w:val="009A4876"/>
    <w:rsid w:val="009A74EF"/>
    <w:rsid w:val="009B451D"/>
    <w:rsid w:val="009C4862"/>
    <w:rsid w:val="009D5945"/>
    <w:rsid w:val="009F126C"/>
    <w:rsid w:val="009F72D5"/>
    <w:rsid w:val="00A238F8"/>
    <w:rsid w:val="00A67C92"/>
    <w:rsid w:val="00A7328A"/>
    <w:rsid w:val="00A7632F"/>
    <w:rsid w:val="00A84FD8"/>
    <w:rsid w:val="00A94224"/>
    <w:rsid w:val="00AA0835"/>
    <w:rsid w:val="00AA4C22"/>
    <w:rsid w:val="00AB7D49"/>
    <w:rsid w:val="00AD1750"/>
    <w:rsid w:val="00AE115E"/>
    <w:rsid w:val="00AE7ADF"/>
    <w:rsid w:val="00AF2AB1"/>
    <w:rsid w:val="00AF4ABD"/>
    <w:rsid w:val="00B01E0A"/>
    <w:rsid w:val="00B04478"/>
    <w:rsid w:val="00B26F2E"/>
    <w:rsid w:val="00B27721"/>
    <w:rsid w:val="00B54F24"/>
    <w:rsid w:val="00B568CF"/>
    <w:rsid w:val="00B904BB"/>
    <w:rsid w:val="00BD4B9C"/>
    <w:rsid w:val="00BE08FB"/>
    <w:rsid w:val="00BF6607"/>
    <w:rsid w:val="00C01869"/>
    <w:rsid w:val="00C04D10"/>
    <w:rsid w:val="00C0520D"/>
    <w:rsid w:val="00C21426"/>
    <w:rsid w:val="00C41CA8"/>
    <w:rsid w:val="00C429C5"/>
    <w:rsid w:val="00C46B83"/>
    <w:rsid w:val="00C71BD7"/>
    <w:rsid w:val="00C8173F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D0337E"/>
    <w:rsid w:val="00D054E9"/>
    <w:rsid w:val="00D34BB6"/>
    <w:rsid w:val="00D50F3C"/>
    <w:rsid w:val="00D66B17"/>
    <w:rsid w:val="00D66C75"/>
    <w:rsid w:val="00D6759E"/>
    <w:rsid w:val="00D84E77"/>
    <w:rsid w:val="00D96466"/>
    <w:rsid w:val="00DC5206"/>
    <w:rsid w:val="00DD3A5A"/>
    <w:rsid w:val="00DE10FA"/>
    <w:rsid w:val="00DE16BA"/>
    <w:rsid w:val="00DF6619"/>
    <w:rsid w:val="00E070CA"/>
    <w:rsid w:val="00E3424D"/>
    <w:rsid w:val="00E379E5"/>
    <w:rsid w:val="00E65595"/>
    <w:rsid w:val="00E65989"/>
    <w:rsid w:val="00E72530"/>
    <w:rsid w:val="00E8247E"/>
    <w:rsid w:val="00E9200A"/>
    <w:rsid w:val="00E94DA6"/>
    <w:rsid w:val="00ED545F"/>
    <w:rsid w:val="00EE187F"/>
    <w:rsid w:val="00EF26F6"/>
    <w:rsid w:val="00EF5E87"/>
    <w:rsid w:val="00EF64FF"/>
    <w:rsid w:val="00F06D05"/>
    <w:rsid w:val="00F140C2"/>
    <w:rsid w:val="00F86C25"/>
    <w:rsid w:val="00F95F7F"/>
    <w:rsid w:val="00F96774"/>
    <w:rsid w:val="00FA45AA"/>
    <w:rsid w:val="00FB767C"/>
    <w:rsid w:val="00FC015F"/>
    <w:rsid w:val="00FD1DD8"/>
    <w:rsid w:val="00FD6194"/>
    <w:rsid w:val="00FE0863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38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27</cp:revision>
  <cp:lastPrinted>2025-02-04T05:43:00Z</cp:lastPrinted>
  <dcterms:created xsi:type="dcterms:W3CDTF">2025-02-04T05:43:00Z</dcterms:created>
  <dcterms:modified xsi:type="dcterms:W3CDTF">2025-02-09T15:50:00Z</dcterms:modified>
</cp:coreProperties>
</file>