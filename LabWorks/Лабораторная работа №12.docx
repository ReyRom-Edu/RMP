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16B9B8A6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2827DC" w:rsidRPr="002827DC">
        <w:t>2</w:t>
      </w:r>
      <w:r w:rsidRPr="00824955">
        <w:br/>
      </w:r>
      <w:r w:rsidR="00727E3D" w:rsidRPr="00727E3D">
        <w:t>Настройка режима терминала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77F53743" w:rsidR="00FA45AA" w:rsidRDefault="00727E3D" w:rsidP="00382EE2">
      <w:pPr>
        <w:pStyle w:val="2"/>
      </w:pPr>
      <w:r w:rsidRPr="00727E3D">
        <w:t xml:space="preserve">Изучить процесс использования терминала при разработке мобильных приложений </w:t>
      </w:r>
      <w:proofErr w:type="spellStart"/>
      <w:r w:rsidRPr="00727E3D">
        <w:t>Android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72D5F496" w:rsidR="00FA45AA" w:rsidRPr="00FA45AA" w:rsidRDefault="00755B36" w:rsidP="00382EE2">
      <w:pPr>
        <w:pStyle w:val="2"/>
      </w:pPr>
      <w:proofErr w:type="spellStart"/>
      <w:r w:rsidRPr="00755B36">
        <w:t>Android</w:t>
      </w:r>
      <w:proofErr w:type="spellEnd"/>
      <w:r w:rsidRPr="00755B36">
        <w:t xml:space="preserve"> </w:t>
      </w:r>
      <w:proofErr w:type="spellStart"/>
      <w:r w:rsidRPr="00755B36">
        <w:t>Debug</w:t>
      </w:r>
      <w:proofErr w:type="spellEnd"/>
      <w:r w:rsidRPr="00755B36">
        <w:t xml:space="preserve"> Bridge</w:t>
      </w:r>
      <w:r w:rsidR="00591CDE" w:rsidRPr="00591CDE">
        <w:t xml:space="preserve"> – Текст : электронный // </w:t>
      </w:r>
      <w:r w:rsidR="00D3211F" w:rsidRPr="00D3211F">
        <w:t>developer.android.com</w:t>
      </w:r>
      <w:r w:rsidR="00591CDE" w:rsidRPr="00591CDE">
        <w:t>, 202</w:t>
      </w:r>
      <w:r w:rsidR="004220B0" w:rsidRPr="00D3211F">
        <w:t>5</w:t>
      </w:r>
      <w:r w:rsidR="00591CDE" w:rsidRPr="00591CDE">
        <w:t xml:space="preserve">. – URL: </w:t>
      </w:r>
      <w:hyperlink r:id="rId7" w:history="1">
        <w:r w:rsidR="004220B0" w:rsidRPr="008F74E6">
          <w:rPr>
            <w:rStyle w:val="af5"/>
          </w:rPr>
          <w:t>https://developer.android.com/tools/adb</w:t>
        </w:r>
      </w:hyperlink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019F570E" w14:textId="7F235A92" w:rsidR="00727E3D" w:rsidRPr="00727E3D" w:rsidRDefault="00727E3D" w:rsidP="00727E3D">
      <w:pPr>
        <w:pStyle w:val="2"/>
      </w:pPr>
      <w:r w:rsidRPr="00727E3D">
        <w:t xml:space="preserve">Запуск терминала на </w:t>
      </w:r>
      <w:r w:rsidR="00813293">
        <w:t>виртуальной машине</w:t>
      </w:r>
      <w:r w:rsidRPr="00727E3D">
        <w:t xml:space="preserve"> </w:t>
      </w:r>
    </w:p>
    <w:p w14:paraId="75BEBE5C" w14:textId="77777777" w:rsidR="00727E3D" w:rsidRPr="00727E3D" w:rsidRDefault="00727E3D" w:rsidP="00727E3D">
      <w:r w:rsidRPr="00727E3D">
        <w:t xml:space="preserve">- запустить виртуальную машину </w:t>
      </w:r>
      <w:proofErr w:type="spellStart"/>
      <w:r w:rsidRPr="00727E3D">
        <w:t>Android</w:t>
      </w:r>
      <w:proofErr w:type="spellEnd"/>
      <w:r w:rsidRPr="00727E3D">
        <w:t xml:space="preserve"> </w:t>
      </w:r>
    </w:p>
    <w:p w14:paraId="73B3AAF9" w14:textId="6A1F95E8" w:rsidR="00727E3D" w:rsidRPr="00F34B3A" w:rsidRDefault="00727E3D" w:rsidP="00727E3D">
      <w:r w:rsidRPr="00727E3D">
        <w:t>-</w:t>
      </w:r>
      <w:r w:rsidRPr="00F34B3A">
        <w:t xml:space="preserve"> </w:t>
      </w:r>
      <w:r w:rsidRPr="00727E3D">
        <w:t>запустить терминал (</w:t>
      </w:r>
      <w:proofErr w:type="spellStart"/>
      <w:r w:rsidRPr="00727E3D">
        <w:t>shell</w:t>
      </w:r>
      <w:proofErr w:type="spellEnd"/>
      <w:r w:rsidRPr="00727E3D">
        <w:t xml:space="preserve">) </w:t>
      </w:r>
      <w:r w:rsidR="00F34B3A" w:rsidRPr="00F34B3A">
        <w:t>(</w:t>
      </w:r>
      <w:r w:rsidR="00F34B3A">
        <w:rPr>
          <w:lang w:val="en-US"/>
        </w:rPr>
        <w:t>Alt</w:t>
      </w:r>
      <w:r w:rsidR="00F34B3A" w:rsidRPr="00F34B3A">
        <w:t xml:space="preserve"> + </w:t>
      </w:r>
      <w:r w:rsidR="00F34B3A">
        <w:rPr>
          <w:lang w:val="en-US"/>
        </w:rPr>
        <w:t>F</w:t>
      </w:r>
      <w:r w:rsidR="00F34B3A" w:rsidRPr="00F34B3A">
        <w:t>1)</w:t>
      </w:r>
    </w:p>
    <w:p w14:paraId="4316FACD" w14:textId="2B0EE2F3" w:rsidR="00727E3D" w:rsidRPr="00F34B3A" w:rsidRDefault="00727E3D" w:rsidP="00727E3D">
      <w:r w:rsidRPr="00727E3D">
        <w:t xml:space="preserve">- вывести сетевую конфигурацию </w:t>
      </w:r>
      <w:r w:rsidR="00F34B3A" w:rsidRPr="00F34B3A">
        <w:t>(</w:t>
      </w:r>
      <w:proofErr w:type="spellStart"/>
      <w:r w:rsidR="00F34B3A">
        <w:rPr>
          <w:lang w:val="en-US"/>
        </w:rPr>
        <w:t>ifconfig</w:t>
      </w:r>
      <w:proofErr w:type="spellEnd"/>
      <w:r w:rsidR="00F34B3A" w:rsidRPr="00F34B3A">
        <w:t>)</w:t>
      </w:r>
    </w:p>
    <w:p w14:paraId="18A2E05A" w14:textId="7F6B0B92" w:rsidR="00727E3D" w:rsidRPr="009C0E46" w:rsidRDefault="00727E3D" w:rsidP="00727E3D">
      <w:r w:rsidRPr="00727E3D">
        <w:t xml:space="preserve">- вывести список файлов </w:t>
      </w:r>
      <w:r w:rsidR="00F34B3A" w:rsidRPr="00F34B3A">
        <w:t>(</w:t>
      </w:r>
      <w:r w:rsidR="009C0E46">
        <w:rPr>
          <w:lang w:val="en-US"/>
        </w:rPr>
        <w:t>ls</w:t>
      </w:r>
      <w:r w:rsidR="00F34B3A" w:rsidRPr="009C0E46">
        <w:t>)</w:t>
      </w:r>
    </w:p>
    <w:p w14:paraId="1159F2BB" w14:textId="2DC7B52C" w:rsidR="00727E3D" w:rsidRPr="009C0E46" w:rsidRDefault="00727E3D" w:rsidP="00727E3D">
      <w:r w:rsidRPr="00727E3D">
        <w:t xml:space="preserve">- вывести список доступных команд </w:t>
      </w:r>
      <w:r w:rsidR="009C0E46" w:rsidRPr="009C0E46">
        <w:t>(</w:t>
      </w:r>
      <w:r w:rsidR="009C0E46">
        <w:rPr>
          <w:lang w:val="en-US"/>
        </w:rPr>
        <w:t>ls</w:t>
      </w:r>
      <w:r w:rsidR="009C0E46" w:rsidRPr="009C0E46">
        <w:t xml:space="preserve"> /</w:t>
      </w:r>
      <w:r w:rsidR="009C0E46">
        <w:rPr>
          <w:lang w:val="en-US"/>
        </w:rPr>
        <w:t>system</w:t>
      </w:r>
      <w:r w:rsidR="009C0E46" w:rsidRPr="009C0E46">
        <w:t>/</w:t>
      </w:r>
      <w:r w:rsidR="009C0E46">
        <w:rPr>
          <w:lang w:val="en-US"/>
        </w:rPr>
        <w:t>bin</w:t>
      </w:r>
      <w:r w:rsidR="009C0E46" w:rsidRPr="009C0E46">
        <w:t>)</w:t>
      </w:r>
    </w:p>
    <w:p w14:paraId="1D69B97F" w14:textId="6D603FD2" w:rsidR="00727E3D" w:rsidRPr="009C0E46" w:rsidRDefault="00727E3D" w:rsidP="00727E3D">
      <w:r w:rsidRPr="00727E3D">
        <w:t xml:space="preserve">- перейти в режим суперпользователя </w:t>
      </w:r>
      <w:r w:rsidR="009C0E46" w:rsidRPr="009C0E46">
        <w:t>(</w:t>
      </w:r>
      <w:proofErr w:type="spellStart"/>
      <w:r w:rsidR="009C0E46">
        <w:rPr>
          <w:lang w:val="en-US"/>
        </w:rPr>
        <w:t>su</w:t>
      </w:r>
      <w:proofErr w:type="spellEnd"/>
      <w:r w:rsidR="009C0E46" w:rsidRPr="009C0E46">
        <w:t>)</w:t>
      </w:r>
    </w:p>
    <w:p w14:paraId="58076894" w14:textId="082B9419" w:rsidR="00727E3D" w:rsidRPr="009C0E46" w:rsidRDefault="00727E3D" w:rsidP="00727E3D">
      <w:r w:rsidRPr="00727E3D">
        <w:t xml:space="preserve">- выйти из режима супер-пользователя </w:t>
      </w:r>
      <w:r w:rsidR="009C0E46" w:rsidRPr="009C0E46">
        <w:t>(</w:t>
      </w:r>
      <w:r w:rsidR="009C0E46">
        <w:rPr>
          <w:lang w:val="en-US"/>
        </w:rPr>
        <w:t>exit</w:t>
      </w:r>
      <w:r w:rsidR="009C0E46" w:rsidRPr="009C0E46">
        <w:t>)</w:t>
      </w:r>
    </w:p>
    <w:p w14:paraId="1B1CBAB6" w14:textId="77777777" w:rsidR="00727E3D" w:rsidRPr="00727E3D" w:rsidRDefault="00727E3D" w:rsidP="00727E3D">
      <w:pPr>
        <w:pStyle w:val="2"/>
      </w:pPr>
      <w:r w:rsidRPr="00727E3D">
        <w:t xml:space="preserve">Запуск </w:t>
      </w:r>
      <w:proofErr w:type="spellStart"/>
      <w:r w:rsidRPr="00727E3D">
        <w:t>adb</w:t>
      </w:r>
      <w:proofErr w:type="spellEnd"/>
      <w:r w:rsidRPr="00727E3D">
        <w:t xml:space="preserve"> </w:t>
      </w:r>
    </w:p>
    <w:p w14:paraId="7BD9A20E" w14:textId="77777777" w:rsidR="00727E3D" w:rsidRPr="00727E3D" w:rsidRDefault="00727E3D" w:rsidP="00727E3D">
      <w:pPr>
        <w:pStyle w:val="2"/>
        <w:numPr>
          <w:ilvl w:val="2"/>
          <w:numId w:val="6"/>
        </w:numPr>
      </w:pPr>
      <w:r w:rsidRPr="00727E3D">
        <w:t xml:space="preserve">Запуск терминала в командной строке </w:t>
      </w:r>
    </w:p>
    <w:p w14:paraId="735D0B4D" w14:textId="77777777" w:rsidR="00727E3D" w:rsidRPr="00727E3D" w:rsidRDefault="00727E3D" w:rsidP="00727E3D">
      <w:r w:rsidRPr="00727E3D">
        <w:t xml:space="preserve">- перейти к папке с </w:t>
      </w:r>
      <w:proofErr w:type="spellStart"/>
      <w:r w:rsidRPr="00727E3D">
        <w:t>Android</w:t>
      </w:r>
      <w:proofErr w:type="spellEnd"/>
      <w:r w:rsidRPr="00727E3D">
        <w:t xml:space="preserve"> SDK </w:t>
      </w:r>
    </w:p>
    <w:p w14:paraId="128F2A8C" w14:textId="67308C53" w:rsidR="00727E3D" w:rsidRPr="00727E3D" w:rsidRDefault="00727E3D" w:rsidP="00727E3D">
      <w:r w:rsidRPr="00727E3D">
        <w:t>-</w:t>
      </w:r>
      <w:r w:rsidRPr="00813293">
        <w:t xml:space="preserve"> </w:t>
      </w:r>
      <w:r w:rsidRPr="00727E3D">
        <w:t xml:space="preserve">открыть папку </w:t>
      </w:r>
      <w:proofErr w:type="spellStart"/>
      <w:r w:rsidRPr="00727E3D">
        <w:t>platform-tools</w:t>
      </w:r>
      <w:proofErr w:type="spellEnd"/>
      <w:r w:rsidRPr="00727E3D">
        <w:t xml:space="preserve"> </w:t>
      </w:r>
    </w:p>
    <w:p w14:paraId="123A71E8" w14:textId="77777777" w:rsidR="00727E3D" w:rsidRPr="00727E3D" w:rsidRDefault="00727E3D" w:rsidP="00727E3D">
      <w:r w:rsidRPr="00727E3D">
        <w:t xml:space="preserve">- в адресной строке написать </w:t>
      </w:r>
      <w:proofErr w:type="spellStart"/>
      <w:r w:rsidRPr="00727E3D">
        <w:t>cmd</w:t>
      </w:r>
      <w:proofErr w:type="spellEnd"/>
      <w:r w:rsidRPr="00727E3D">
        <w:t xml:space="preserve"> </w:t>
      </w:r>
    </w:p>
    <w:p w14:paraId="0575CA28" w14:textId="50844499" w:rsidR="00727E3D" w:rsidRPr="00727E3D" w:rsidRDefault="00727E3D" w:rsidP="00727E3D">
      <w:r w:rsidRPr="00727E3D">
        <w:t xml:space="preserve">- для запуска утилиты </w:t>
      </w:r>
      <w:proofErr w:type="spellStart"/>
      <w:r w:rsidRPr="00727E3D">
        <w:t>adb</w:t>
      </w:r>
      <w:proofErr w:type="spellEnd"/>
      <w:r w:rsidRPr="00727E3D">
        <w:t xml:space="preserve"> написать ее название в консоли </w:t>
      </w:r>
      <w:r w:rsidR="00AF3FE4" w:rsidRPr="00727E3D">
        <w:t xml:space="preserve">(если </w:t>
      </w:r>
      <w:proofErr w:type="spellStart"/>
      <w:r w:rsidR="00AF3FE4" w:rsidRPr="00727E3D">
        <w:t>adb</w:t>
      </w:r>
      <w:proofErr w:type="spellEnd"/>
      <w:r w:rsidR="00AF3FE4" w:rsidRPr="00727E3D">
        <w:t xml:space="preserve"> не работает, то .\</w:t>
      </w:r>
      <w:proofErr w:type="spellStart"/>
      <w:r w:rsidR="00AF3FE4" w:rsidRPr="00727E3D">
        <w:t>adb</w:t>
      </w:r>
      <w:proofErr w:type="spellEnd"/>
      <w:r w:rsidR="00AF3FE4" w:rsidRPr="00727E3D">
        <w:t>)</w:t>
      </w:r>
    </w:p>
    <w:p w14:paraId="2B0FB75A" w14:textId="00E5E285" w:rsidR="00727E3D" w:rsidRPr="00727E3D" w:rsidRDefault="00727E3D" w:rsidP="00727E3D">
      <w:r w:rsidRPr="00727E3D">
        <w:t xml:space="preserve">- вызвать справку </w:t>
      </w:r>
      <w:proofErr w:type="spellStart"/>
      <w:r w:rsidRPr="00727E3D">
        <w:t>adb</w:t>
      </w:r>
      <w:proofErr w:type="spellEnd"/>
      <w:r w:rsidRPr="00727E3D">
        <w:t xml:space="preserve"> (</w:t>
      </w:r>
      <w:proofErr w:type="spellStart"/>
      <w:r w:rsidR="00FE2034">
        <w:rPr>
          <w:lang w:val="en-US"/>
        </w:rPr>
        <w:t>adb</w:t>
      </w:r>
      <w:proofErr w:type="spellEnd"/>
      <w:r w:rsidR="00FE2034" w:rsidRPr="00FE2034">
        <w:t xml:space="preserve"> </w:t>
      </w:r>
      <w:r w:rsidR="00FE2034">
        <w:rPr>
          <w:lang w:val="en-US"/>
        </w:rPr>
        <w:t>help</w:t>
      </w:r>
      <w:r w:rsidRPr="00727E3D">
        <w:t xml:space="preserve">) </w:t>
      </w:r>
    </w:p>
    <w:p w14:paraId="41E851C2" w14:textId="77777777" w:rsidR="00727E3D" w:rsidRPr="00727E3D" w:rsidRDefault="00727E3D" w:rsidP="00727E3D">
      <w:pPr>
        <w:pStyle w:val="2"/>
        <w:numPr>
          <w:ilvl w:val="2"/>
          <w:numId w:val="6"/>
        </w:numPr>
      </w:pPr>
      <w:r w:rsidRPr="00727E3D">
        <w:t xml:space="preserve">Запуск терминала в </w:t>
      </w:r>
      <w:proofErr w:type="spellStart"/>
      <w:r w:rsidRPr="00727E3D">
        <w:t>Android</w:t>
      </w:r>
      <w:proofErr w:type="spellEnd"/>
      <w:r w:rsidRPr="00727E3D">
        <w:t xml:space="preserve"> Studio </w:t>
      </w:r>
    </w:p>
    <w:p w14:paraId="617CAD88" w14:textId="77777777" w:rsidR="00727E3D" w:rsidRPr="00727E3D" w:rsidRDefault="00727E3D" w:rsidP="00727E3D">
      <w:r w:rsidRPr="00727E3D">
        <w:t xml:space="preserve">- запустить </w:t>
      </w:r>
      <w:proofErr w:type="spellStart"/>
      <w:r w:rsidRPr="00727E3D">
        <w:t>Android</w:t>
      </w:r>
      <w:proofErr w:type="spellEnd"/>
      <w:r w:rsidRPr="00727E3D">
        <w:t xml:space="preserve"> Studio </w:t>
      </w:r>
    </w:p>
    <w:p w14:paraId="10F46AA1" w14:textId="77777777" w:rsidR="00727E3D" w:rsidRPr="00727E3D" w:rsidRDefault="00727E3D" w:rsidP="00727E3D">
      <w:r w:rsidRPr="00727E3D">
        <w:t xml:space="preserve">- выбрать в нижней части экрана вкладку Terminal </w:t>
      </w:r>
    </w:p>
    <w:p w14:paraId="45D184A1" w14:textId="77777777" w:rsidR="00727E3D" w:rsidRPr="00727E3D" w:rsidRDefault="00727E3D" w:rsidP="00727E3D">
      <w:r w:rsidRPr="00727E3D">
        <w:t xml:space="preserve">- написать </w:t>
      </w:r>
      <w:proofErr w:type="spellStart"/>
      <w:r w:rsidRPr="00727E3D">
        <w:t>cd</w:t>
      </w:r>
      <w:proofErr w:type="spellEnd"/>
      <w:r w:rsidRPr="00727E3D">
        <w:t xml:space="preserve"> </w:t>
      </w:r>
      <w:proofErr w:type="spellStart"/>
      <w:r w:rsidRPr="00727E3D">
        <w:t>папкаSDK</w:t>
      </w:r>
      <w:proofErr w:type="spellEnd"/>
      <w:r w:rsidRPr="00727E3D">
        <w:t>\</w:t>
      </w:r>
      <w:proofErr w:type="spellStart"/>
      <w:r w:rsidRPr="00727E3D">
        <w:t>platform-tools</w:t>
      </w:r>
      <w:proofErr w:type="spellEnd"/>
      <w:r w:rsidRPr="00727E3D">
        <w:t xml:space="preserve"> (если по умолчанию открыта другая папка) </w:t>
      </w:r>
    </w:p>
    <w:p w14:paraId="200F53C3" w14:textId="16FED064" w:rsidR="00727E3D" w:rsidRPr="00A51F50" w:rsidRDefault="00727E3D" w:rsidP="00A51F50">
      <w:pPr>
        <w:rPr>
          <w:lang w:val="en-US"/>
        </w:rPr>
      </w:pPr>
      <w:r w:rsidRPr="00727E3D">
        <w:t xml:space="preserve">- после перехода к папке написать </w:t>
      </w:r>
      <w:proofErr w:type="spellStart"/>
      <w:r w:rsidRPr="00727E3D">
        <w:t>adb</w:t>
      </w:r>
      <w:proofErr w:type="spellEnd"/>
      <w:r w:rsidRPr="00727E3D">
        <w:t xml:space="preserve"> </w:t>
      </w:r>
      <w:r w:rsidR="00A51F50" w:rsidRPr="00727E3D">
        <w:t xml:space="preserve">(если </w:t>
      </w:r>
      <w:proofErr w:type="spellStart"/>
      <w:r w:rsidR="00A51F50" w:rsidRPr="00727E3D">
        <w:t>adb</w:t>
      </w:r>
      <w:proofErr w:type="spellEnd"/>
      <w:r w:rsidR="00A51F50" w:rsidRPr="00727E3D">
        <w:t xml:space="preserve"> не работает, то .\</w:t>
      </w:r>
      <w:proofErr w:type="spellStart"/>
      <w:r w:rsidR="00A51F50" w:rsidRPr="00727E3D">
        <w:t>adb</w:t>
      </w:r>
      <w:proofErr w:type="spellEnd"/>
      <w:r w:rsidR="00A51F50" w:rsidRPr="00727E3D">
        <w:t>)</w:t>
      </w:r>
    </w:p>
    <w:p w14:paraId="43928C4D" w14:textId="77777777" w:rsidR="00727E3D" w:rsidRPr="00727E3D" w:rsidRDefault="00727E3D" w:rsidP="00727E3D">
      <w:pPr>
        <w:pStyle w:val="2"/>
      </w:pPr>
      <w:r w:rsidRPr="00727E3D">
        <w:t xml:space="preserve">Подключение к устройству через </w:t>
      </w:r>
      <w:proofErr w:type="spellStart"/>
      <w:r w:rsidRPr="00727E3D">
        <w:t>adb</w:t>
      </w:r>
      <w:proofErr w:type="spellEnd"/>
      <w:r w:rsidRPr="00727E3D">
        <w:t xml:space="preserve"> </w:t>
      </w:r>
    </w:p>
    <w:p w14:paraId="45F4D6EC" w14:textId="694056F5" w:rsidR="00727E3D" w:rsidRPr="00A51F50" w:rsidRDefault="00727E3D" w:rsidP="00727E3D">
      <w:r w:rsidRPr="00727E3D">
        <w:t xml:space="preserve">- вывести список всех устройств c подробностями </w:t>
      </w:r>
      <w:r w:rsidR="00A51F50" w:rsidRPr="00A51F50">
        <w:t>(</w:t>
      </w:r>
      <w:proofErr w:type="spellStart"/>
      <w:r w:rsidR="00A51F50">
        <w:rPr>
          <w:lang w:val="en-US"/>
        </w:rPr>
        <w:t>adb</w:t>
      </w:r>
      <w:proofErr w:type="spellEnd"/>
      <w:r w:rsidR="00A51F50" w:rsidRPr="00F42A9D">
        <w:t xml:space="preserve"> </w:t>
      </w:r>
      <w:r w:rsidR="00A51F50">
        <w:rPr>
          <w:lang w:val="en-US"/>
        </w:rPr>
        <w:t>devices</w:t>
      </w:r>
      <w:r w:rsidR="00A51F50" w:rsidRPr="00F42A9D">
        <w:t xml:space="preserve"> -</w:t>
      </w:r>
      <w:r w:rsidR="00A51F50">
        <w:rPr>
          <w:lang w:val="en-US"/>
        </w:rPr>
        <w:t>l</w:t>
      </w:r>
      <w:r w:rsidR="00A51F50" w:rsidRPr="00A51F50">
        <w:t>)</w:t>
      </w:r>
    </w:p>
    <w:p w14:paraId="7E808942" w14:textId="4C1A8979" w:rsidR="00727E3D" w:rsidRPr="00727E3D" w:rsidRDefault="00727E3D" w:rsidP="00727E3D">
      <w:r w:rsidRPr="00727E3D">
        <w:t xml:space="preserve">- подключиться к виртуальной машине </w:t>
      </w:r>
      <w:proofErr w:type="spellStart"/>
      <w:r w:rsidRPr="00727E3D">
        <w:t>Android</w:t>
      </w:r>
      <w:proofErr w:type="spellEnd"/>
      <w:r w:rsidRPr="00727E3D">
        <w:t xml:space="preserve"> </w:t>
      </w:r>
      <w:r w:rsidR="009C5E73">
        <w:t>(</w:t>
      </w:r>
      <w:proofErr w:type="spellStart"/>
      <w:r w:rsidR="009C5E73">
        <w:rPr>
          <w:lang w:val="en-US"/>
        </w:rPr>
        <w:t>adb</w:t>
      </w:r>
      <w:proofErr w:type="spellEnd"/>
      <w:r w:rsidR="009C5E73" w:rsidRPr="009C5E73">
        <w:t xml:space="preserve"> </w:t>
      </w:r>
      <w:r w:rsidR="009C5E73">
        <w:rPr>
          <w:lang w:val="en-US"/>
        </w:rPr>
        <w:t>connect</w:t>
      </w:r>
      <w:r w:rsidR="009C5E73" w:rsidRPr="009C5E73">
        <w:t xml:space="preserve"> </w:t>
      </w:r>
      <w:proofErr w:type="spellStart"/>
      <w:r w:rsidR="009C5E73" w:rsidRPr="009C5E73">
        <w:rPr>
          <w:u w:val="single"/>
          <w:lang w:val="en-US"/>
        </w:rPr>
        <w:t>ip</w:t>
      </w:r>
      <w:proofErr w:type="spellEnd"/>
      <w:r w:rsidR="009C5E73" w:rsidRPr="009C5E73">
        <w:rPr>
          <w:u w:val="single"/>
        </w:rPr>
        <w:t>-</w:t>
      </w:r>
      <w:r w:rsidR="009C5E73" w:rsidRPr="009C5E73">
        <w:rPr>
          <w:u w:val="single"/>
          <w:lang w:val="en-US"/>
        </w:rPr>
        <w:t>addr</w:t>
      </w:r>
      <w:r w:rsidR="009C5E73" w:rsidRPr="009C5E73">
        <w:rPr>
          <w:u w:val="single"/>
          <w:lang w:val="en-US"/>
        </w:rPr>
        <w:t>e</w:t>
      </w:r>
      <w:r w:rsidR="009C5E73" w:rsidRPr="009C5E73">
        <w:rPr>
          <w:u w:val="single"/>
          <w:lang w:val="en-US"/>
        </w:rPr>
        <w:t>ss</w:t>
      </w:r>
      <w:r w:rsidR="009C5E73" w:rsidRPr="009C5E73">
        <w:t>:</w:t>
      </w:r>
      <w:r w:rsidR="009C5E73" w:rsidRPr="009C5E73">
        <w:rPr>
          <w:u w:val="single"/>
          <w:lang w:val="en-US"/>
        </w:rPr>
        <w:t>port</w:t>
      </w:r>
      <w:r w:rsidR="009C5E73">
        <w:t>)</w:t>
      </w:r>
    </w:p>
    <w:p w14:paraId="476F99E8" w14:textId="408CE2FA" w:rsidR="00727E3D" w:rsidRPr="00193FD5" w:rsidRDefault="00727E3D" w:rsidP="00727E3D">
      <w:pPr>
        <w:rPr>
          <w:lang w:val="en-US"/>
        </w:rPr>
      </w:pPr>
      <w:r w:rsidRPr="00A94701">
        <w:rPr>
          <w:lang w:val="en-US"/>
        </w:rPr>
        <w:lastRenderedPageBreak/>
        <w:t xml:space="preserve">- </w:t>
      </w:r>
      <w:r w:rsidRPr="00727E3D">
        <w:t>перезапустить</w:t>
      </w:r>
      <w:r w:rsidRPr="00A94701">
        <w:rPr>
          <w:lang w:val="en-US"/>
        </w:rPr>
        <w:t xml:space="preserve"> </w:t>
      </w:r>
      <w:r w:rsidRPr="00727E3D">
        <w:t>сервер</w:t>
      </w:r>
      <w:r w:rsidRPr="00A94701">
        <w:rPr>
          <w:lang w:val="en-US"/>
        </w:rPr>
        <w:t xml:space="preserve"> </w:t>
      </w:r>
      <w:proofErr w:type="spellStart"/>
      <w:r w:rsidRPr="00A94701">
        <w:rPr>
          <w:lang w:val="en-US"/>
        </w:rPr>
        <w:t>adb</w:t>
      </w:r>
      <w:proofErr w:type="spellEnd"/>
      <w:r w:rsidRPr="00A94701">
        <w:rPr>
          <w:lang w:val="en-US"/>
        </w:rPr>
        <w:t xml:space="preserve"> </w:t>
      </w:r>
      <w:r w:rsidR="00193FD5">
        <w:rPr>
          <w:lang w:val="en-US"/>
        </w:rPr>
        <w:t>(</w:t>
      </w:r>
      <w:proofErr w:type="spellStart"/>
      <w:r w:rsidR="00193FD5" w:rsidRPr="00A94701">
        <w:rPr>
          <w:lang w:val="en-US"/>
        </w:rPr>
        <w:t>adb</w:t>
      </w:r>
      <w:proofErr w:type="spellEnd"/>
      <w:r w:rsidR="00193FD5" w:rsidRPr="00A94701">
        <w:rPr>
          <w:lang w:val="en-US"/>
        </w:rPr>
        <w:t xml:space="preserve"> kill-server</w:t>
      </w:r>
      <w:r w:rsidR="00193FD5">
        <w:rPr>
          <w:lang w:val="en-US"/>
        </w:rPr>
        <w:t xml:space="preserve"> -&gt;</w:t>
      </w:r>
      <w:r w:rsidR="00A94701">
        <w:rPr>
          <w:lang w:val="en-US"/>
        </w:rPr>
        <w:t xml:space="preserve"> </w:t>
      </w:r>
      <w:proofErr w:type="spellStart"/>
      <w:r w:rsidR="00A94701">
        <w:rPr>
          <w:lang w:val="en-US"/>
        </w:rPr>
        <w:t>adb</w:t>
      </w:r>
      <w:proofErr w:type="spellEnd"/>
      <w:r w:rsidR="00A94701">
        <w:rPr>
          <w:lang w:val="en-US"/>
        </w:rPr>
        <w:t xml:space="preserve"> start-server</w:t>
      </w:r>
      <w:r w:rsidR="00193FD5">
        <w:rPr>
          <w:lang w:val="en-US"/>
        </w:rPr>
        <w:t>)</w:t>
      </w:r>
    </w:p>
    <w:p w14:paraId="2DB6A5D3" w14:textId="77777777" w:rsidR="00727E3D" w:rsidRPr="00727E3D" w:rsidRDefault="00727E3D" w:rsidP="00727E3D">
      <w:r w:rsidRPr="00727E3D">
        <w:t xml:space="preserve">- вывести список всех устройств c подробностями </w:t>
      </w:r>
    </w:p>
    <w:p w14:paraId="68AC56D6" w14:textId="66B2BBDF" w:rsidR="00727E3D" w:rsidRPr="00F42A9D" w:rsidRDefault="00727E3D" w:rsidP="00727E3D">
      <w:r w:rsidRPr="00727E3D">
        <w:t xml:space="preserve">- выполнить перезагрузку устройства </w:t>
      </w:r>
      <w:r w:rsidR="00F42A9D" w:rsidRPr="00F42A9D">
        <w:t>(</w:t>
      </w:r>
      <w:proofErr w:type="spellStart"/>
      <w:r w:rsidR="00F42A9D">
        <w:rPr>
          <w:lang w:val="en-US"/>
        </w:rPr>
        <w:t>adb</w:t>
      </w:r>
      <w:proofErr w:type="spellEnd"/>
      <w:r w:rsidR="00F42A9D" w:rsidRPr="00F42A9D">
        <w:t xml:space="preserve"> </w:t>
      </w:r>
      <w:r w:rsidR="00F42A9D">
        <w:rPr>
          <w:lang w:val="en-US"/>
        </w:rPr>
        <w:t>reboot</w:t>
      </w:r>
      <w:r w:rsidR="00F42A9D" w:rsidRPr="00F42A9D">
        <w:t>)</w:t>
      </w:r>
    </w:p>
    <w:p w14:paraId="3B7A1B69" w14:textId="0A4ED6E4" w:rsidR="00727E3D" w:rsidRPr="00F15290" w:rsidRDefault="00727E3D" w:rsidP="00727E3D">
      <w:r w:rsidRPr="00727E3D">
        <w:t xml:space="preserve">- подключиться к устройству с правами суперпользователя </w:t>
      </w:r>
      <w:r w:rsidR="00F15290" w:rsidRPr="00F15290">
        <w:t>(</w:t>
      </w:r>
      <w:proofErr w:type="spellStart"/>
      <w:r w:rsidR="00F15290">
        <w:rPr>
          <w:lang w:val="en-US"/>
        </w:rPr>
        <w:t>adb</w:t>
      </w:r>
      <w:proofErr w:type="spellEnd"/>
      <w:r w:rsidR="00F15290" w:rsidRPr="00F15290">
        <w:t xml:space="preserve"> </w:t>
      </w:r>
      <w:r w:rsidR="00F15290">
        <w:rPr>
          <w:lang w:val="en-US"/>
        </w:rPr>
        <w:t>root</w:t>
      </w:r>
      <w:r w:rsidR="00F15290" w:rsidRPr="00F15290">
        <w:t>)</w:t>
      </w:r>
    </w:p>
    <w:p w14:paraId="1CD619E6" w14:textId="77777777" w:rsidR="00727E3D" w:rsidRPr="00727E3D" w:rsidRDefault="00727E3D" w:rsidP="00727E3D">
      <w:pPr>
        <w:pStyle w:val="2"/>
      </w:pPr>
      <w:r w:rsidRPr="00727E3D">
        <w:t xml:space="preserve">Передача файлов </w:t>
      </w:r>
    </w:p>
    <w:p w14:paraId="573563AC" w14:textId="02307C2B" w:rsidR="00727E3D" w:rsidRPr="00A331AB" w:rsidRDefault="00727E3D" w:rsidP="00727E3D">
      <w:r w:rsidRPr="00727E3D">
        <w:t xml:space="preserve">- загрузить файл на устройство с ПК,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  <w:r w:rsidR="00A331AB" w:rsidRPr="00A331AB">
        <w:t>(</w:t>
      </w:r>
      <w:proofErr w:type="spellStart"/>
      <w:r w:rsidR="00A331AB">
        <w:rPr>
          <w:lang w:val="en-US"/>
        </w:rPr>
        <w:t>adb</w:t>
      </w:r>
      <w:proofErr w:type="spellEnd"/>
      <w:r w:rsidR="00A331AB" w:rsidRPr="00293EED">
        <w:t xml:space="preserve"> </w:t>
      </w:r>
      <w:r w:rsidR="00A331AB">
        <w:rPr>
          <w:lang w:val="en-US"/>
        </w:rPr>
        <w:t>push</w:t>
      </w:r>
      <w:r w:rsidR="00A331AB" w:rsidRPr="00293EED">
        <w:t xml:space="preserve"> </w:t>
      </w:r>
      <w:r w:rsidR="00293EED" w:rsidRPr="00293EED">
        <w:rPr>
          <w:u w:val="single"/>
        </w:rPr>
        <w:t>источник</w:t>
      </w:r>
      <w:r w:rsidR="00293EED">
        <w:t xml:space="preserve"> </w:t>
      </w:r>
      <w:proofErr w:type="spellStart"/>
      <w:r w:rsidR="00293EED" w:rsidRPr="00293EED">
        <w:rPr>
          <w:u w:val="single"/>
        </w:rPr>
        <w:t>каталог_назначения</w:t>
      </w:r>
      <w:proofErr w:type="spellEnd"/>
      <w:r w:rsidR="00A331AB" w:rsidRPr="00A331AB">
        <w:t>)</w:t>
      </w:r>
    </w:p>
    <w:p w14:paraId="753EED2C" w14:textId="3F88E888" w:rsidR="00727E3D" w:rsidRPr="00D800C8" w:rsidRDefault="00727E3D" w:rsidP="00D800C8">
      <w:pPr>
        <w:rPr>
          <w:lang w:val="en-US"/>
        </w:rPr>
      </w:pPr>
      <w:r w:rsidRPr="00727E3D">
        <w:t xml:space="preserve">- загрузить файл с устройства на ПК,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  <w:r w:rsidR="00293EED" w:rsidRPr="00A331AB">
        <w:t>(</w:t>
      </w:r>
      <w:proofErr w:type="spellStart"/>
      <w:r w:rsidR="00293EED">
        <w:rPr>
          <w:lang w:val="en-US"/>
        </w:rPr>
        <w:t>adb</w:t>
      </w:r>
      <w:proofErr w:type="spellEnd"/>
      <w:r w:rsidR="00293EED" w:rsidRPr="00293EED">
        <w:t xml:space="preserve"> </w:t>
      </w:r>
      <w:r w:rsidR="004B1C88">
        <w:rPr>
          <w:lang w:val="en-US"/>
        </w:rPr>
        <w:t>pull</w:t>
      </w:r>
      <w:r w:rsidR="00293EED" w:rsidRPr="00293EED">
        <w:t xml:space="preserve"> </w:t>
      </w:r>
      <w:r w:rsidR="00293EED" w:rsidRPr="00293EED">
        <w:rPr>
          <w:u w:val="single"/>
        </w:rPr>
        <w:t>источник</w:t>
      </w:r>
      <w:r w:rsidR="00293EED">
        <w:t xml:space="preserve"> </w:t>
      </w:r>
      <w:proofErr w:type="spellStart"/>
      <w:r w:rsidR="00293EED" w:rsidRPr="00293EED">
        <w:rPr>
          <w:u w:val="single"/>
        </w:rPr>
        <w:t>каталог_назначения</w:t>
      </w:r>
      <w:proofErr w:type="spellEnd"/>
      <w:r w:rsidR="00293EED" w:rsidRPr="00A331AB">
        <w:t>)</w:t>
      </w:r>
    </w:p>
    <w:p w14:paraId="3014F0E8" w14:textId="1C730129" w:rsidR="00727E3D" w:rsidRDefault="00727E3D" w:rsidP="00727E3D">
      <w:pPr>
        <w:rPr>
          <w:lang w:val="en-US"/>
        </w:rPr>
      </w:pPr>
      <w:r w:rsidRPr="00727E3D">
        <w:t xml:space="preserve">- загрузить и установить 2 разных </w:t>
      </w:r>
      <w:proofErr w:type="spellStart"/>
      <w:r w:rsidRPr="00727E3D">
        <w:t>apk</w:t>
      </w:r>
      <w:proofErr w:type="spellEnd"/>
      <w:r w:rsidRPr="00727E3D">
        <w:t xml:space="preserve">-файла на устройство,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  <w:r w:rsidR="001C482C" w:rsidRPr="001C482C">
        <w:t>(</w:t>
      </w:r>
      <w:proofErr w:type="spellStart"/>
      <w:r w:rsidR="001C482C">
        <w:rPr>
          <w:lang w:val="en-US"/>
        </w:rPr>
        <w:t>adb</w:t>
      </w:r>
      <w:proofErr w:type="spellEnd"/>
      <w:r w:rsidR="001C482C" w:rsidRPr="001C482C">
        <w:t xml:space="preserve"> </w:t>
      </w:r>
      <w:r w:rsidR="001C482C">
        <w:rPr>
          <w:lang w:val="en-US"/>
        </w:rPr>
        <w:t>install</w:t>
      </w:r>
      <w:r w:rsidR="001C482C" w:rsidRPr="001C482C">
        <w:t xml:space="preserve"> </w:t>
      </w:r>
      <w:proofErr w:type="spellStart"/>
      <w:r w:rsidR="001C482C" w:rsidRPr="001C482C">
        <w:rPr>
          <w:u w:val="single"/>
        </w:rPr>
        <w:t>имя_файла</w:t>
      </w:r>
      <w:proofErr w:type="spellEnd"/>
      <w:r w:rsidR="001C482C" w:rsidRPr="001C482C">
        <w:t>)</w:t>
      </w:r>
    </w:p>
    <w:p w14:paraId="286B96E6" w14:textId="4A2E48A2" w:rsidR="0059183D" w:rsidRPr="0059183D" w:rsidRDefault="0059183D" w:rsidP="00DA7CA7">
      <w:r w:rsidRPr="0059183D">
        <w:t xml:space="preserve">- </w:t>
      </w:r>
      <w:r>
        <w:t xml:space="preserve">вывести список установленных на </w:t>
      </w:r>
      <w:r w:rsidR="00DA7CA7">
        <w:t>устройстве пакетов (</w:t>
      </w:r>
      <w:proofErr w:type="spellStart"/>
      <w:r w:rsidR="00DA7CA7" w:rsidRPr="00DA7CA7">
        <w:t>adb</w:t>
      </w:r>
      <w:proofErr w:type="spellEnd"/>
      <w:r w:rsidR="00DA7CA7" w:rsidRPr="00DA7CA7">
        <w:t xml:space="preserve"> </w:t>
      </w:r>
      <w:proofErr w:type="spellStart"/>
      <w:r w:rsidR="00DA7CA7" w:rsidRPr="00DA7CA7">
        <w:t>shell</w:t>
      </w:r>
      <w:proofErr w:type="spellEnd"/>
      <w:r w:rsidR="00DA7CA7" w:rsidRPr="00DA7CA7">
        <w:t xml:space="preserve"> </w:t>
      </w:r>
      <w:proofErr w:type="spellStart"/>
      <w:r w:rsidR="00DA7CA7" w:rsidRPr="00DA7CA7">
        <w:t>pm</w:t>
      </w:r>
      <w:proofErr w:type="spellEnd"/>
      <w:r w:rsidR="00DA7CA7" w:rsidRPr="00DA7CA7">
        <w:t xml:space="preserve"> </w:t>
      </w:r>
      <w:proofErr w:type="spellStart"/>
      <w:r w:rsidR="00DA7CA7" w:rsidRPr="00DA7CA7">
        <w:t>list</w:t>
      </w:r>
      <w:proofErr w:type="spellEnd"/>
      <w:r w:rsidR="00DA7CA7" w:rsidRPr="00DA7CA7">
        <w:t xml:space="preserve"> </w:t>
      </w:r>
      <w:proofErr w:type="spellStart"/>
      <w:r w:rsidR="00DA7CA7" w:rsidRPr="00DA7CA7">
        <w:t>packages</w:t>
      </w:r>
      <w:proofErr w:type="spellEnd"/>
      <w:r w:rsidR="00DA7CA7">
        <w:t>)</w:t>
      </w:r>
    </w:p>
    <w:p w14:paraId="51CE744E" w14:textId="2E52056D" w:rsidR="00727E3D" w:rsidRPr="00727E3D" w:rsidRDefault="00727E3D" w:rsidP="00727E3D">
      <w:r w:rsidRPr="00727E3D">
        <w:t xml:space="preserve">- удалить один из </w:t>
      </w:r>
      <w:proofErr w:type="spellStart"/>
      <w:r w:rsidRPr="00727E3D">
        <w:t>apk</w:t>
      </w:r>
      <w:proofErr w:type="spellEnd"/>
      <w:r w:rsidRPr="00727E3D">
        <w:t xml:space="preserve">-файлов из списка установленных на устройство,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  <w:r w:rsidR="00DA7CA7">
        <w:t>(</w:t>
      </w:r>
      <w:proofErr w:type="spellStart"/>
      <w:r w:rsidR="00DA7CA7">
        <w:rPr>
          <w:lang w:val="en-US"/>
        </w:rPr>
        <w:t>adb</w:t>
      </w:r>
      <w:proofErr w:type="spellEnd"/>
      <w:r w:rsidR="00DA7CA7" w:rsidRPr="00DA7CA7">
        <w:t xml:space="preserve"> </w:t>
      </w:r>
      <w:r w:rsidR="00DA7CA7">
        <w:rPr>
          <w:lang w:val="en-US"/>
        </w:rPr>
        <w:t>uninstall</w:t>
      </w:r>
      <w:r w:rsidR="00DA7CA7" w:rsidRPr="00DA7CA7">
        <w:t xml:space="preserve"> </w:t>
      </w:r>
      <w:proofErr w:type="spellStart"/>
      <w:r w:rsidR="00DA7CA7" w:rsidRPr="00DA7CA7">
        <w:rPr>
          <w:u w:val="single"/>
        </w:rPr>
        <w:t>имя_пакета</w:t>
      </w:r>
      <w:proofErr w:type="spellEnd"/>
      <w:r w:rsidR="00DA7CA7">
        <w:t>)</w:t>
      </w:r>
    </w:p>
    <w:p w14:paraId="39699F65" w14:textId="77777777" w:rsidR="00727E3D" w:rsidRPr="00727E3D" w:rsidRDefault="00727E3D" w:rsidP="00727E3D">
      <w:pPr>
        <w:pStyle w:val="2"/>
      </w:pPr>
      <w:r w:rsidRPr="00727E3D">
        <w:t xml:space="preserve">Логирование </w:t>
      </w:r>
    </w:p>
    <w:p w14:paraId="4CC501E7" w14:textId="5F8423A3" w:rsidR="00727E3D" w:rsidRPr="00FA7144" w:rsidRDefault="00727E3D" w:rsidP="00727E3D">
      <w:r w:rsidRPr="00727E3D">
        <w:t xml:space="preserve">- создать 3 скриншота экрана устройства,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  <w:r w:rsidR="00FA7144" w:rsidRPr="00FA7144">
        <w:t>(</w:t>
      </w:r>
      <w:proofErr w:type="spellStart"/>
      <w:r w:rsidR="00FA7144" w:rsidRPr="00FA7144">
        <w:t>adb</w:t>
      </w:r>
      <w:proofErr w:type="spellEnd"/>
      <w:r w:rsidR="00FA7144" w:rsidRPr="00FA7144">
        <w:t xml:space="preserve"> </w:t>
      </w:r>
      <w:proofErr w:type="spellStart"/>
      <w:r w:rsidR="00FA7144" w:rsidRPr="00FA7144">
        <w:t>shell</w:t>
      </w:r>
      <w:proofErr w:type="spellEnd"/>
      <w:r w:rsidR="00FA7144" w:rsidRPr="00FA7144">
        <w:t xml:space="preserve"> </w:t>
      </w:r>
      <w:proofErr w:type="spellStart"/>
      <w:r w:rsidR="00FA7144" w:rsidRPr="00FA7144">
        <w:t>screencap</w:t>
      </w:r>
      <w:proofErr w:type="spellEnd"/>
      <w:r w:rsidR="00FA7144" w:rsidRPr="00FA7144">
        <w:t xml:space="preserve"> -p </w:t>
      </w:r>
      <w:r w:rsidR="00FA7144" w:rsidRPr="00FA7144">
        <w:t>/</w:t>
      </w:r>
      <w:proofErr w:type="spellStart"/>
      <w:r w:rsidR="00FA7144">
        <w:rPr>
          <w:lang w:val="en-US"/>
        </w:rPr>
        <w:t>sdcard</w:t>
      </w:r>
      <w:proofErr w:type="spellEnd"/>
      <w:r w:rsidR="00FA7144" w:rsidRPr="00FA7144">
        <w:t>/</w:t>
      </w:r>
      <w:r w:rsidR="00FA7144">
        <w:rPr>
          <w:lang w:val="en-US"/>
        </w:rPr>
        <w:t>screen</w:t>
      </w:r>
      <w:r w:rsidR="00FA7144" w:rsidRPr="00FA7144">
        <w:t>.</w:t>
      </w:r>
      <w:proofErr w:type="spellStart"/>
      <w:r w:rsidR="00FA7144">
        <w:rPr>
          <w:lang w:val="en-US"/>
        </w:rPr>
        <w:t>png</w:t>
      </w:r>
      <w:proofErr w:type="spellEnd"/>
      <w:r w:rsidR="00FA7144" w:rsidRPr="00FA7144">
        <w:t>)</w:t>
      </w:r>
    </w:p>
    <w:p w14:paraId="7FD018E2" w14:textId="5A31B6DA" w:rsidR="00727E3D" w:rsidRPr="00727E3D" w:rsidRDefault="00727E3D" w:rsidP="00727E3D">
      <w:r w:rsidRPr="00727E3D">
        <w:t xml:space="preserve">- создать видеозапись экрана устройства, используя </w:t>
      </w:r>
      <w:proofErr w:type="spellStart"/>
      <w:r w:rsidRPr="00727E3D">
        <w:t>adb</w:t>
      </w:r>
      <w:proofErr w:type="spellEnd"/>
      <w:r w:rsidR="00990975" w:rsidRPr="00990975">
        <w:t xml:space="preserve"> (</w:t>
      </w:r>
      <w:proofErr w:type="spellStart"/>
      <w:r w:rsidR="00990975" w:rsidRPr="00990975">
        <w:t>adb</w:t>
      </w:r>
      <w:proofErr w:type="spellEnd"/>
      <w:r w:rsidR="00990975" w:rsidRPr="00990975">
        <w:t xml:space="preserve"> </w:t>
      </w:r>
      <w:proofErr w:type="spellStart"/>
      <w:r w:rsidR="00990975" w:rsidRPr="00990975">
        <w:t>shell</w:t>
      </w:r>
      <w:proofErr w:type="spellEnd"/>
      <w:r w:rsidR="00990975" w:rsidRPr="00990975">
        <w:t xml:space="preserve"> </w:t>
      </w:r>
      <w:proofErr w:type="spellStart"/>
      <w:r w:rsidR="00990975" w:rsidRPr="00990975">
        <w:t>screenrecord</w:t>
      </w:r>
      <w:proofErr w:type="spellEnd"/>
      <w:r w:rsidR="00990975" w:rsidRPr="00990975">
        <w:t xml:space="preserve"> /</w:t>
      </w:r>
      <w:proofErr w:type="spellStart"/>
      <w:r w:rsidR="00990975" w:rsidRPr="00990975">
        <w:t>sdcard</w:t>
      </w:r>
      <w:proofErr w:type="spellEnd"/>
      <w:r w:rsidR="00990975" w:rsidRPr="00990975">
        <w:t>/example.mp4</w:t>
      </w:r>
      <w:r w:rsidR="00990975" w:rsidRPr="00990975">
        <w:t xml:space="preserve">, </w:t>
      </w:r>
      <w:r w:rsidR="00990975">
        <w:rPr>
          <w:lang w:val="en-US"/>
        </w:rPr>
        <w:t>Ctrl</w:t>
      </w:r>
      <w:r w:rsidR="00990975" w:rsidRPr="00990975">
        <w:t>+</w:t>
      </w:r>
      <w:r w:rsidR="00990975">
        <w:rPr>
          <w:lang w:val="en-US"/>
        </w:rPr>
        <w:t>C</w:t>
      </w:r>
      <w:r w:rsidR="00990975" w:rsidRPr="00990975">
        <w:t xml:space="preserve"> </w:t>
      </w:r>
      <w:r w:rsidR="00990975">
        <w:t>в консоли для завершения записи</w:t>
      </w:r>
      <w:r w:rsidR="00990975" w:rsidRPr="00990975">
        <w:t>)</w:t>
      </w:r>
      <w:r w:rsidRPr="00727E3D">
        <w:t xml:space="preserve"> </w:t>
      </w:r>
    </w:p>
    <w:p w14:paraId="55F9EB64" w14:textId="24EFEF03" w:rsidR="00727E3D" w:rsidRPr="00AB5D0C" w:rsidRDefault="00727E3D" w:rsidP="00727E3D">
      <w:r w:rsidRPr="00727E3D">
        <w:t xml:space="preserve">- создать десятисекундную видеозапись экрана устройства, используя </w:t>
      </w:r>
      <w:proofErr w:type="spellStart"/>
      <w:r w:rsidRPr="00727E3D">
        <w:t>adb</w:t>
      </w:r>
      <w:proofErr w:type="spellEnd"/>
      <w:r w:rsidRPr="00727E3D">
        <w:t xml:space="preserve"> </w:t>
      </w:r>
      <w:r w:rsidR="00AB5D0C" w:rsidRPr="00AB5D0C">
        <w:t>(</w:t>
      </w:r>
      <w:r w:rsidR="00AB5D0C">
        <w:t xml:space="preserve">Для того, что бы узнать, как установить </w:t>
      </w:r>
      <w:r w:rsidR="00155D5D">
        <w:t xml:space="preserve">временное ограничение изучите вывод команды </w:t>
      </w:r>
      <w:proofErr w:type="spellStart"/>
      <w:r w:rsidR="00AB5D0C" w:rsidRPr="00990975">
        <w:t>adb</w:t>
      </w:r>
      <w:proofErr w:type="spellEnd"/>
      <w:r w:rsidR="00AB5D0C" w:rsidRPr="00990975">
        <w:t xml:space="preserve"> </w:t>
      </w:r>
      <w:proofErr w:type="spellStart"/>
      <w:r w:rsidR="00AB5D0C" w:rsidRPr="00990975">
        <w:t>shell</w:t>
      </w:r>
      <w:proofErr w:type="spellEnd"/>
      <w:r w:rsidR="00AB5D0C" w:rsidRPr="00990975">
        <w:t xml:space="preserve"> </w:t>
      </w:r>
      <w:proofErr w:type="spellStart"/>
      <w:r w:rsidR="00AB5D0C" w:rsidRPr="00990975">
        <w:t>screenrecord</w:t>
      </w:r>
      <w:proofErr w:type="spellEnd"/>
      <w:r w:rsidR="00155D5D">
        <w:t xml:space="preserve"> --</w:t>
      </w:r>
      <w:r w:rsidR="00155D5D">
        <w:rPr>
          <w:lang w:val="en-US"/>
        </w:rPr>
        <w:t>help</w:t>
      </w:r>
      <w:r w:rsidR="00AB5D0C" w:rsidRPr="00AB5D0C">
        <w:t>)</w:t>
      </w:r>
    </w:p>
    <w:p w14:paraId="6E958553" w14:textId="3BC9F216" w:rsidR="00727E3D" w:rsidRPr="00D84A76" w:rsidRDefault="00727E3D" w:rsidP="00727E3D">
      <w:r w:rsidRPr="00727E3D">
        <w:t xml:space="preserve">- вывести лог действий на экран, вывод перенаправить в текстовый файл </w:t>
      </w:r>
      <w:r w:rsidR="00D84A76" w:rsidRPr="00D84A76">
        <w:t>(</w:t>
      </w:r>
      <w:proofErr w:type="spellStart"/>
      <w:r w:rsidR="00D84A76" w:rsidRPr="00D84A76">
        <w:t>adb</w:t>
      </w:r>
      <w:proofErr w:type="spellEnd"/>
      <w:r w:rsidR="00D84A76" w:rsidRPr="00D84A76">
        <w:t> </w:t>
      </w:r>
      <w:proofErr w:type="spellStart"/>
      <w:r w:rsidR="00D84A76" w:rsidRPr="00D84A76">
        <w:t>logcat</w:t>
      </w:r>
      <w:proofErr w:type="spellEnd"/>
      <w:r w:rsidR="00D84A76" w:rsidRPr="00D84A76">
        <w:t> &gt; </w:t>
      </w:r>
      <w:proofErr w:type="spellStart"/>
      <w:r w:rsidR="00D84A76" w:rsidRPr="00D84A76">
        <w:rPr>
          <w:u w:val="single"/>
        </w:rPr>
        <w:t>имя_файла</w:t>
      </w:r>
      <w:proofErr w:type="spellEnd"/>
      <w:r w:rsidR="00D84A76" w:rsidRPr="00D84A76">
        <w:t>)</w:t>
      </w:r>
    </w:p>
    <w:p w14:paraId="69C02D80" w14:textId="0503E035" w:rsidR="00727E3D" w:rsidRPr="00531910" w:rsidRDefault="00727E3D" w:rsidP="00727E3D">
      <w:r w:rsidRPr="00727E3D">
        <w:t>- вывести лог действий на экран с фильтрацией по приложени</w:t>
      </w:r>
      <w:r w:rsidR="00480587">
        <w:t>ю</w:t>
      </w:r>
      <w:r w:rsidR="00531910">
        <w:t xml:space="preserve">, указав после команды </w:t>
      </w:r>
      <w:r w:rsidR="00531910">
        <w:rPr>
          <w:lang w:val="en-US"/>
        </w:rPr>
        <w:t>logcat</w:t>
      </w:r>
      <w:r w:rsidR="00531910" w:rsidRPr="00531910">
        <w:t xml:space="preserve"> </w:t>
      </w:r>
      <w:r w:rsidR="00531910">
        <w:t>имя пакета приложения</w:t>
      </w:r>
    </w:p>
    <w:p w14:paraId="213BBAC2" w14:textId="11D66A7E" w:rsidR="00FA45AA" w:rsidRDefault="00FA45AA" w:rsidP="00727E3D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25EF471C" w14:textId="77777777" w:rsidR="00A55CB3" w:rsidRDefault="00A55CB3" w:rsidP="00A55CB3">
      <w:pPr>
        <w:pStyle w:val="2"/>
      </w:pPr>
      <w:r w:rsidRPr="00A55CB3">
        <w:t xml:space="preserve">Что такое </w:t>
      </w:r>
      <w:proofErr w:type="spellStart"/>
      <w:r w:rsidRPr="00A55CB3">
        <w:t>adb</w:t>
      </w:r>
      <w:proofErr w:type="spellEnd"/>
      <w:r w:rsidRPr="00A55CB3">
        <w:t xml:space="preserve">? </w:t>
      </w:r>
    </w:p>
    <w:p w14:paraId="61AECE45" w14:textId="77777777" w:rsidR="00A55CB3" w:rsidRDefault="00A55CB3" w:rsidP="00A55CB3">
      <w:pPr>
        <w:pStyle w:val="2"/>
      </w:pPr>
      <w:r w:rsidRPr="00A55CB3">
        <w:t xml:space="preserve">Как узнать путь к папке с </w:t>
      </w:r>
      <w:proofErr w:type="spellStart"/>
      <w:r w:rsidRPr="00A55CB3">
        <w:t>adb</w:t>
      </w:r>
      <w:proofErr w:type="spellEnd"/>
      <w:r w:rsidRPr="00A55CB3">
        <w:t xml:space="preserve">? </w:t>
      </w:r>
    </w:p>
    <w:p w14:paraId="4EB5D13B" w14:textId="77777777" w:rsidR="00A55CB3" w:rsidRDefault="00A55CB3" w:rsidP="00A55CB3">
      <w:pPr>
        <w:pStyle w:val="2"/>
      </w:pPr>
      <w:r w:rsidRPr="00A55CB3">
        <w:t xml:space="preserve">Как запустить утилиту </w:t>
      </w:r>
      <w:proofErr w:type="spellStart"/>
      <w:r w:rsidRPr="00A55CB3">
        <w:t>adb</w:t>
      </w:r>
      <w:proofErr w:type="spellEnd"/>
      <w:r w:rsidRPr="00A55CB3">
        <w:t xml:space="preserve">? </w:t>
      </w:r>
    </w:p>
    <w:p w14:paraId="2847DBBB" w14:textId="77777777" w:rsidR="00A55CB3" w:rsidRDefault="00A55CB3" w:rsidP="00A55CB3">
      <w:pPr>
        <w:pStyle w:val="2"/>
      </w:pPr>
      <w:r w:rsidRPr="00A55CB3">
        <w:t xml:space="preserve">Как узнать список доступных команд </w:t>
      </w:r>
      <w:proofErr w:type="spellStart"/>
      <w:r w:rsidRPr="00A55CB3">
        <w:t>adb</w:t>
      </w:r>
      <w:proofErr w:type="spellEnd"/>
      <w:r w:rsidRPr="00A55CB3">
        <w:t xml:space="preserve">? </w:t>
      </w:r>
    </w:p>
    <w:p w14:paraId="1C4D9ABE" w14:textId="77777777" w:rsidR="00A55CB3" w:rsidRDefault="00A55CB3" w:rsidP="00A55CB3">
      <w:pPr>
        <w:pStyle w:val="2"/>
      </w:pPr>
      <w:r w:rsidRPr="00A55CB3">
        <w:t xml:space="preserve">Как подключиться к </w:t>
      </w:r>
      <w:proofErr w:type="spellStart"/>
      <w:r w:rsidRPr="00A55CB3">
        <w:t>shell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14:paraId="44472A5E" w14:textId="77777777" w:rsidR="00A55CB3" w:rsidRDefault="00A55CB3" w:rsidP="00A55CB3">
      <w:pPr>
        <w:pStyle w:val="2"/>
      </w:pPr>
      <w:r w:rsidRPr="00A55CB3">
        <w:t xml:space="preserve">Как сохранить скриншот и видеозапись экрана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14:paraId="60853C6D" w14:textId="0202E63C" w:rsidR="00965C8E" w:rsidRDefault="00A55CB3" w:rsidP="00A55CB3">
      <w:pPr>
        <w:pStyle w:val="2"/>
      </w:pPr>
      <w:r w:rsidRPr="00A55CB3">
        <w:lastRenderedPageBreak/>
        <w:t xml:space="preserve">Как выполнить обмен файлами между ПК и устройством на </w:t>
      </w:r>
      <w:proofErr w:type="spellStart"/>
      <w:r w:rsidRPr="00A55CB3">
        <w:t>Android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>?</w:t>
      </w:r>
    </w:p>
    <w:sectPr w:rsidR="00965C8E" w:rsidSect="00A55CB3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84A2D" w14:textId="77777777" w:rsidR="009E01CF" w:rsidRDefault="009E01CF" w:rsidP="006747A5">
      <w:r>
        <w:separator/>
      </w:r>
    </w:p>
  </w:endnote>
  <w:endnote w:type="continuationSeparator" w:id="0">
    <w:p w14:paraId="65FA2796" w14:textId="77777777" w:rsidR="009E01CF" w:rsidRDefault="009E01CF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6A54D" w14:textId="77777777" w:rsidR="009E01CF" w:rsidRDefault="009E01CF" w:rsidP="006747A5">
      <w:r>
        <w:separator/>
      </w:r>
    </w:p>
  </w:footnote>
  <w:footnote w:type="continuationSeparator" w:id="0">
    <w:p w14:paraId="5BA79706" w14:textId="77777777" w:rsidR="009E01CF" w:rsidRDefault="009E01CF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7ABCE849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Ю.С., 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C39E1"/>
    <w:rsid w:val="000D6282"/>
    <w:rsid w:val="000E0039"/>
    <w:rsid w:val="00111B29"/>
    <w:rsid w:val="00155D5D"/>
    <w:rsid w:val="0017150B"/>
    <w:rsid w:val="0018259A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676DB"/>
    <w:rsid w:val="00271E47"/>
    <w:rsid w:val="002746AE"/>
    <w:rsid w:val="002827DC"/>
    <w:rsid w:val="00284533"/>
    <w:rsid w:val="00286C7F"/>
    <w:rsid w:val="00293EED"/>
    <w:rsid w:val="00307172"/>
    <w:rsid w:val="003270F0"/>
    <w:rsid w:val="00357D90"/>
    <w:rsid w:val="00367795"/>
    <w:rsid w:val="003767EF"/>
    <w:rsid w:val="00382EE2"/>
    <w:rsid w:val="003C74AA"/>
    <w:rsid w:val="003D76AF"/>
    <w:rsid w:val="003E0728"/>
    <w:rsid w:val="00412EC6"/>
    <w:rsid w:val="004220B0"/>
    <w:rsid w:val="00432B3F"/>
    <w:rsid w:val="00476BBF"/>
    <w:rsid w:val="00476FE3"/>
    <w:rsid w:val="00480587"/>
    <w:rsid w:val="00490DA5"/>
    <w:rsid w:val="004A368A"/>
    <w:rsid w:val="004A666A"/>
    <w:rsid w:val="004B033B"/>
    <w:rsid w:val="004B1C88"/>
    <w:rsid w:val="004E5BA0"/>
    <w:rsid w:val="004E7BED"/>
    <w:rsid w:val="0051771E"/>
    <w:rsid w:val="005225E8"/>
    <w:rsid w:val="00531910"/>
    <w:rsid w:val="00543084"/>
    <w:rsid w:val="0056123E"/>
    <w:rsid w:val="00573461"/>
    <w:rsid w:val="0059183D"/>
    <w:rsid w:val="00591CDE"/>
    <w:rsid w:val="005A12D1"/>
    <w:rsid w:val="005A5A70"/>
    <w:rsid w:val="005A7349"/>
    <w:rsid w:val="00601E65"/>
    <w:rsid w:val="00605F5D"/>
    <w:rsid w:val="00634C48"/>
    <w:rsid w:val="006747A5"/>
    <w:rsid w:val="00693BA2"/>
    <w:rsid w:val="006942C3"/>
    <w:rsid w:val="006D4F24"/>
    <w:rsid w:val="006E08C4"/>
    <w:rsid w:val="006E28D9"/>
    <w:rsid w:val="006E2B52"/>
    <w:rsid w:val="006E6843"/>
    <w:rsid w:val="00710836"/>
    <w:rsid w:val="00727E3D"/>
    <w:rsid w:val="00742A9F"/>
    <w:rsid w:val="00755B36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2B08"/>
    <w:rsid w:val="00813293"/>
    <w:rsid w:val="00814C20"/>
    <w:rsid w:val="0082374D"/>
    <w:rsid w:val="00824955"/>
    <w:rsid w:val="00827438"/>
    <w:rsid w:val="00840D63"/>
    <w:rsid w:val="0085777B"/>
    <w:rsid w:val="008629B7"/>
    <w:rsid w:val="008921AE"/>
    <w:rsid w:val="008C5AE8"/>
    <w:rsid w:val="00902556"/>
    <w:rsid w:val="009043E4"/>
    <w:rsid w:val="00915945"/>
    <w:rsid w:val="00922D0E"/>
    <w:rsid w:val="00925158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74EF"/>
    <w:rsid w:val="009B451D"/>
    <w:rsid w:val="009C0E46"/>
    <w:rsid w:val="009C4862"/>
    <w:rsid w:val="009C5E73"/>
    <w:rsid w:val="009D5945"/>
    <w:rsid w:val="009E01CF"/>
    <w:rsid w:val="009F126C"/>
    <w:rsid w:val="009F72D5"/>
    <w:rsid w:val="00A238F8"/>
    <w:rsid w:val="00A331AB"/>
    <w:rsid w:val="00A51F50"/>
    <w:rsid w:val="00A55CB3"/>
    <w:rsid w:val="00A67C92"/>
    <w:rsid w:val="00A7328A"/>
    <w:rsid w:val="00A7632F"/>
    <w:rsid w:val="00A84FD8"/>
    <w:rsid w:val="00A94224"/>
    <w:rsid w:val="00A94701"/>
    <w:rsid w:val="00AA4C22"/>
    <w:rsid w:val="00AB5D0C"/>
    <w:rsid w:val="00AB7D49"/>
    <w:rsid w:val="00AD1750"/>
    <w:rsid w:val="00AE115E"/>
    <w:rsid w:val="00AE7ADF"/>
    <w:rsid w:val="00AF2AB1"/>
    <w:rsid w:val="00AF3FE4"/>
    <w:rsid w:val="00AF4ABD"/>
    <w:rsid w:val="00B01E0A"/>
    <w:rsid w:val="00B04478"/>
    <w:rsid w:val="00B26F2E"/>
    <w:rsid w:val="00B54F24"/>
    <w:rsid w:val="00B568CF"/>
    <w:rsid w:val="00B904BB"/>
    <w:rsid w:val="00BE08FB"/>
    <w:rsid w:val="00BF6607"/>
    <w:rsid w:val="00C01869"/>
    <w:rsid w:val="00C0520D"/>
    <w:rsid w:val="00C21426"/>
    <w:rsid w:val="00C41CA8"/>
    <w:rsid w:val="00C429C5"/>
    <w:rsid w:val="00C46B83"/>
    <w:rsid w:val="00C900F9"/>
    <w:rsid w:val="00C909A7"/>
    <w:rsid w:val="00C9318C"/>
    <w:rsid w:val="00CA3F72"/>
    <w:rsid w:val="00CA737D"/>
    <w:rsid w:val="00CB16AE"/>
    <w:rsid w:val="00CB6142"/>
    <w:rsid w:val="00CC0580"/>
    <w:rsid w:val="00CC250A"/>
    <w:rsid w:val="00CC6D49"/>
    <w:rsid w:val="00CF0E87"/>
    <w:rsid w:val="00D0337E"/>
    <w:rsid w:val="00D054E9"/>
    <w:rsid w:val="00D3211F"/>
    <w:rsid w:val="00D50D20"/>
    <w:rsid w:val="00D50F3C"/>
    <w:rsid w:val="00D66B17"/>
    <w:rsid w:val="00D66C75"/>
    <w:rsid w:val="00D6759E"/>
    <w:rsid w:val="00D800C8"/>
    <w:rsid w:val="00D84A76"/>
    <w:rsid w:val="00D84E77"/>
    <w:rsid w:val="00D96466"/>
    <w:rsid w:val="00DA7CA7"/>
    <w:rsid w:val="00DD3A5A"/>
    <w:rsid w:val="00DE10FA"/>
    <w:rsid w:val="00DE16BA"/>
    <w:rsid w:val="00DF6619"/>
    <w:rsid w:val="00E070CA"/>
    <w:rsid w:val="00E3424D"/>
    <w:rsid w:val="00E379E5"/>
    <w:rsid w:val="00E65595"/>
    <w:rsid w:val="00E65989"/>
    <w:rsid w:val="00E72530"/>
    <w:rsid w:val="00E8247E"/>
    <w:rsid w:val="00E9200A"/>
    <w:rsid w:val="00ED545F"/>
    <w:rsid w:val="00EE187F"/>
    <w:rsid w:val="00EF26F6"/>
    <w:rsid w:val="00EF5E87"/>
    <w:rsid w:val="00EF64FF"/>
    <w:rsid w:val="00F06D05"/>
    <w:rsid w:val="00F140C2"/>
    <w:rsid w:val="00F15290"/>
    <w:rsid w:val="00F34B3A"/>
    <w:rsid w:val="00F42A9D"/>
    <w:rsid w:val="00F86C25"/>
    <w:rsid w:val="00F95F7F"/>
    <w:rsid w:val="00F96774"/>
    <w:rsid w:val="00FA45AA"/>
    <w:rsid w:val="00FA7144"/>
    <w:rsid w:val="00FB767C"/>
    <w:rsid w:val="00FC015F"/>
    <w:rsid w:val="00FD1DD8"/>
    <w:rsid w:val="00FD6194"/>
    <w:rsid w:val="00FE0863"/>
    <w:rsid w:val="00FE2034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ols/a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114</TotalTime>
  <Pages>3</Pages>
  <Words>493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45</cp:revision>
  <cp:lastPrinted>2025-02-04T05:43:00Z</cp:lastPrinted>
  <dcterms:created xsi:type="dcterms:W3CDTF">2025-02-04T05:43:00Z</dcterms:created>
  <dcterms:modified xsi:type="dcterms:W3CDTF">2025-02-14T16:45:00Z</dcterms:modified>
</cp:coreProperties>
</file>