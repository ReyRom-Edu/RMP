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188F7DF6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57016C">
        <w:t>4</w:t>
      </w:r>
      <w:r w:rsidRPr="00824955">
        <w:br/>
      </w:r>
      <w:r w:rsidR="0057016C" w:rsidRPr="0057016C">
        <w:t>Изучение и комментирование кода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6E023E60" w:rsidR="00FA45AA" w:rsidRDefault="0057016C" w:rsidP="00382EE2">
      <w:pPr>
        <w:pStyle w:val="2"/>
      </w:pPr>
      <w:r w:rsidRPr="0057016C">
        <w:t xml:space="preserve">Изучить процесс документирования и комментирования приложения </w:t>
      </w:r>
      <w:proofErr w:type="spellStart"/>
      <w:r w:rsidRPr="0057016C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0D18A01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26375986" w14:textId="77777777" w:rsidR="00F41EE2" w:rsidRDefault="00D27313" w:rsidP="00F41EE2">
      <w:pPr>
        <w:pStyle w:val="2"/>
      </w:pPr>
      <w:r w:rsidRPr="00D27313">
        <w:t xml:space="preserve">Комментирование функций без параметров </w:t>
      </w:r>
    </w:p>
    <w:p w14:paraId="5C42FC3E" w14:textId="6F33830C" w:rsidR="00D27313" w:rsidRDefault="00D27313" w:rsidP="00F41EE2">
      <w:pPr>
        <w:pStyle w:val="2"/>
        <w:numPr>
          <w:ilvl w:val="2"/>
          <w:numId w:val="6"/>
        </w:numPr>
      </w:pPr>
      <w:r w:rsidRPr="00D27313">
        <w:t xml:space="preserve">Создать в </w:t>
      </w:r>
      <w:proofErr w:type="spellStart"/>
      <w:r w:rsidRPr="00D27313">
        <w:t>Android</w:t>
      </w:r>
      <w:proofErr w:type="spellEnd"/>
      <w:r w:rsidRPr="00D27313">
        <w:t xml:space="preserve"> Studio новый проект на </w:t>
      </w:r>
      <w:proofErr w:type="spellStart"/>
      <w:r w:rsidRPr="00D27313">
        <w:t>Kotlin</w:t>
      </w:r>
      <w:proofErr w:type="spellEnd"/>
      <w:r w:rsidRPr="00D27313">
        <w:t xml:space="preserve">, используя шаблон </w:t>
      </w:r>
      <w:proofErr w:type="spellStart"/>
      <w:r w:rsidRPr="00D27313">
        <w:t>Empty</w:t>
      </w:r>
      <w:proofErr w:type="spellEnd"/>
      <w:r w:rsidRPr="00D27313">
        <w:t xml:space="preserve"> </w:t>
      </w:r>
      <w:proofErr w:type="spellStart"/>
      <w:r w:rsidRPr="00D27313">
        <w:t>Compose</w:t>
      </w:r>
      <w:proofErr w:type="spellEnd"/>
      <w:r w:rsidRPr="00D27313">
        <w:t xml:space="preserve"> </w:t>
      </w:r>
      <w:proofErr w:type="spellStart"/>
      <w:r w:rsidRPr="00D27313">
        <w:t>Activity</w:t>
      </w:r>
      <w:proofErr w:type="spellEnd"/>
      <w:r w:rsidRPr="00D27313">
        <w:t xml:space="preserve">. Добавить комментарий </w:t>
      </w:r>
      <w:proofErr w:type="spellStart"/>
      <w:r w:rsidRPr="00D27313">
        <w:t>KDoc</w:t>
      </w:r>
      <w:proofErr w:type="spellEnd"/>
      <w:r w:rsidRPr="00D27313">
        <w:t xml:space="preserve"> функции </w:t>
      </w:r>
      <w:proofErr w:type="spellStart"/>
      <w:r w:rsidRPr="00D27313">
        <w:t>DefaultPreview</w:t>
      </w:r>
      <w:proofErr w:type="spellEnd"/>
      <w:r w:rsidRPr="00D27313">
        <w:t xml:space="preserve">. </w:t>
      </w:r>
    </w:p>
    <w:p w14:paraId="765DD0D8" w14:textId="77777777" w:rsidR="00F41EE2" w:rsidRDefault="00D27313" w:rsidP="00F41EE2">
      <w:pPr>
        <w:pStyle w:val="2"/>
      </w:pPr>
      <w:r w:rsidRPr="00D27313">
        <w:t xml:space="preserve">Комментирование функций с параметрами </w:t>
      </w:r>
    </w:p>
    <w:p w14:paraId="7CB43E07" w14:textId="0013101D" w:rsidR="00D27313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комментарий </w:t>
      </w:r>
      <w:proofErr w:type="spellStart"/>
      <w:r w:rsidRPr="00D27313">
        <w:t>KDoc</w:t>
      </w:r>
      <w:proofErr w:type="spellEnd"/>
      <w:r w:rsidRPr="00D27313">
        <w:t xml:space="preserve"> функции </w:t>
      </w:r>
      <w:proofErr w:type="spellStart"/>
      <w:r w:rsidRPr="00D27313">
        <w:t>Greeting</w:t>
      </w:r>
      <w:proofErr w:type="spellEnd"/>
      <w:r w:rsidRPr="00D27313">
        <w:t xml:space="preserve">. У функции должно быть описание параметров и выполняемого действия. </w:t>
      </w:r>
    </w:p>
    <w:p w14:paraId="34710758" w14:textId="77777777" w:rsidR="00F41EE2" w:rsidRDefault="00D27313" w:rsidP="00F41EE2">
      <w:pPr>
        <w:pStyle w:val="2"/>
      </w:pPr>
      <w:r w:rsidRPr="00D27313">
        <w:t xml:space="preserve">Комментирование функций, возвращающих значение </w:t>
      </w:r>
    </w:p>
    <w:p w14:paraId="1B6A7B76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в </w:t>
      </w:r>
      <w:proofErr w:type="spellStart"/>
      <w:r w:rsidRPr="00D27313">
        <w:t>MainActivity</w:t>
      </w:r>
      <w:proofErr w:type="spellEnd"/>
      <w:r w:rsidRPr="00D27313">
        <w:t xml:space="preserve"> функцию для вычисления результата деления двух переданных в параметрах чисел, возвращающую результат. </w:t>
      </w:r>
    </w:p>
    <w:p w14:paraId="61B71C04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комментарий </w:t>
      </w:r>
      <w:proofErr w:type="spellStart"/>
      <w:r w:rsidRPr="00D27313">
        <w:t>KDoc</w:t>
      </w:r>
      <w:proofErr w:type="spellEnd"/>
      <w:r w:rsidRPr="00D27313">
        <w:t xml:space="preserve"> функции. У функции должно быть описание параметров, возвращаемого значения и выполняемого действия. </w:t>
      </w:r>
    </w:p>
    <w:p w14:paraId="184D1E5F" w14:textId="5F0F1C22" w:rsidR="00D27313" w:rsidRDefault="00D27313" w:rsidP="00F41EE2">
      <w:pPr>
        <w:pStyle w:val="2"/>
        <w:numPr>
          <w:ilvl w:val="2"/>
          <w:numId w:val="6"/>
        </w:numPr>
      </w:pPr>
      <w:r w:rsidRPr="00D27313">
        <w:t xml:space="preserve">Реализовать вызов функции и проверить, что комментарии отображаются в процессе написания кода. </w:t>
      </w:r>
    </w:p>
    <w:p w14:paraId="3D7A6F85" w14:textId="77777777" w:rsidR="00F41EE2" w:rsidRDefault="00D27313" w:rsidP="00F41EE2">
      <w:pPr>
        <w:pStyle w:val="2"/>
      </w:pPr>
      <w:r w:rsidRPr="00D27313">
        <w:t xml:space="preserve">Комментирование ошибок </w:t>
      </w:r>
    </w:p>
    <w:p w14:paraId="40E2CDC9" w14:textId="1488B6F3" w:rsidR="00D27313" w:rsidRDefault="00D27313" w:rsidP="00F41EE2">
      <w:pPr>
        <w:pStyle w:val="2"/>
        <w:numPr>
          <w:ilvl w:val="2"/>
          <w:numId w:val="6"/>
        </w:numPr>
      </w:pPr>
      <w:r w:rsidRPr="00D27313">
        <w:t>Добавить</w:t>
      </w:r>
      <w:r w:rsidR="00F41EE2">
        <w:t xml:space="preserve"> </w:t>
      </w:r>
      <w:r w:rsidR="00764BF3">
        <w:t>функцию, в которой происходит</w:t>
      </w:r>
      <w:r w:rsidRPr="00D27313">
        <w:t xml:space="preserve"> генераци</w:t>
      </w:r>
      <w:r w:rsidR="00764BF3">
        <w:t>я</w:t>
      </w:r>
      <w:r w:rsidRPr="00D27313">
        <w:t xml:space="preserve"> исключения при попытке деления на 0 и добавить информацию об исключении в </w:t>
      </w:r>
      <w:proofErr w:type="spellStart"/>
      <w:r w:rsidRPr="00D27313">
        <w:t>KDoc</w:t>
      </w:r>
      <w:proofErr w:type="spellEnd"/>
      <w:r w:rsidRPr="00D27313">
        <w:t xml:space="preserve"> комментарии. </w:t>
      </w:r>
    </w:p>
    <w:p w14:paraId="4A614600" w14:textId="77777777" w:rsidR="00F41EE2" w:rsidRDefault="00D27313" w:rsidP="00F41EE2">
      <w:pPr>
        <w:pStyle w:val="2"/>
      </w:pPr>
      <w:r w:rsidRPr="00D27313">
        <w:t xml:space="preserve">Комментирование класса </w:t>
      </w:r>
    </w:p>
    <w:p w14:paraId="4958068D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в проект </w:t>
      </w:r>
      <w:proofErr w:type="spellStart"/>
      <w:r w:rsidRPr="00D27313">
        <w:t>data</w:t>
      </w:r>
      <w:proofErr w:type="spellEnd"/>
      <w:r w:rsidRPr="00D27313">
        <w:t xml:space="preserve"> </w:t>
      </w:r>
      <w:proofErr w:type="spellStart"/>
      <w:r w:rsidRPr="00D27313">
        <w:t>class</w:t>
      </w:r>
      <w:proofErr w:type="spellEnd"/>
      <w:r w:rsidRPr="00D27313">
        <w:t xml:space="preserve"> для хранения логина и пароля пользователя. Логин и пароль объявить в основном конструкторе. </w:t>
      </w:r>
    </w:p>
    <w:p w14:paraId="0F31111B" w14:textId="77777777" w:rsidR="00F41EE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метод для проверки того, что переданный в метод пароль совпадает с паролем пользователя. Метод должен возвращать </w:t>
      </w:r>
      <w:proofErr w:type="spellStart"/>
      <w:r w:rsidRPr="00D27313">
        <w:t>true</w:t>
      </w:r>
      <w:proofErr w:type="spellEnd"/>
      <w:r w:rsidRPr="00D27313">
        <w:t>/</w:t>
      </w:r>
      <w:proofErr w:type="spellStart"/>
      <w:r w:rsidRPr="00D27313">
        <w:t>false</w:t>
      </w:r>
      <w:proofErr w:type="spellEnd"/>
      <w:r w:rsidRPr="00D27313">
        <w:t xml:space="preserve">. </w:t>
      </w:r>
    </w:p>
    <w:p w14:paraId="48C26B50" w14:textId="51002FA8" w:rsidR="00F05A35" w:rsidRPr="00E75152" w:rsidRDefault="00D27313" w:rsidP="00F41EE2">
      <w:pPr>
        <w:pStyle w:val="2"/>
        <w:numPr>
          <w:ilvl w:val="2"/>
          <w:numId w:val="6"/>
        </w:numPr>
      </w:pPr>
      <w:r w:rsidRPr="00D27313">
        <w:t xml:space="preserve">Добавить комментарий </w:t>
      </w:r>
      <w:proofErr w:type="spellStart"/>
      <w:r w:rsidRPr="00D27313">
        <w:t>KDoc</w:t>
      </w:r>
      <w:proofErr w:type="spellEnd"/>
      <w:r w:rsidRPr="00D27313">
        <w:t xml:space="preserve"> к созданному классу и его элементам</w:t>
      </w:r>
      <w:r w:rsidR="00F05A35" w:rsidRPr="00E75152">
        <w:t xml:space="preserve">. </w:t>
      </w:r>
    </w:p>
    <w:p w14:paraId="213BBAC2" w14:textId="5D28450F" w:rsidR="00FA45AA" w:rsidRDefault="00FA45AA" w:rsidP="00727E3D">
      <w:pPr>
        <w:pStyle w:val="1"/>
      </w:pPr>
      <w:r>
        <w:lastRenderedPageBreak/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47B4192" w14:textId="77777777" w:rsidR="00D27313" w:rsidRDefault="00D27313" w:rsidP="00D27313">
      <w:pPr>
        <w:pStyle w:val="2"/>
      </w:pPr>
      <w:r w:rsidRPr="00D27313">
        <w:t xml:space="preserve">Как оформляются комментарии в силе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14:paraId="02568D0F" w14:textId="77777777" w:rsidR="00D27313" w:rsidRDefault="00D27313" w:rsidP="00D27313">
      <w:pPr>
        <w:pStyle w:val="2"/>
      </w:pPr>
      <w:r w:rsidRPr="00D27313">
        <w:t xml:space="preserve">Какая общая форма комментария в стиле </w:t>
      </w:r>
      <w:proofErr w:type="spellStart"/>
      <w:r w:rsidRPr="00D27313">
        <w:t>KDoc</w:t>
      </w:r>
      <w:proofErr w:type="spellEnd"/>
      <w:r w:rsidRPr="00D27313">
        <w:t xml:space="preserve">? </w:t>
      </w:r>
    </w:p>
    <w:p w14:paraId="1BBBC3DE" w14:textId="77777777" w:rsidR="00D27313" w:rsidRDefault="00D27313" w:rsidP="00D27313">
      <w:pPr>
        <w:pStyle w:val="2"/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свойства класса? </w:t>
      </w:r>
    </w:p>
    <w:p w14:paraId="2BA4BCB8" w14:textId="77777777" w:rsidR="00D27313" w:rsidRDefault="00D27313" w:rsidP="00D27313">
      <w:pPr>
        <w:pStyle w:val="2"/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параметры функции? </w:t>
      </w:r>
    </w:p>
    <w:p w14:paraId="60853C6D" w14:textId="2F9614B2" w:rsidR="00965C8E" w:rsidRDefault="00D27313" w:rsidP="00D27313">
      <w:pPr>
        <w:pStyle w:val="2"/>
      </w:pPr>
      <w:r w:rsidRPr="00D27313">
        <w:t xml:space="preserve">Как в комментарии </w:t>
      </w:r>
      <w:proofErr w:type="spellStart"/>
      <w:r w:rsidRPr="00D27313">
        <w:t>KDoc</w:t>
      </w:r>
      <w:proofErr w:type="spellEnd"/>
      <w:r w:rsidRPr="00D27313">
        <w:t xml:space="preserve"> описать возвращаемое значение функции?</w:t>
      </w:r>
    </w:p>
    <w:sectPr w:rsidR="00965C8E" w:rsidSect="00A55C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4CEA" w14:textId="77777777" w:rsidR="009E58AC" w:rsidRDefault="009E58AC" w:rsidP="006747A5">
      <w:r>
        <w:separator/>
      </w:r>
    </w:p>
  </w:endnote>
  <w:endnote w:type="continuationSeparator" w:id="0">
    <w:p w14:paraId="5E62821F" w14:textId="77777777" w:rsidR="009E58AC" w:rsidRDefault="009E58A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0C44" w14:textId="77777777" w:rsidR="009E58AC" w:rsidRDefault="009E58AC" w:rsidP="006747A5">
      <w:r>
        <w:separator/>
      </w:r>
    </w:p>
  </w:footnote>
  <w:footnote w:type="continuationSeparator" w:id="0">
    <w:p w14:paraId="32702DA2" w14:textId="77777777" w:rsidR="009E58AC" w:rsidRDefault="009E58A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41513E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B513A"/>
    <w:rsid w:val="000C39E1"/>
    <w:rsid w:val="000D6282"/>
    <w:rsid w:val="000E0039"/>
    <w:rsid w:val="00111B29"/>
    <w:rsid w:val="00155593"/>
    <w:rsid w:val="00155D5D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7EF"/>
    <w:rsid w:val="00382EE2"/>
    <w:rsid w:val="003870A1"/>
    <w:rsid w:val="003C74AA"/>
    <w:rsid w:val="003D76AF"/>
    <w:rsid w:val="003E0728"/>
    <w:rsid w:val="00412EC6"/>
    <w:rsid w:val="004220B0"/>
    <w:rsid w:val="00432B3F"/>
    <w:rsid w:val="00446DE6"/>
    <w:rsid w:val="00476BBF"/>
    <w:rsid w:val="00476FE3"/>
    <w:rsid w:val="00480587"/>
    <w:rsid w:val="00490DA5"/>
    <w:rsid w:val="004A368A"/>
    <w:rsid w:val="004A666A"/>
    <w:rsid w:val="004B033B"/>
    <w:rsid w:val="004B1C88"/>
    <w:rsid w:val="004E5BA0"/>
    <w:rsid w:val="004E7BED"/>
    <w:rsid w:val="0051771E"/>
    <w:rsid w:val="005225E8"/>
    <w:rsid w:val="00531910"/>
    <w:rsid w:val="00543084"/>
    <w:rsid w:val="0055027A"/>
    <w:rsid w:val="0056123E"/>
    <w:rsid w:val="0057016C"/>
    <w:rsid w:val="00573461"/>
    <w:rsid w:val="005842D8"/>
    <w:rsid w:val="0059183D"/>
    <w:rsid w:val="00591CDE"/>
    <w:rsid w:val="005A12D1"/>
    <w:rsid w:val="005A5A70"/>
    <w:rsid w:val="005A7349"/>
    <w:rsid w:val="00601E65"/>
    <w:rsid w:val="00605956"/>
    <w:rsid w:val="00605F5D"/>
    <w:rsid w:val="00634C48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A9F"/>
    <w:rsid w:val="00755B36"/>
    <w:rsid w:val="00760A24"/>
    <w:rsid w:val="00764BF3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921AE"/>
    <w:rsid w:val="008B13BF"/>
    <w:rsid w:val="008C5AE8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74EF"/>
    <w:rsid w:val="009B451D"/>
    <w:rsid w:val="009C0E46"/>
    <w:rsid w:val="009C4862"/>
    <w:rsid w:val="009C5E73"/>
    <w:rsid w:val="009D18CB"/>
    <w:rsid w:val="009D5945"/>
    <w:rsid w:val="009E01CF"/>
    <w:rsid w:val="009E58AC"/>
    <w:rsid w:val="009F126C"/>
    <w:rsid w:val="009F72D5"/>
    <w:rsid w:val="00A238F8"/>
    <w:rsid w:val="00A331AB"/>
    <w:rsid w:val="00A51F50"/>
    <w:rsid w:val="00A55CB3"/>
    <w:rsid w:val="00A67C92"/>
    <w:rsid w:val="00A7328A"/>
    <w:rsid w:val="00A7632F"/>
    <w:rsid w:val="00A84FD8"/>
    <w:rsid w:val="00A94224"/>
    <w:rsid w:val="00A94701"/>
    <w:rsid w:val="00AA4C22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CF4976"/>
    <w:rsid w:val="00D0337E"/>
    <w:rsid w:val="00D054E9"/>
    <w:rsid w:val="00D25084"/>
    <w:rsid w:val="00D27313"/>
    <w:rsid w:val="00D3211F"/>
    <w:rsid w:val="00D50D20"/>
    <w:rsid w:val="00D50F3C"/>
    <w:rsid w:val="00D66B17"/>
    <w:rsid w:val="00D66C75"/>
    <w:rsid w:val="00D6759E"/>
    <w:rsid w:val="00D760E6"/>
    <w:rsid w:val="00D800C8"/>
    <w:rsid w:val="00D84A76"/>
    <w:rsid w:val="00D84E77"/>
    <w:rsid w:val="00D9646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5595"/>
    <w:rsid w:val="00E65989"/>
    <w:rsid w:val="00E72530"/>
    <w:rsid w:val="00E75152"/>
    <w:rsid w:val="00E75451"/>
    <w:rsid w:val="00E8247E"/>
    <w:rsid w:val="00E91D60"/>
    <w:rsid w:val="00E9200A"/>
    <w:rsid w:val="00ED545F"/>
    <w:rsid w:val="00EE187F"/>
    <w:rsid w:val="00EF26F6"/>
    <w:rsid w:val="00EF5E87"/>
    <w:rsid w:val="00EF64FF"/>
    <w:rsid w:val="00F05A35"/>
    <w:rsid w:val="00F06D05"/>
    <w:rsid w:val="00F140C2"/>
    <w:rsid w:val="00F15290"/>
    <w:rsid w:val="00F34B3A"/>
    <w:rsid w:val="00F41EE2"/>
    <w:rsid w:val="00F42A9D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179</TotalTime>
  <Pages>2</Pages>
  <Words>300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71</cp:revision>
  <cp:lastPrinted>2025-02-04T05:43:00Z</cp:lastPrinted>
  <dcterms:created xsi:type="dcterms:W3CDTF">2025-02-04T05:43:00Z</dcterms:created>
  <dcterms:modified xsi:type="dcterms:W3CDTF">2025-02-26T15:23:00Z</dcterms:modified>
</cp:coreProperties>
</file>