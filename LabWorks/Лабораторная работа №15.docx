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8020B20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A71B48" w:rsidRPr="00A71B48">
        <w:t>5</w:t>
      </w:r>
      <w:r w:rsidRPr="00824955">
        <w:br/>
      </w:r>
      <w:r w:rsidR="00A71B48" w:rsidRPr="00A71B48">
        <w:t>Изменение элементов дизайна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8AD5F96" w:rsidR="00FA45AA" w:rsidRDefault="00A71B48" w:rsidP="00382EE2">
      <w:pPr>
        <w:pStyle w:val="2"/>
      </w:pPr>
      <w:r w:rsidRPr="00A71B48">
        <w:t>Изучить процесс изменения элементов дизайна приложения в Android Studio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CE7316D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A71B48" w:rsidRPr="009E4F37">
        <w:t>2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6D2745E5" w14:textId="77777777" w:rsidR="009E4F37" w:rsidRPr="009E4F37" w:rsidRDefault="009E4F37" w:rsidP="009E4F37">
      <w:pPr>
        <w:pStyle w:val="2"/>
      </w:pPr>
      <w:r w:rsidRPr="009E4F37">
        <w:t xml:space="preserve">Создание набора экранов </w:t>
      </w:r>
    </w:p>
    <w:p w14:paraId="20DA0D50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проект пакет screens. Добавить в пакет screens набор из следующих composable-функций, каждая описывает свой экран: </w:t>
      </w:r>
    </w:p>
    <w:p w14:paraId="17EC9A76" w14:textId="77777777" w:rsidR="009E4F37" w:rsidRPr="009E4F37" w:rsidRDefault="009E4F37" w:rsidP="009E4F37">
      <w:r w:rsidRPr="009E4F37">
        <w:t xml:space="preserve">- экран авторизации </w:t>
      </w:r>
    </w:p>
    <w:p w14:paraId="566B2B84" w14:textId="77777777" w:rsidR="009E4F37" w:rsidRPr="009E4F37" w:rsidRDefault="009E4F37" w:rsidP="009E4F37">
      <w:r w:rsidRPr="009E4F37">
        <w:t xml:space="preserve">- экран регистрации </w:t>
      </w:r>
    </w:p>
    <w:p w14:paraId="5D78EA47" w14:textId="77777777" w:rsidR="009E4F37" w:rsidRPr="009E4F37" w:rsidRDefault="009E4F37" w:rsidP="009E4F37">
      <w:r w:rsidRPr="009E4F37">
        <w:t xml:space="preserve">- профиль пользователя </w:t>
      </w:r>
    </w:p>
    <w:p w14:paraId="202F1A44" w14:textId="68714BE1" w:rsidR="009E4F37" w:rsidRPr="009E4F37" w:rsidRDefault="009E4F37" w:rsidP="009E4F37">
      <w:r w:rsidRPr="009E4F37">
        <w:t xml:space="preserve">В каждой функции разместить текст с названием </w:t>
      </w:r>
    </w:p>
    <w:p w14:paraId="6905935E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предпросмотр или запуск, отобразить каждый экран. </w:t>
      </w:r>
    </w:p>
    <w:p w14:paraId="2033F9E8" w14:textId="77777777" w:rsidR="009E4F37" w:rsidRPr="009E4F37" w:rsidRDefault="009E4F37" w:rsidP="009E4F37">
      <w:pPr>
        <w:pStyle w:val="2"/>
      </w:pPr>
      <w:r w:rsidRPr="009E4F37">
        <w:t xml:space="preserve">Настройка экранов Для размещения использовать различные контейнеры компоновки </w:t>
      </w:r>
    </w:p>
    <w:p w14:paraId="47E0554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авторизации: </w:t>
      </w:r>
    </w:p>
    <w:p w14:paraId="7E6BFDAE" w14:textId="77777777" w:rsidR="009E4F37" w:rsidRPr="009E4F37" w:rsidRDefault="009E4F37" w:rsidP="009E4F37">
      <w:r w:rsidRPr="009E4F37">
        <w:t xml:space="preserve">- поля ввода логина и пароля </w:t>
      </w:r>
    </w:p>
    <w:p w14:paraId="5CD3AB16" w14:textId="0434F372" w:rsidR="009E4F37" w:rsidRPr="009E4F37" w:rsidRDefault="009E4F37" w:rsidP="009E4F37">
      <w:r w:rsidRPr="009E4F37">
        <w:t xml:space="preserve">- кнопки «Войти» и «Зарегистрироваться» </w:t>
      </w:r>
    </w:p>
    <w:p w14:paraId="3BD8F4A8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регистрации: </w:t>
      </w:r>
    </w:p>
    <w:p w14:paraId="4FAEFD98" w14:textId="77777777" w:rsidR="009E4F37" w:rsidRPr="009E4F37" w:rsidRDefault="009E4F37" w:rsidP="009E4F37">
      <w:r w:rsidRPr="009E4F37">
        <w:t xml:space="preserve">- поля ввода логина, пароля и подтверждения пароля, номера телефона, email, возраста </w:t>
      </w:r>
    </w:p>
    <w:p w14:paraId="2D647691" w14:textId="77777777" w:rsidR="009E4F37" w:rsidRPr="009E4F37" w:rsidRDefault="009E4F37" w:rsidP="009E4F37">
      <w:r w:rsidRPr="009E4F37">
        <w:t xml:space="preserve">- кнопка «ОК» </w:t>
      </w:r>
    </w:p>
    <w:p w14:paraId="23DD69E6" w14:textId="70BFF583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Разместить на экране </w:t>
      </w:r>
      <w:r w:rsidR="008E1DD6">
        <w:t>профиля пользователя</w:t>
      </w:r>
      <w:r w:rsidRPr="009E4F37">
        <w:t xml:space="preserve">: метки для отображения логина, имени, возраста, страны, информации «О себе» кнопка «Назад» </w:t>
      </w:r>
    </w:p>
    <w:p w14:paraId="1AFF1DB7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предпросмотр или запуск, отобразить каждый экран. </w:t>
      </w:r>
    </w:p>
    <w:p w14:paraId="253A5BB7" w14:textId="77777777" w:rsidR="009E4F37" w:rsidRPr="009E4F37" w:rsidRDefault="009E4F37" w:rsidP="009E4F37">
      <w:pPr>
        <w:pStyle w:val="2"/>
      </w:pPr>
      <w:r w:rsidRPr="009E4F37">
        <w:t xml:space="preserve">Реализация переходов между экранами </w:t>
      </w:r>
    </w:p>
    <w:p w14:paraId="06D4A23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MainActivity.kt переменную current, присвоить ей значение mutableStateOf() </w:t>
      </w:r>
    </w:p>
    <w:p w14:paraId="6F77759A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В setContent в зависимости от значения переменной current вызывать соответствующую compose-функцию для отображения экрана. </w:t>
      </w:r>
    </w:p>
    <w:p w14:paraId="4F525297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Реализовать изменение значения переменной current при нажатии на </w:t>
      </w:r>
      <w:r w:rsidRPr="009E4F37">
        <w:lastRenderedPageBreak/>
        <w:t xml:space="preserve">кнопки экранов: </w:t>
      </w:r>
    </w:p>
    <w:p w14:paraId="79B1B70C" w14:textId="77777777" w:rsidR="009E4F37" w:rsidRPr="009E4F37" w:rsidRDefault="009E4F37" w:rsidP="009E4F37">
      <w:r w:rsidRPr="009E4F37">
        <w:t xml:space="preserve">- авторизация: зарегистрироваться перенаправляет на экран регистрации, войти – на экран с профилем </w:t>
      </w:r>
    </w:p>
    <w:p w14:paraId="6788BDDC" w14:textId="77777777" w:rsidR="009E4F37" w:rsidRPr="009E4F37" w:rsidRDefault="009E4F37" w:rsidP="009E4F37">
      <w:r w:rsidRPr="009E4F37">
        <w:t xml:space="preserve">- регистрация: ОК перенаправляет на экран авторизации </w:t>
      </w:r>
    </w:p>
    <w:p w14:paraId="179DBE39" w14:textId="77777777" w:rsidR="009E4F37" w:rsidRPr="009E4F37" w:rsidRDefault="009E4F37" w:rsidP="009E4F37">
      <w:r w:rsidRPr="009E4F37">
        <w:t xml:space="preserve">- профиль: назад перенаправляет на экран авторизации </w:t>
      </w:r>
    </w:p>
    <w:p w14:paraId="54BDA096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запуск, отобразить переход между экранами. </w:t>
      </w:r>
    </w:p>
    <w:p w14:paraId="4000E1EB" w14:textId="77777777" w:rsidR="009E4F37" w:rsidRPr="009E4F37" w:rsidRDefault="009E4F37" w:rsidP="009E4F37">
      <w:pPr>
        <w:pStyle w:val="2"/>
      </w:pPr>
      <w:r w:rsidRPr="009E4F37">
        <w:t xml:space="preserve">Применение модификаторов и свойств элементов управления </w:t>
      </w:r>
    </w:p>
    <w:p w14:paraId="61357DF0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Использовать модификаторы для настройки: </w:t>
      </w:r>
    </w:p>
    <w:p w14:paraId="50AD1278" w14:textId="77777777" w:rsidR="009E4F37" w:rsidRPr="009E4F37" w:rsidRDefault="009E4F37" w:rsidP="009E4F37">
      <w:r w:rsidRPr="009E4F37">
        <w:t xml:space="preserve">- отступов, размеров (с указанием ширины, высоты, заполнения элементом всей ширины экрана), </w:t>
      </w:r>
    </w:p>
    <w:p w14:paraId="16B9E460" w14:textId="77777777" w:rsidR="009E4F37" w:rsidRPr="009E4F37" w:rsidRDefault="009E4F37" w:rsidP="009E4F37">
      <w:r w:rsidRPr="009E4F37">
        <w:t xml:space="preserve">- цвета (использовать из предустановленных и использовать значение, заданное в 16-ричном виде), </w:t>
      </w:r>
    </w:p>
    <w:p w14:paraId="39AB0674" w14:textId="77777777" w:rsidR="009E4F37" w:rsidRPr="009E4F37" w:rsidRDefault="009E4F37" w:rsidP="009E4F37">
      <w:r w:rsidRPr="009E4F37">
        <w:t xml:space="preserve">- полосы прокрутки для метки «О себе». </w:t>
      </w:r>
    </w:p>
    <w:p w14:paraId="633919DD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Использовать свойства элементов управления для настройки: </w:t>
      </w:r>
    </w:p>
    <w:p w14:paraId="05CF9FED" w14:textId="77777777" w:rsidR="009E4F37" w:rsidRPr="009E4F37" w:rsidRDefault="009E4F37" w:rsidP="009E4F37">
      <w:r w:rsidRPr="009E4F37">
        <w:t xml:space="preserve">- размера текста, </w:t>
      </w:r>
    </w:p>
    <w:p w14:paraId="1F8AB04E" w14:textId="77777777" w:rsidR="009E4F37" w:rsidRPr="009E4F37" w:rsidRDefault="009E4F37" w:rsidP="009E4F37">
      <w:r w:rsidRPr="009E4F37">
        <w:t xml:space="preserve">- плейсхолдеров на экранах авторизации и регистрации, </w:t>
      </w:r>
    </w:p>
    <w:p w14:paraId="04F62B18" w14:textId="77777777" w:rsidR="009E4F37" w:rsidRPr="009E4F37" w:rsidRDefault="009E4F37" w:rsidP="009E4F37">
      <w:r w:rsidRPr="009E4F37">
        <w:t xml:space="preserve">- подходящий тип клавиатуры для полей ввода на экране регистрации </w:t>
      </w:r>
    </w:p>
    <w:p w14:paraId="32928DAE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Используя запуск, отобразить интерфейс экранов. </w:t>
      </w:r>
    </w:p>
    <w:p w14:paraId="7DB98021" w14:textId="77777777" w:rsidR="009E4F37" w:rsidRPr="009E4F37" w:rsidRDefault="009E4F37" w:rsidP="009E4F37">
      <w:pPr>
        <w:pStyle w:val="2"/>
      </w:pPr>
      <w:r w:rsidRPr="009E4F37">
        <w:t xml:space="preserve">Добавление ресурсов-изображений </w:t>
      </w:r>
    </w:p>
    <w:p w14:paraId="5546D0EB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Добавить в папку res – drawable набор картинок, которые нужно будет отображать на экранах. </w:t>
      </w:r>
    </w:p>
    <w:p w14:paraId="0D878045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 xml:space="preserve">Реализовать отображение изображений на всех экранах </w:t>
      </w:r>
    </w:p>
    <w:p w14:paraId="6A5CE34D" w14:textId="77777777" w:rsidR="00267466" w:rsidRPr="008E1DD6" w:rsidRDefault="009E4F37" w:rsidP="009E4F37">
      <w:r w:rsidRPr="009E4F37">
        <w:t xml:space="preserve">Для отображения на экране загруженной картинки использовать следующий шаблон: </w:t>
      </w:r>
    </w:p>
    <w:p w14:paraId="72053678" w14:textId="48B53271" w:rsidR="009E4F37" w:rsidRPr="00267466" w:rsidRDefault="009E4F37" w:rsidP="00267466">
      <w:pPr>
        <w:pStyle w:val="ad"/>
        <w:rPr>
          <w:sz w:val="20"/>
          <w:szCs w:val="20"/>
        </w:rPr>
      </w:pPr>
      <w:r w:rsidRPr="00267466">
        <w:rPr>
          <w:sz w:val="20"/>
          <w:szCs w:val="20"/>
        </w:rPr>
        <w:t xml:space="preserve">Image( bitmap = ImageBitmap.imageResource(R.drawable.имяРесурса), null ) </w:t>
      </w:r>
    </w:p>
    <w:p w14:paraId="00925E51" w14:textId="77777777" w:rsidR="009E4F37" w:rsidRPr="009E4F37" w:rsidRDefault="009E4F37" w:rsidP="009E4F37">
      <w:pPr>
        <w:pStyle w:val="2"/>
        <w:numPr>
          <w:ilvl w:val="2"/>
          <w:numId w:val="6"/>
        </w:numPr>
      </w:pPr>
      <w:r w:rsidRPr="009E4F37">
        <w:t>Используя предпросмотр или запуск, отобразить каждый экран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05DE6566" w14:textId="77777777" w:rsidR="004C68B5" w:rsidRPr="004C68B5" w:rsidRDefault="004C68B5" w:rsidP="004C68B5">
      <w:pPr>
        <w:pStyle w:val="2"/>
      </w:pPr>
      <w:r w:rsidRPr="004C68B5">
        <w:t xml:space="preserve">Какой синтаксис у применения модификаторов? </w:t>
      </w:r>
    </w:p>
    <w:p w14:paraId="050720EB" w14:textId="77777777" w:rsidR="004C68B5" w:rsidRPr="004C68B5" w:rsidRDefault="004C68B5" w:rsidP="004C68B5">
      <w:pPr>
        <w:pStyle w:val="2"/>
      </w:pPr>
      <w:r w:rsidRPr="004C68B5">
        <w:t xml:space="preserve">Как указать фон элемента? </w:t>
      </w:r>
    </w:p>
    <w:p w14:paraId="333AD689" w14:textId="77777777" w:rsidR="004C68B5" w:rsidRPr="004C68B5" w:rsidRDefault="004C68B5" w:rsidP="004C68B5">
      <w:pPr>
        <w:pStyle w:val="2"/>
      </w:pPr>
      <w:r w:rsidRPr="004C68B5">
        <w:t xml:space="preserve">Как указать размер элемента? </w:t>
      </w:r>
    </w:p>
    <w:p w14:paraId="76F4BECA" w14:textId="77777777" w:rsidR="004C68B5" w:rsidRPr="004C68B5" w:rsidRDefault="004C68B5" w:rsidP="004C68B5">
      <w:pPr>
        <w:pStyle w:val="2"/>
      </w:pPr>
      <w:r w:rsidRPr="004C68B5">
        <w:t xml:space="preserve">Как указать отступы элемента? </w:t>
      </w:r>
    </w:p>
    <w:p w14:paraId="30E3043A" w14:textId="77777777" w:rsidR="004C68B5" w:rsidRPr="004C68B5" w:rsidRDefault="004C68B5" w:rsidP="004C68B5">
      <w:pPr>
        <w:pStyle w:val="2"/>
      </w:pPr>
      <w:r w:rsidRPr="004C68B5">
        <w:t xml:space="preserve">Как указать настройки текста элемента? </w:t>
      </w:r>
    </w:p>
    <w:p w14:paraId="60853C6D" w14:textId="3EADE97C" w:rsidR="00965C8E" w:rsidRDefault="004C68B5" w:rsidP="004C68B5">
      <w:pPr>
        <w:pStyle w:val="2"/>
      </w:pPr>
      <w:r w:rsidRPr="004C68B5">
        <w:t>Как добавить и использовать изображение из ресурсов?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41513E" w:rsidR="00A55CB3" w:rsidRDefault="00A55CB3" w:rsidP="00A55CB3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509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C68B5"/>
    <w:rsid w:val="004E5BA0"/>
    <w:rsid w:val="004E7BED"/>
    <w:rsid w:val="0051771E"/>
    <w:rsid w:val="005225E8"/>
    <w:rsid w:val="00531910"/>
    <w:rsid w:val="00543084"/>
    <w:rsid w:val="0055027A"/>
    <w:rsid w:val="0056123E"/>
    <w:rsid w:val="0057016C"/>
    <w:rsid w:val="00573461"/>
    <w:rsid w:val="005842D8"/>
    <w:rsid w:val="0059183D"/>
    <w:rsid w:val="00591CDE"/>
    <w:rsid w:val="005A12D1"/>
    <w:rsid w:val="005A5A70"/>
    <w:rsid w:val="005A650C"/>
    <w:rsid w:val="005A7349"/>
    <w:rsid w:val="00601E65"/>
    <w:rsid w:val="00605956"/>
    <w:rsid w:val="00605F5D"/>
    <w:rsid w:val="00634C48"/>
    <w:rsid w:val="00673181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4BF3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76E8B"/>
    <w:rsid w:val="008921AE"/>
    <w:rsid w:val="008B13BF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18CB"/>
    <w:rsid w:val="009D5945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CF4976"/>
    <w:rsid w:val="00D0337E"/>
    <w:rsid w:val="00D054E9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75451"/>
    <w:rsid w:val="00E8247E"/>
    <w:rsid w:val="00E91D60"/>
    <w:rsid w:val="00E9200A"/>
    <w:rsid w:val="00ED545F"/>
    <w:rsid w:val="00EE187F"/>
    <w:rsid w:val="00EF26F6"/>
    <w:rsid w:val="00EF367C"/>
    <w:rsid w:val="00EF5E87"/>
    <w:rsid w:val="00EF64FF"/>
    <w:rsid w:val="00F05A35"/>
    <w:rsid w:val="00F06D05"/>
    <w:rsid w:val="00F140C2"/>
    <w:rsid w:val="00F15290"/>
    <w:rsid w:val="00F34B3A"/>
    <w:rsid w:val="00F40896"/>
    <w:rsid w:val="00F41EE2"/>
    <w:rsid w:val="00F42A9D"/>
    <w:rsid w:val="00F670BB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197</TotalTime>
  <Pages>2</Pages>
  <Words>441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90</cp:revision>
  <cp:lastPrinted>2025-02-04T05:43:00Z</cp:lastPrinted>
  <dcterms:created xsi:type="dcterms:W3CDTF">2025-02-04T05:43:00Z</dcterms:created>
  <dcterms:modified xsi:type="dcterms:W3CDTF">2025-03-04T11:55:00Z</dcterms:modified>
</cp:coreProperties>
</file>