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596C28ED" w:rsidR="00FA45AA" w:rsidRPr="00824955" w:rsidRDefault="00FA45AA" w:rsidP="00C01869">
      <w:pPr>
        <w:pStyle w:val="10"/>
        <w:tabs>
          <w:tab w:val="clear" w:pos="709"/>
        </w:tabs>
      </w:pPr>
      <w:r w:rsidRPr="00824955">
        <w:t>Лабораторная работа №</w:t>
      </w:r>
      <w:r w:rsidR="00922D0E" w:rsidRPr="006E6843">
        <w:t>1</w:t>
      </w:r>
      <w:r w:rsidR="001577AF">
        <w:rPr>
          <w:lang w:val="en-US"/>
        </w:rPr>
        <w:t>6</w:t>
      </w:r>
      <w:r w:rsidRPr="00824955">
        <w:br/>
      </w:r>
      <w:r w:rsidR="00F471D6" w:rsidRPr="00F471D6">
        <w:t>Использование ресурсов</w:t>
      </w:r>
    </w:p>
    <w:p w14:paraId="3DE8D613" w14:textId="2380D3A9" w:rsidR="00FA45AA" w:rsidRDefault="00FA45AA" w:rsidP="00382EE2">
      <w:pPr>
        <w:pStyle w:val="1"/>
      </w:pPr>
      <w:r>
        <w:t>Цель работы</w:t>
      </w:r>
    </w:p>
    <w:p w14:paraId="0CFC32E9" w14:textId="716F52F3" w:rsidR="00FA45AA" w:rsidRDefault="00F471D6" w:rsidP="00382EE2">
      <w:pPr>
        <w:pStyle w:val="2"/>
      </w:pPr>
      <w:r w:rsidRPr="00F471D6">
        <w:t>Изучить процесс добавления и применения ресурсов при разработке мобильных приложений Android</w:t>
      </w:r>
      <w:r w:rsidR="009043E4">
        <w:t>.</w:t>
      </w:r>
    </w:p>
    <w:p w14:paraId="4239D8D4" w14:textId="68D43D90" w:rsidR="00FA45AA" w:rsidRDefault="00FA45AA" w:rsidP="00382EE2">
      <w:pPr>
        <w:pStyle w:val="1"/>
      </w:pPr>
      <w:r>
        <w:t>Литература</w:t>
      </w:r>
    </w:p>
    <w:p w14:paraId="7768CDD4" w14:textId="3A63C265" w:rsidR="00FA45AA" w:rsidRPr="00FA45AA" w:rsidRDefault="008E3D31" w:rsidP="00382EE2">
      <w:pPr>
        <w:pStyle w:val="2"/>
      </w:pPr>
      <w:r w:rsidRPr="008E3D31">
        <w:t>Jetpack Compose | Руководство. metanit.com – Текст : электронный // metanit.com, 2023. – URL: https://metanit.com/kotlin/jetpack/ – гл.</w:t>
      </w:r>
      <w:r w:rsidR="00F471D6">
        <w:t>1</w:t>
      </w:r>
      <w:r w:rsidR="00FA45AA" w:rsidRPr="00FA45AA">
        <w:t>.</w:t>
      </w:r>
    </w:p>
    <w:p w14:paraId="0AAD396D" w14:textId="4E27E75C" w:rsidR="00FA45AA" w:rsidRDefault="00FA45AA" w:rsidP="00382EE2">
      <w:pPr>
        <w:pStyle w:val="1"/>
      </w:pPr>
      <w:r>
        <w:t>Подготовка к работе</w:t>
      </w:r>
    </w:p>
    <w:p w14:paraId="3280C45E" w14:textId="59B7EB9E" w:rsidR="00FA45AA" w:rsidRDefault="00FA45AA" w:rsidP="00382EE2">
      <w:pPr>
        <w:pStyle w:val="2"/>
      </w:pPr>
      <w:r>
        <w:t>Повторить теоретический материал (см.п.2).</w:t>
      </w:r>
    </w:p>
    <w:p w14:paraId="10FA25B7" w14:textId="0BE7D0BC" w:rsidR="00FA45AA" w:rsidRDefault="00FA45AA" w:rsidP="00382EE2">
      <w:pPr>
        <w:pStyle w:val="2"/>
      </w:pPr>
      <w:r>
        <w:t>Изучить описание лабораторной работы.</w:t>
      </w:r>
    </w:p>
    <w:p w14:paraId="67858F9B" w14:textId="6F36D116" w:rsidR="00FA45AA" w:rsidRDefault="00FA45AA" w:rsidP="00382EE2">
      <w:pPr>
        <w:pStyle w:val="1"/>
      </w:pPr>
      <w:r>
        <w:t>Основное оборудование</w:t>
      </w:r>
    </w:p>
    <w:p w14:paraId="09E31B02" w14:textId="2AF90053" w:rsidR="00FA45AA" w:rsidRDefault="00FA45AA" w:rsidP="00382EE2">
      <w:pPr>
        <w:pStyle w:val="2"/>
      </w:pPr>
      <w:r>
        <w:t>Персональный компьютер.</w:t>
      </w:r>
    </w:p>
    <w:p w14:paraId="36A998BB" w14:textId="77777777" w:rsidR="002676DB" w:rsidRDefault="00FA45AA" w:rsidP="002676DB">
      <w:pPr>
        <w:pStyle w:val="1"/>
      </w:pPr>
      <w:r>
        <w:t>Задание</w:t>
      </w:r>
    </w:p>
    <w:p w14:paraId="216F82D8" w14:textId="77777777" w:rsidR="00E8763A" w:rsidRDefault="001577AF" w:rsidP="00E8763A">
      <w:pPr>
        <w:pStyle w:val="2"/>
      </w:pPr>
      <w:r w:rsidRPr="001577AF">
        <w:t xml:space="preserve">Добавление ресурсов </w:t>
      </w:r>
    </w:p>
    <w:p w14:paraId="7DEE556F" w14:textId="2182BA6B" w:rsidR="001577AF" w:rsidRPr="001577AF" w:rsidRDefault="001577AF" w:rsidP="009E4F37">
      <w:pPr>
        <w:pStyle w:val="2"/>
        <w:numPr>
          <w:ilvl w:val="2"/>
          <w:numId w:val="6"/>
        </w:numPr>
      </w:pPr>
      <w:r w:rsidRPr="001577AF">
        <w:t>Используя Resource Manager</w:t>
      </w:r>
      <w:r w:rsidR="00E8763A">
        <w:t xml:space="preserve"> или контекстное меню</w:t>
      </w:r>
      <w:r w:rsidRPr="001577AF">
        <w:t xml:space="preserve">, добавить в приложение: </w:t>
      </w:r>
    </w:p>
    <w:p w14:paraId="17578BE2" w14:textId="77777777" w:rsidR="001577AF" w:rsidRPr="001577AF" w:rsidRDefault="001577AF" w:rsidP="001577AF">
      <w:r w:rsidRPr="001577AF">
        <w:t xml:space="preserve">- 4 строки: Найти, ОК, Войти, Зарегистрироваться </w:t>
      </w:r>
    </w:p>
    <w:p w14:paraId="11A39046" w14:textId="77777777" w:rsidR="001577AF" w:rsidRPr="001577AF" w:rsidRDefault="001577AF" w:rsidP="001577AF">
      <w:r w:rsidRPr="001577AF">
        <w:t xml:space="preserve">- 4 строки: Search, ОК, Enter, Register </w:t>
      </w:r>
    </w:p>
    <w:p w14:paraId="6F0AAF5B" w14:textId="77777777" w:rsidR="001577AF" w:rsidRPr="001577AF" w:rsidRDefault="001577AF" w:rsidP="001577AF">
      <w:r w:rsidRPr="001577AF">
        <w:t xml:space="preserve">- строку с форматированием для отображения строкового и числового значения (строка – имя пользователя, число – текущий год) </w:t>
      </w:r>
    </w:p>
    <w:p w14:paraId="08BAFA7A" w14:textId="77777777" w:rsidR="001577AF" w:rsidRPr="001577AF" w:rsidRDefault="001577AF" w:rsidP="001577AF">
      <w:r w:rsidRPr="001577AF">
        <w:t xml:space="preserve">- массив строк, содержащих название времени года </w:t>
      </w:r>
    </w:p>
    <w:p w14:paraId="79C70003" w14:textId="77777777" w:rsidR="001577AF" w:rsidRPr="001577AF" w:rsidRDefault="001577AF" w:rsidP="001577AF">
      <w:r w:rsidRPr="001577AF">
        <w:t xml:space="preserve">- 2 значения plurals для обозначения часов (час/ часа/ часов) и минут (минута/ минуты/ минут) </w:t>
      </w:r>
    </w:p>
    <w:p w14:paraId="746BCB83" w14:textId="77777777" w:rsidR="001577AF" w:rsidRPr="001577AF" w:rsidRDefault="001577AF" w:rsidP="001577AF">
      <w:r w:rsidRPr="001577AF">
        <w:t xml:space="preserve">- 5 цветов (выбирать из списка Material) </w:t>
      </w:r>
    </w:p>
    <w:p w14:paraId="4002C25A" w14:textId="77777777" w:rsidR="001577AF" w:rsidRPr="001577AF" w:rsidRDefault="001577AF" w:rsidP="001577AF">
      <w:r w:rsidRPr="001577AF">
        <w:t xml:space="preserve">- шрифт (указать, что шрифт должен быть добавлен в проект) </w:t>
      </w:r>
    </w:p>
    <w:p w14:paraId="67BAF3D8" w14:textId="77777777" w:rsidR="001577AF" w:rsidRPr="001577AF" w:rsidRDefault="001577AF" w:rsidP="001577AF">
      <w:r w:rsidRPr="001577AF">
        <w:t xml:space="preserve">- размеры (задать размер для ширины кнопки, высоты кнопки, отступов кнопки и отступов Row), должны храниться в файле dimens.xml </w:t>
      </w:r>
    </w:p>
    <w:p w14:paraId="378A2C42" w14:textId="77777777" w:rsidR="00C87AA1" w:rsidRDefault="001577AF" w:rsidP="0038239B">
      <w:r w:rsidRPr="001577AF">
        <w:t xml:space="preserve">- </w:t>
      </w:r>
      <w:r w:rsidR="0038239B">
        <w:t xml:space="preserve">растровое </w:t>
      </w:r>
      <w:r w:rsidRPr="001577AF">
        <w:t>изображени</w:t>
      </w:r>
      <w:r w:rsidR="0038239B">
        <w:t>е</w:t>
      </w:r>
      <w:r w:rsidR="00494985">
        <w:t xml:space="preserve">, </w:t>
      </w:r>
      <w:r w:rsidR="0038239B">
        <w:t>векторное</w:t>
      </w:r>
      <w:r w:rsidR="0038239B">
        <w:t xml:space="preserve"> </w:t>
      </w:r>
      <w:r w:rsidR="0038239B" w:rsidRPr="001577AF">
        <w:t>изображени</w:t>
      </w:r>
      <w:r w:rsidR="0038239B">
        <w:t>е</w:t>
      </w:r>
      <w:r w:rsidR="00494985">
        <w:t xml:space="preserve"> (</w:t>
      </w:r>
      <w:r w:rsidR="00AB29E0" w:rsidRPr="00AB29E0">
        <w:t>можно скачать с сайт</w:t>
      </w:r>
      <w:r w:rsidR="00AB29E0">
        <w:t xml:space="preserve">ов </w:t>
      </w:r>
    </w:p>
    <w:p w14:paraId="22B179B4" w14:textId="77777777" w:rsidR="00C87AA1" w:rsidRDefault="00C87AA1" w:rsidP="0038239B">
      <w:hyperlink r:id="rId7" w:history="1">
        <w:r w:rsidRPr="00E52FA8">
          <w:rPr>
            <w:rStyle w:val="af5"/>
          </w:rPr>
          <w:t>https://www.hiclipart.com/</w:t>
        </w:r>
      </w:hyperlink>
      <w:r w:rsidR="00AB29E0">
        <w:t>,</w:t>
      </w:r>
      <w:r>
        <w:t xml:space="preserve"> </w:t>
      </w:r>
    </w:p>
    <w:p w14:paraId="6F202E8C" w14:textId="77777777" w:rsidR="00C87AA1" w:rsidRDefault="00C87AA1" w:rsidP="0038239B">
      <w:hyperlink r:id="rId8" w:history="1">
        <w:r w:rsidRPr="00E52FA8">
          <w:rPr>
            <w:rStyle w:val="af5"/>
          </w:rPr>
          <w:t>https://www.svgrepo.com/</w:t>
        </w:r>
      </w:hyperlink>
      <w:r>
        <w:t xml:space="preserve">, </w:t>
      </w:r>
    </w:p>
    <w:p w14:paraId="6E971231" w14:textId="6DA50548" w:rsidR="0038239B" w:rsidRPr="001577AF" w:rsidRDefault="00C87AA1" w:rsidP="0038239B">
      <w:hyperlink r:id="rId9" w:history="1">
        <w:r w:rsidRPr="00C87AA1">
          <w:rPr>
            <w:rStyle w:val="af5"/>
          </w:rPr>
          <w:t>https://www.freepik.com/free-photos-vectors/free-svg</w:t>
        </w:r>
      </w:hyperlink>
      <w:r w:rsidR="00494985">
        <w:t>)</w:t>
      </w:r>
    </w:p>
    <w:p w14:paraId="28E7C9B2" w14:textId="77777777" w:rsidR="001577AF" w:rsidRPr="001577AF" w:rsidRDefault="001577AF" w:rsidP="001577AF">
      <w:pPr>
        <w:pStyle w:val="2"/>
      </w:pPr>
      <w:r w:rsidRPr="001577AF">
        <w:t xml:space="preserve">Использование строковых ресурсов </w:t>
      </w:r>
    </w:p>
    <w:p w14:paraId="702515C3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строковые ресурсы, указать подписикнопокна русском языке </w:t>
      </w:r>
    </w:p>
    <w:p w14:paraId="76CF7B96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строковые ресурсы, указать подписикнопокна английском языке </w:t>
      </w:r>
    </w:p>
    <w:p w14:paraId="4D7C87D9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Вывести значения массива строк из ресурсов на экран </w:t>
      </w:r>
    </w:p>
    <w:p w14:paraId="0C3907CB" w14:textId="77777777" w:rsidR="001577AF" w:rsidRPr="001577AF" w:rsidRDefault="001577AF" w:rsidP="001577AF">
      <w:pPr>
        <w:pStyle w:val="2"/>
      </w:pPr>
      <w:r w:rsidRPr="001577AF">
        <w:t xml:space="preserve">Использование ресурсов форматирования строк </w:t>
      </w:r>
    </w:p>
    <w:p w14:paraId="6CF37BD1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ресурсы plurals, вывести на экран текущее время с </w:t>
      </w:r>
      <w:r w:rsidRPr="001577AF">
        <w:lastRenderedPageBreak/>
        <w:t xml:space="preserve">указанием единицы измерения часы-минуты в требуемом склонении </w:t>
      </w:r>
    </w:p>
    <w:p w14:paraId="3B3CC3F6" w14:textId="77777777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Используя строку форматов из ресурсов, вывести на экран текст </w:t>
      </w:r>
    </w:p>
    <w:p w14:paraId="47194AC0" w14:textId="77777777" w:rsidR="001577AF" w:rsidRPr="001577AF" w:rsidRDefault="001577AF" w:rsidP="001577AF">
      <w:pPr>
        <w:pStyle w:val="2"/>
      </w:pPr>
      <w:r w:rsidRPr="001577AF">
        <w:t xml:space="preserve">Использование размеров Использовать ширину, высоту, отступы из ресурсов для настройки внешнего вида кнопок и Row </w:t>
      </w:r>
    </w:p>
    <w:p w14:paraId="7A35DA00" w14:textId="77777777" w:rsidR="001577AF" w:rsidRPr="001577AF" w:rsidRDefault="001577AF" w:rsidP="001577AF">
      <w:pPr>
        <w:pStyle w:val="2"/>
      </w:pPr>
      <w:r w:rsidRPr="001577AF">
        <w:t xml:space="preserve">Использование ресурсов изображений </w:t>
      </w:r>
    </w:p>
    <w:p w14:paraId="419D0B89" w14:textId="513C6940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>Добавить в приложение</w:t>
      </w:r>
      <w:r w:rsidR="008B3C92">
        <w:t xml:space="preserve"> векторное</w:t>
      </w:r>
      <w:r w:rsidRPr="001577AF">
        <w:t xml:space="preserve"> изображение из ресурсов, задать его размер. </w:t>
      </w:r>
    </w:p>
    <w:p w14:paraId="7A13ECF7" w14:textId="218579A9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 xml:space="preserve">Добавить в приложение </w:t>
      </w:r>
      <w:r w:rsidR="008B3C92">
        <w:t xml:space="preserve">растровое </w:t>
      </w:r>
      <w:r w:rsidRPr="001577AF">
        <w:t xml:space="preserve">изображение из ресурсов, задать его размер, сделать изображение круглым. </w:t>
      </w:r>
    </w:p>
    <w:p w14:paraId="56143562" w14:textId="542E9933" w:rsidR="001577AF" w:rsidRPr="001577AF" w:rsidRDefault="001577AF" w:rsidP="001577AF">
      <w:pPr>
        <w:pStyle w:val="2"/>
        <w:numPr>
          <w:ilvl w:val="2"/>
          <w:numId w:val="6"/>
        </w:numPr>
      </w:pPr>
      <w:r w:rsidRPr="001577AF">
        <w:t>Реализовать отображение</w:t>
      </w:r>
      <w:r w:rsidR="008B3C92">
        <w:t xml:space="preserve"> растрового</w:t>
      </w:r>
      <w:r w:rsidRPr="001577AF">
        <w:t xml:space="preserve"> изображения из ресурсов, используя каждый из доступных стилей масштабирования. </w:t>
      </w:r>
    </w:p>
    <w:p w14:paraId="00925E51" w14:textId="08162EF6" w:rsidR="009E4F37" w:rsidRPr="009E4F37" w:rsidRDefault="001577AF" w:rsidP="001577AF">
      <w:pPr>
        <w:pStyle w:val="2"/>
      </w:pPr>
      <w:r w:rsidRPr="001577AF">
        <w:t>Использование шрифтов Добавить в Type.kt переменную для хранения FontFamily (значение взять из ресурсов) Использовать шрифт в метках и кнопках.</w:t>
      </w:r>
    </w:p>
    <w:p w14:paraId="213BBAC2" w14:textId="58D50E4C" w:rsidR="00FA45AA" w:rsidRPr="009E4F37" w:rsidRDefault="00FA45AA" w:rsidP="009E4F37">
      <w:pPr>
        <w:pStyle w:val="1"/>
      </w:pPr>
      <w:r>
        <w:t>Порядок</w:t>
      </w:r>
      <w:r w:rsidRPr="009E4F37">
        <w:t xml:space="preserve"> </w:t>
      </w:r>
      <w:r>
        <w:t>выполнения</w:t>
      </w:r>
      <w:r w:rsidRPr="009E4F37">
        <w:t xml:space="preserve"> </w:t>
      </w:r>
      <w:r>
        <w:t>работы</w:t>
      </w:r>
    </w:p>
    <w:p w14:paraId="0B786585" w14:textId="5630C9A0" w:rsidR="00FA45AA" w:rsidRDefault="00FA45AA" w:rsidP="00382EE2">
      <w:pPr>
        <w:pStyle w:val="2"/>
      </w:pPr>
      <w:r>
        <w:t>Выполнить все задания из п.5.</w:t>
      </w:r>
    </w:p>
    <w:p w14:paraId="24DB45E8" w14:textId="74C69F0B" w:rsidR="00FA45AA" w:rsidRDefault="00FA45AA" w:rsidP="00382EE2">
      <w:pPr>
        <w:pStyle w:val="2"/>
      </w:pPr>
      <w:r>
        <w:t>Ответить на контрольные вопросы.</w:t>
      </w:r>
    </w:p>
    <w:p w14:paraId="0B159DAA" w14:textId="40A8EF11" w:rsidR="00FA45AA" w:rsidRDefault="00FA45AA" w:rsidP="00382EE2">
      <w:pPr>
        <w:pStyle w:val="1"/>
      </w:pPr>
      <w:r>
        <w:t>Содержание отчета</w:t>
      </w:r>
    </w:p>
    <w:p w14:paraId="574E4811" w14:textId="080E4336" w:rsidR="00FA45AA" w:rsidRDefault="00FA45AA" w:rsidP="00382EE2">
      <w:pPr>
        <w:pStyle w:val="2"/>
      </w:pPr>
      <w:r>
        <w:t>Титульный лист</w:t>
      </w:r>
    </w:p>
    <w:p w14:paraId="712F8EB0" w14:textId="4580EF1D" w:rsidR="00FA45AA" w:rsidRDefault="00FA45AA" w:rsidP="00382EE2">
      <w:pPr>
        <w:pStyle w:val="2"/>
      </w:pPr>
      <w:r>
        <w:t>Цель работы</w:t>
      </w:r>
    </w:p>
    <w:p w14:paraId="4881DFF6" w14:textId="7899A966" w:rsidR="00FA45AA" w:rsidRDefault="00FA45AA" w:rsidP="00382EE2">
      <w:pPr>
        <w:pStyle w:val="2"/>
      </w:pPr>
      <w:r>
        <w:t>Ответы на контрольные вопросы</w:t>
      </w:r>
    </w:p>
    <w:p w14:paraId="3979BB1B" w14:textId="4E360A40" w:rsidR="00FA45AA" w:rsidRDefault="00FA45AA" w:rsidP="00382EE2">
      <w:pPr>
        <w:pStyle w:val="2"/>
      </w:pPr>
      <w:r>
        <w:t>Вывод</w:t>
      </w:r>
    </w:p>
    <w:p w14:paraId="0E0BD361" w14:textId="72A405BC" w:rsidR="00FA45AA" w:rsidRDefault="00FA45AA" w:rsidP="00382EE2">
      <w:pPr>
        <w:pStyle w:val="1"/>
      </w:pPr>
      <w:r>
        <w:t>Контрольные вопросы</w:t>
      </w:r>
    </w:p>
    <w:p w14:paraId="123B88AB" w14:textId="77777777" w:rsidR="00E8763A" w:rsidRDefault="00E8763A" w:rsidP="00E8763A">
      <w:pPr>
        <w:pStyle w:val="2"/>
      </w:pPr>
      <w:r w:rsidRPr="00E8763A">
        <w:t xml:space="preserve">Что хранится в папке res? </w:t>
      </w:r>
    </w:p>
    <w:p w14:paraId="76E12138" w14:textId="77777777" w:rsidR="00E8763A" w:rsidRDefault="00E8763A" w:rsidP="00E8763A">
      <w:pPr>
        <w:pStyle w:val="2"/>
      </w:pPr>
      <w:r w:rsidRPr="00E8763A">
        <w:t xml:space="preserve">Что хранится в папке values? </w:t>
      </w:r>
    </w:p>
    <w:p w14:paraId="7108FAE4" w14:textId="77777777" w:rsidR="00E8763A" w:rsidRDefault="00E8763A" w:rsidP="00E8763A">
      <w:pPr>
        <w:pStyle w:val="2"/>
      </w:pPr>
      <w:r w:rsidRPr="00E8763A">
        <w:t xml:space="preserve">Что хранится в папке drawable? </w:t>
      </w:r>
    </w:p>
    <w:p w14:paraId="66A6D3CE" w14:textId="77777777" w:rsidR="00E8763A" w:rsidRDefault="00E8763A" w:rsidP="00E8763A">
      <w:pPr>
        <w:pStyle w:val="2"/>
      </w:pPr>
      <w:r w:rsidRPr="00E8763A">
        <w:t xml:space="preserve">Для чего используется Resource Manager? </w:t>
      </w:r>
    </w:p>
    <w:p w14:paraId="2993BBDE" w14:textId="77777777" w:rsidR="00E8763A" w:rsidRDefault="00E8763A" w:rsidP="00E8763A">
      <w:pPr>
        <w:pStyle w:val="2"/>
      </w:pPr>
      <w:r w:rsidRPr="00E8763A">
        <w:t xml:space="preserve">Как использовать строковые ресурсы? </w:t>
      </w:r>
    </w:p>
    <w:p w14:paraId="45851BA9" w14:textId="77777777" w:rsidR="00E8763A" w:rsidRDefault="00E8763A" w:rsidP="00E8763A">
      <w:pPr>
        <w:pStyle w:val="2"/>
      </w:pPr>
      <w:r w:rsidRPr="00E8763A">
        <w:t xml:space="preserve">Как использовать ресурсы изображения? </w:t>
      </w:r>
    </w:p>
    <w:p w14:paraId="60853C6D" w14:textId="0A003886" w:rsidR="00965C8E" w:rsidRDefault="00E8763A" w:rsidP="00E8763A">
      <w:pPr>
        <w:pStyle w:val="2"/>
      </w:pPr>
      <w:r w:rsidRPr="00E8763A">
        <w:t>Как использовать массивы из ресурсов?</w:t>
      </w:r>
    </w:p>
    <w:sectPr w:rsidR="00965C8E" w:rsidSect="00A55CB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A4CEA" w14:textId="77777777" w:rsidR="009E58AC" w:rsidRDefault="009E58AC" w:rsidP="006747A5">
      <w:r>
        <w:separator/>
      </w:r>
    </w:p>
  </w:endnote>
  <w:endnote w:type="continuationSeparator" w:id="0">
    <w:p w14:paraId="5E62821F" w14:textId="77777777" w:rsidR="009E58AC" w:rsidRDefault="009E58A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DC03F" w14:textId="77777777" w:rsidR="00B441E6" w:rsidRDefault="00B441E6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47773" w14:textId="77777777" w:rsidR="00B441E6" w:rsidRDefault="00B441E6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E1F76" w14:textId="77777777" w:rsidR="00B441E6" w:rsidRDefault="00B441E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50C44" w14:textId="77777777" w:rsidR="009E58AC" w:rsidRDefault="009E58AC" w:rsidP="006747A5">
      <w:r>
        <w:separator/>
      </w:r>
    </w:p>
  </w:footnote>
  <w:footnote w:type="continuationSeparator" w:id="0">
    <w:p w14:paraId="32702DA2" w14:textId="77777777" w:rsidR="009E58AC" w:rsidRDefault="009E58A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6FEA3C" w14:textId="77777777" w:rsidR="00B441E6" w:rsidRDefault="00B441E6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EC92B" w14:textId="77777777" w:rsidR="00B441E6" w:rsidRDefault="00B441E6">
    <w:pPr>
      <w:pStyle w:val="af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7341513E" w:rsidR="00A55CB3" w:rsidRDefault="00A55CB3" w:rsidP="00A55CB3">
    <w:pPr>
      <w:pStyle w:val="af1"/>
      <w:jc w:val="right"/>
    </w:pPr>
    <w:r>
      <w:t>Составил: Маломан Ю.С.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5C67"/>
    <w:rsid w:val="00014B35"/>
    <w:rsid w:val="00017146"/>
    <w:rsid w:val="00027FDE"/>
    <w:rsid w:val="00030665"/>
    <w:rsid w:val="000440BD"/>
    <w:rsid w:val="00070FAF"/>
    <w:rsid w:val="00082D0F"/>
    <w:rsid w:val="000839DF"/>
    <w:rsid w:val="00091DFA"/>
    <w:rsid w:val="000B513A"/>
    <w:rsid w:val="000C39E1"/>
    <w:rsid w:val="000D6282"/>
    <w:rsid w:val="000E0039"/>
    <w:rsid w:val="00111B29"/>
    <w:rsid w:val="00111B90"/>
    <w:rsid w:val="001315B2"/>
    <w:rsid w:val="00155593"/>
    <w:rsid w:val="00155D5D"/>
    <w:rsid w:val="001577AF"/>
    <w:rsid w:val="0017150B"/>
    <w:rsid w:val="0018259A"/>
    <w:rsid w:val="001841A3"/>
    <w:rsid w:val="00185F85"/>
    <w:rsid w:val="00193FD5"/>
    <w:rsid w:val="001974B9"/>
    <w:rsid w:val="001A1A3E"/>
    <w:rsid w:val="001A7E28"/>
    <w:rsid w:val="001B1DA2"/>
    <w:rsid w:val="001B7F35"/>
    <w:rsid w:val="001C1D09"/>
    <w:rsid w:val="001C31AE"/>
    <w:rsid w:val="001C482C"/>
    <w:rsid w:val="001E22AF"/>
    <w:rsid w:val="001E32F3"/>
    <w:rsid w:val="001E337C"/>
    <w:rsid w:val="001E6D51"/>
    <w:rsid w:val="001E773C"/>
    <w:rsid w:val="002052D6"/>
    <w:rsid w:val="00243AEB"/>
    <w:rsid w:val="0024531C"/>
    <w:rsid w:val="00251C79"/>
    <w:rsid w:val="00267466"/>
    <w:rsid w:val="002676DB"/>
    <w:rsid w:val="00271E47"/>
    <w:rsid w:val="002746AE"/>
    <w:rsid w:val="002827DC"/>
    <w:rsid w:val="00284533"/>
    <w:rsid w:val="00286C7F"/>
    <w:rsid w:val="00293EED"/>
    <w:rsid w:val="002E48DD"/>
    <w:rsid w:val="00307172"/>
    <w:rsid w:val="003270F0"/>
    <w:rsid w:val="00357D90"/>
    <w:rsid w:val="00367795"/>
    <w:rsid w:val="00376509"/>
    <w:rsid w:val="003767EF"/>
    <w:rsid w:val="0038239B"/>
    <w:rsid w:val="00382EE2"/>
    <w:rsid w:val="003870A1"/>
    <w:rsid w:val="003C74AA"/>
    <w:rsid w:val="003D76AF"/>
    <w:rsid w:val="003E0728"/>
    <w:rsid w:val="00412EC6"/>
    <w:rsid w:val="004220B0"/>
    <w:rsid w:val="00432B3F"/>
    <w:rsid w:val="00446DE6"/>
    <w:rsid w:val="00476BBF"/>
    <w:rsid w:val="00476FE3"/>
    <w:rsid w:val="00480587"/>
    <w:rsid w:val="00490DA5"/>
    <w:rsid w:val="00494985"/>
    <w:rsid w:val="004A368A"/>
    <w:rsid w:val="004A666A"/>
    <w:rsid w:val="004B033B"/>
    <w:rsid w:val="004B1C88"/>
    <w:rsid w:val="004C68B5"/>
    <w:rsid w:val="004E5BA0"/>
    <w:rsid w:val="004E7BED"/>
    <w:rsid w:val="0051771E"/>
    <w:rsid w:val="005225E8"/>
    <w:rsid w:val="00531910"/>
    <w:rsid w:val="00543084"/>
    <w:rsid w:val="0055027A"/>
    <w:rsid w:val="0056123E"/>
    <w:rsid w:val="0057016C"/>
    <w:rsid w:val="00573461"/>
    <w:rsid w:val="005842D8"/>
    <w:rsid w:val="0059183D"/>
    <w:rsid w:val="00591CDE"/>
    <w:rsid w:val="005A12D1"/>
    <w:rsid w:val="005A5A70"/>
    <w:rsid w:val="005A650C"/>
    <w:rsid w:val="005A7349"/>
    <w:rsid w:val="00601E65"/>
    <w:rsid w:val="00605956"/>
    <w:rsid w:val="00605F5D"/>
    <w:rsid w:val="00634C48"/>
    <w:rsid w:val="00673181"/>
    <w:rsid w:val="006747A5"/>
    <w:rsid w:val="00693BA2"/>
    <w:rsid w:val="006942C3"/>
    <w:rsid w:val="006D0C30"/>
    <w:rsid w:val="006D4F24"/>
    <w:rsid w:val="006E08C4"/>
    <w:rsid w:val="006E28D9"/>
    <w:rsid w:val="006E2B52"/>
    <w:rsid w:val="006E6843"/>
    <w:rsid w:val="00710836"/>
    <w:rsid w:val="007264CB"/>
    <w:rsid w:val="00727E3D"/>
    <w:rsid w:val="007422B4"/>
    <w:rsid w:val="00742A9F"/>
    <w:rsid w:val="00755B36"/>
    <w:rsid w:val="00760A24"/>
    <w:rsid w:val="00764BF3"/>
    <w:rsid w:val="00766DC1"/>
    <w:rsid w:val="007761F7"/>
    <w:rsid w:val="00790454"/>
    <w:rsid w:val="007938D8"/>
    <w:rsid w:val="007A5F05"/>
    <w:rsid w:val="007A781A"/>
    <w:rsid w:val="007B4492"/>
    <w:rsid w:val="007C4FE2"/>
    <w:rsid w:val="007D3168"/>
    <w:rsid w:val="007D5AB9"/>
    <w:rsid w:val="00812B08"/>
    <w:rsid w:val="00813293"/>
    <w:rsid w:val="00814C20"/>
    <w:rsid w:val="0082374D"/>
    <w:rsid w:val="00824955"/>
    <w:rsid w:val="00827438"/>
    <w:rsid w:val="00840D63"/>
    <w:rsid w:val="0085777B"/>
    <w:rsid w:val="008629B7"/>
    <w:rsid w:val="008754E2"/>
    <w:rsid w:val="00876E8B"/>
    <w:rsid w:val="008921AE"/>
    <w:rsid w:val="008B13BF"/>
    <w:rsid w:val="008B3C92"/>
    <w:rsid w:val="008C5AE8"/>
    <w:rsid w:val="008E1781"/>
    <w:rsid w:val="008E1DD6"/>
    <w:rsid w:val="008E3D31"/>
    <w:rsid w:val="00902556"/>
    <w:rsid w:val="00902880"/>
    <w:rsid w:val="009043E4"/>
    <w:rsid w:val="00915945"/>
    <w:rsid w:val="00922D0E"/>
    <w:rsid w:val="00925158"/>
    <w:rsid w:val="00930599"/>
    <w:rsid w:val="00932AA8"/>
    <w:rsid w:val="00941D12"/>
    <w:rsid w:val="00946917"/>
    <w:rsid w:val="00950051"/>
    <w:rsid w:val="00957C72"/>
    <w:rsid w:val="00960202"/>
    <w:rsid w:val="00965C8E"/>
    <w:rsid w:val="00990975"/>
    <w:rsid w:val="0099198F"/>
    <w:rsid w:val="009939EA"/>
    <w:rsid w:val="009A4876"/>
    <w:rsid w:val="009A6EEE"/>
    <w:rsid w:val="009A74EF"/>
    <w:rsid w:val="009B451D"/>
    <w:rsid w:val="009C0E46"/>
    <w:rsid w:val="009C4862"/>
    <w:rsid w:val="009C5E73"/>
    <w:rsid w:val="009D18CB"/>
    <w:rsid w:val="009D5945"/>
    <w:rsid w:val="009E01CF"/>
    <w:rsid w:val="009E4F37"/>
    <w:rsid w:val="009E58AC"/>
    <w:rsid w:val="009F126C"/>
    <w:rsid w:val="009F4ACC"/>
    <w:rsid w:val="009F72D5"/>
    <w:rsid w:val="00A238F8"/>
    <w:rsid w:val="00A331AB"/>
    <w:rsid w:val="00A509E8"/>
    <w:rsid w:val="00A51F50"/>
    <w:rsid w:val="00A55CB3"/>
    <w:rsid w:val="00A67C92"/>
    <w:rsid w:val="00A71B48"/>
    <w:rsid w:val="00A7328A"/>
    <w:rsid w:val="00A7632F"/>
    <w:rsid w:val="00A84FD8"/>
    <w:rsid w:val="00A94224"/>
    <w:rsid w:val="00A94701"/>
    <w:rsid w:val="00AA4C22"/>
    <w:rsid w:val="00AB29E0"/>
    <w:rsid w:val="00AB5D0C"/>
    <w:rsid w:val="00AB7D49"/>
    <w:rsid w:val="00AD1750"/>
    <w:rsid w:val="00AE115E"/>
    <w:rsid w:val="00AE7ADF"/>
    <w:rsid w:val="00AF2AB1"/>
    <w:rsid w:val="00AF3FE4"/>
    <w:rsid w:val="00AF4ABD"/>
    <w:rsid w:val="00B01E0A"/>
    <w:rsid w:val="00B04478"/>
    <w:rsid w:val="00B26F2E"/>
    <w:rsid w:val="00B441E6"/>
    <w:rsid w:val="00B54F24"/>
    <w:rsid w:val="00B568CF"/>
    <w:rsid w:val="00B6711F"/>
    <w:rsid w:val="00B904BB"/>
    <w:rsid w:val="00BE08FB"/>
    <w:rsid w:val="00BF6607"/>
    <w:rsid w:val="00C01869"/>
    <w:rsid w:val="00C0520D"/>
    <w:rsid w:val="00C21426"/>
    <w:rsid w:val="00C41CA8"/>
    <w:rsid w:val="00C429C5"/>
    <w:rsid w:val="00C46B83"/>
    <w:rsid w:val="00C87AA1"/>
    <w:rsid w:val="00C900F9"/>
    <w:rsid w:val="00C909A7"/>
    <w:rsid w:val="00C9318C"/>
    <w:rsid w:val="00CA3F72"/>
    <w:rsid w:val="00CA737D"/>
    <w:rsid w:val="00CB16AE"/>
    <w:rsid w:val="00CB6142"/>
    <w:rsid w:val="00CC0580"/>
    <w:rsid w:val="00CC250A"/>
    <w:rsid w:val="00CC6D49"/>
    <w:rsid w:val="00CF0E87"/>
    <w:rsid w:val="00CF4976"/>
    <w:rsid w:val="00D0337E"/>
    <w:rsid w:val="00D054E9"/>
    <w:rsid w:val="00D25084"/>
    <w:rsid w:val="00D27313"/>
    <w:rsid w:val="00D3211F"/>
    <w:rsid w:val="00D50D20"/>
    <w:rsid w:val="00D50F3C"/>
    <w:rsid w:val="00D66B17"/>
    <w:rsid w:val="00D66C75"/>
    <w:rsid w:val="00D6720D"/>
    <w:rsid w:val="00D6759E"/>
    <w:rsid w:val="00D760E6"/>
    <w:rsid w:val="00D800C8"/>
    <w:rsid w:val="00D84A76"/>
    <w:rsid w:val="00D84E77"/>
    <w:rsid w:val="00D96466"/>
    <w:rsid w:val="00DA53D6"/>
    <w:rsid w:val="00DA7CA7"/>
    <w:rsid w:val="00DB7153"/>
    <w:rsid w:val="00DD3A5A"/>
    <w:rsid w:val="00DE10FA"/>
    <w:rsid w:val="00DE16BA"/>
    <w:rsid w:val="00DE743B"/>
    <w:rsid w:val="00DF6619"/>
    <w:rsid w:val="00E070CA"/>
    <w:rsid w:val="00E3424D"/>
    <w:rsid w:val="00E379E5"/>
    <w:rsid w:val="00E65595"/>
    <w:rsid w:val="00E65989"/>
    <w:rsid w:val="00E72530"/>
    <w:rsid w:val="00E75152"/>
    <w:rsid w:val="00E75451"/>
    <w:rsid w:val="00E8247E"/>
    <w:rsid w:val="00E8763A"/>
    <w:rsid w:val="00E91D60"/>
    <w:rsid w:val="00E9200A"/>
    <w:rsid w:val="00ED545F"/>
    <w:rsid w:val="00EE187F"/>
    <w:rsid w:val="00EF26F6"/>
    <w:rsid w:val="00EF367C"/>
    <w:rsid w:val="00EF5E87"/>
    <w:rsid w:val="00EF64FF"/>
    <w:rsid w:val="00F05A35"/>
    <w:rsid w:val="00F06D05"/>
    <w:rsid w:val="00F140C2"/>
    <w:rsid w:val="00F15290"/>
    <w:rsid w:val="00F34B3A"/>
    <w:rsid w:val="00F40896"/>
    <w:rsid w:val="00F41EE2"/>
    <w:rsid w:val="00F42A9D"/>
    <w:rsid w:val="00F471D6"/>
    <w:rsid w:val="00F670BB"/>
    <w:rsid w:val="00F86C25"/>
    <w:rsid w:val="00F95F7F"/>
    <w:rsid w:val="00F96774"/>
    <w:rsid w:val="00FA45AA"/>
    <w:rsid w:val="00FA7144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51F5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vgrepo.co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hiclipart.com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s-vectors/free-svg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205</TotalTime>
  <Pages>2</Pages>
  <Words>385</Words>
  <Characters>2570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99</cp:revision>
  <cp:lastPrinted>2025-02-04T05:43:00Z</cp:lastPrinted>
  <dcterms:created xsi:type="dcterms:W3CDTF">2025-02-04T05:43:00Z</dcterms:created>
  <dcterms:modified xsi:type="dcterms:W3CDTF">2025-03-04T17:10:00Z</dcterms:modified>
</cp:coreProperties>
</file>