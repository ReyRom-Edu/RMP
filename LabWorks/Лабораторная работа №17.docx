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309E6647" w:rsidR="00FA45AA" w:rsidRPr="00824955" w:rsidRDefault="00FA45AA" w:rsidP="00C01869">
      <w:pPr>
        <w:pStyle w:val="10"/>
        <w:tabs>
          <w:tab w:val="clear" w:pos="709"/>
        </w:tabs>
      </w:pPr>
      <w:r w:rsidRPr="00824955">
        <w:t>Лабораторная работа №</w:t>
      </w:r>
      <w:r w:rsidR="00922D0E" w:rsidRPr="006E6843">
        <w:t>1</w:t>
      </w:r>
      <w:r w:rsidR="008736EC">
        <w:t>7</w:t>
      </w:r>
      <w:r w:rsidRPr="00824955">
        <w:br/>
      </w:r>
      <w:r w:rsidR="008736EC" w:rsidRPr="008736EC">
        <w:t>Настройка элементов управления для ввода данных</w:t>
      </w:r>
    </w:p>
    <w:p w14:paraId="3DE8D613" w14:textId="2380D3A9" w:rsidR="00FA45AA" w:rsidRDefault="00FA45AA" w:rsidP="00382EE2">
      <w:pPr>
        <w:pStyle w:val="1"/>
      </w:pPr>
      <w:r>
        <w:t>Цель работы</w:t>
      </w:r>
    </w:p>
    <w:p w14:paraId="0CFC32E9" w14:textId="4F329B68" w:rsidR="00FA45AA" w:rsidRDefault="008736EC" w:rsidP="00382EE2">
      <w:pPr>
        <w:pStyle w:val="2"/>
      </w:pPr>
      <w:r w:rsidRPr="008736EC">
        <w:t xml:space="preserve">Изучить процесс настройки и использования элементов управления для ввода данных приложения </w:t>
      </w:r>
      <w:proofErr w:type="spellStart"/>
      <w:r w:rsidRPr="008736EC">
        <w:t>Android</w:t>
      </w:r>
      <w:proofErr w:type="spellEnd"/>
      <w:r w:rsidR="009043E4">
        <w:t>.</w:t>
      </w:r>
    </w:p>
    <w:p w14:paraId="4239D8D4" w14:textId="68D43D90" w:rsidR="00FA45AA" w:rsidRDefault="00FA45AA" w:rsidP="00382EE2">
      <w:pPr>
        <w:pStyle w:val="1"/>
      </w:pPr>
      <w:r>
        <w:t>Литература</w:t>
      </w:r>
    </w:p>
    <w:p w14:paraId="7768CDD4" w14:textId="040DB1B6" w:rsidR="00FA45AA" w:rsidRPr="00FA45AA" w:rsidRDefault="008E3D31" w:rsidP="00382EE2">
      <w:pPr>
        <w:pStyle w:val="2"/>
      </w:pPr>
      <w:proofErr w:type="spellStart"/>
      <w:r w:rsidRPr="008E3D31">
        <w:t>Jetpack</w:t>
      </w:r>
      <w:proofErr w:type="spellEnd"/>
      <w:r w:rsidRPr="008E3D31">
        <w:t xml:space="preserve"> </w:t>
      </w:r>
      <w:proofErr w:type="spellStart"/>
      <w:r w:rsidRPr="008E3D31">
        <w:t>Compose</w:t>
      </w:r>
      <w:proofErr w:type="spellEnd"/>
      <w:r w:rsidRPr="008E3D31">
        <w:t xml:space="preserve"> | Руководство. metanit.com – </w:t>
      </w:r>
      <w:proofErr w:type="gramStart"/>
      <w:r w:rsidRPr="008E3D31">
        <w:t>Текст :</w:t>
      </w:r>
      <w:proofErr w:type="gramEnd"/>
      <w:r w:rsidRPr="008E3D31">
        <w:t xml:space="preserve"> электронный // metanit.com, 2023. – URL: https://metanit.com/kotlin/jetpack/ – гл.</w:t>
      </w:r>
      <w:r w:rsidR="008736EC">
        <w:t>5</w:t>
      </w:r>
      <w:r w:rsidR="00FA45AA" w:rsidRPr="00FA45AA">
        <w:t>.</w:t>
      </w:r>
    </w:p>
    <w:p w14:paraId="0AAD396D" w14:textId="4E27E75C" w:rsidR="00FA45AA" w:rsidRDefault="00FA45AA" w:rsidP="00382EE2">
      <w:pPr>
        <w:pStyle w:val="1"/>
      </w:pPr>
      <w:r>
        <w:t>Подготовка к работе</w:t>
      </w:r>
    </w:p>
    <w:p w14:paraId="3280C45E" w14:textId="59B7EB9E" w:rsidR="00FA45AA" w:rsidRDefault="00FA45AA" w:rsidP="00382EE2">
      <w:pPr>
        <w:pStyle w:val="2"/>
      </w:pPr>
      <w:r>
        <w:t>Повторить теоретический материал (см.п.2).</w:t>
      </w:r>
    </w:p>
    <w:p w14:paraId="10FA25B7" w14:textId="0BE7D0BC" w:rsidR="00FA45AA" w:rsidRDefault="00FA45AA" w:rsidP="00382EE2">
      <w:pPr>
        <w:pStyle w:val="2"/>
      </w:pPr>
      <w:r>
        <w:t>Изучить описание лабораторной работы.</w:t>
      </w:r>
    </w:p>
    <w:p w14:paraId="67858F9B" w14:textId="6F36D116" w:rsidR="00FA45AA" w:rsidRDefault="00FA45AA" w:rsidP="00382EE2">
      <w:pPr>
        <w:pStyle w:val="1"/>
      </w:pPr>
      <w:r>
        <w:t>Основное оборудование</w:t>
      </w:r>
    </w:p>
    <w:p w14:paraId="09E31B02" w14:textId="2AF90053" w:rsidR="00FA45AA" w:rsidRDefault="00FA45AA" w:rsidP="00382EE2">
      <w:pPr>
        <w:pStyle w:val="2"/>
      </w:pPr>
      <w:r>
        <w:t>Персональный компьютер.</w:t>
      </w:r>
    </w:p>
    <w:p w14:paraId="36A998BB" w14:textId="77777777" w:rsidR="002676DB" w:rsidRDefault="00FA45AA" w:rsidP="002676DB">
      <w:pPr>
        <w:pStyle w:val="1"/>
      </w:pPr>
      <w:r>
        <w:t>Задание</w:t>
      </w:r>
    </w:p>
    <w:p w14:paraId="7FBE5D09" w14:textId="77777777" w:rsidR="001E3AD0" w:rsidRDefault="00B43A88" w:rsidP="0074752C">
      <w:pPr>
        <w:pStyle w:val="2"/>
      </w:pPr>
      <w:r w:rsidRPr="00B43A88">
        <w:t xml:space="preserve">Ввод-вывод данных в полях ввода </w:t>
      </w:r>
    </w:p>
    <w:p w14:paraId="27051871" w14:textId="1008995E" w:rsidR="001E3AD0" w:rsidRDefault="00B43A88" w:rsidP="00F8475A">
      <w:pPr>
        <w:pStyle w:val="2"/>
        <w:numPr>
          <w:ilvl w:val="2"/>
          <w:numId w:val="6"/>
        </w:numPr>
      </w:pPr>
      <w:r w:rsidRPr="00B43A88">
        <w:t xml:space="preserve">Создать экран авторизации. Разместить на нем: </w:t>
      </w:r>
      <w:proofErr w:type="spellStart"/>
      <w:r w:rsidRPr="00B43A88">
        <w:t>TextField</w:t>
      </w:r>
      <w:proofErr w:type="spellEnd"/>
      <w:r w:rsidRPr="00B43A88">
        <w:t xml:space="preserve"> для ввода логина и пароля, кнопку «Авторизоваться». </w:t>
      </w:r>
    </w:p>
    <w:p w14:paraId="10A30087" w14:textId="77777777" w:rsidR="00F8475A" w:rsidRDefault="00B43A88" w:rsidP="00F8475A">
      <w:r w:rsidRPr="00B43A88">
        <w:t xml:space="preserve">Для добавления подписей к полям ввода использовать поле </w:t>
      </w:r>
      <w:proofErr w:type="spellStart"/>
      <w:r w:rsidRPr="00B43A88">
        <w:t>label</w:t>
      </w:r>
      <w:proofErr w:type="spellEnd"/>
      <w:r w:rsidRPr="00B43A88">
        <w:t xml:space="preserve">: </w:t>
      </w:r>
    </w:p>
    <w:p w14:paraId="4E800DCB" w14:textId="33BA6434" w:rsidR="00F8475A" w:rsidRDefault="00B43A88" w:rsidP="00F8475A">
      <w:pPr>
        <w:pStyle w:val="ad"/>
      </w:pPr>
      <w:proofErr w:type="spellStart"/>
      <w:r w:rsidRPr="00B43A88">
        <w:t>label</w:t>
      </w:r>
      <w:proofErr w:type="spellEnd"/>
      <w:r w:rsidRPr="00B43A88">
        <w:t xml:space="preserve"> = </w:t>
      </w:r>
      <w:proofErr w:type="gramStart"/>
      <w:r w:rsidRPr="00B43A88">
        <w:t>{ Text</w:t>
      </w:r>
      <w:proofErr w:type="gramEnd"/>
      <w:r w:rsidRPr="00B43A88">
        <w:t>(</w:t>
      </w:r>
      <w:proofErr w:type="spellStart"/>
      <w:r w:rsidRPr="00B43A88">
        <w:t>text</w:t>
      </w:r>
      <w:proofErr w:type="spellEnd"/>
      <w:r w:rsidRPr="00B43A88">
        <w:t xml:space="preserve"> = "...") } </w:t>
      </w:r>
    </w:p>
    <w:p w14:paraId="44849A71" w14:textId="77777777" w:rsidR="00F8475A" w:rsidRDefault="00B43A88" w:rsidP="001E3AD0">
      <w:r w:rsidRPr="00B43A88">
        <w:t xml:space="preserve">Для добавления инструкции, что вводить в поле ввода, использовать поле </w:t>
      </w:r>
      <w:proofErr w:type="spellStart"/>
      <w:r w:rsidRPr="00B43A88">
        <w:t>placeholder</w:t>
      </w:r>
      <w:proofErr w:type="spellEnd"/>
      <w:r w:rsidRPr="00B43A88">
        <w:t xml:space="preserve">: </w:t>
      </w:r>
    </w:p>
    <w:p w14:paraId="11A604D6" w14:textId="219DF9CB" w:rsidR="001E3AD0" w:rsidRDefault="00B43A88" w:rsidP="00F8475A">
      <w:pPr>
        <w:pStyle w:val="ad"/>
      </w:pPr>
      <w:proofErr w:type="spellStart"/>
      <w:r w:rsidRPr="00B43A88">
        <w:t>placeholder</w:t>
      </w:r>
      <w:proofErr w:type="spellEnd"/>
      <w:r w:rsidRPr="00B43A88">
        <w:t xml:space="preserve"> = </w:t>
      </w:r>
      <w:proofErr w:type="gramStart"/>
      <w:r w:rsidRPr="00B43A88">
        <w:t>{ Text</w:t>
      </w:r>
      <w:proofErr w:type="gramEnd"/>
      <w:r w:rsidRPr="00B43A88">
        <w:t>(</w:t>
      </w:r>
      <w:proofErr w:type="spellStart"/>
      <w:r w:rsidRPr="00B43A88">
        <w:t>text</w:t>
      </w:r>
      <w:proofErr w:type="spellEnd"/>
      <w:r w:rsidRPr="00B43A88">
        <w:t xml:space="preserve"> = "Введите ...") } </w:t>
      </w:r>
    </w:p>
    <w:p w14:paraId="06A0518C" w14:textId="77777777" w:rsidR="00855871" w:rsidRDefault="00B43A88" w:rsidP="001E3AD0">
      <w:pPr>
        <w:pStyle w:val="2"/>
        <w:numPr>
          <w:ilvl w:val="2"/>
          <w:numId w:val="6"/>
        </w:numPr>
      </w:pPr>
      <w:r w:rsidRPr="00B43A88">
        <w:t xml:space="preserve">При вводе значений они должны отображаться в полях ввода. Реализовать отображение, используя состояния: </w:t>
      </w:r>
    </w:p>
    <w:p w14:paraId="6FFB1D4D" w14:textId="7D9CE23E" w:rsidR="00A9148C" w:rsidRDefault="00B43A88" w:rsidP="00855871">
      <w:r w:rsidRPr="00B43A88">
        <w:t xml:space="preserve">1 способ: </w:t>
      </w:r>
    </w:p>
    <w:p w14:paraId="2627AC88" w14:textId="77777777" w:rsidR="00855871" w:rsidRDefault="00B43A88" w:rsidP="00A9148C">
      <w:pPr>
        <w:pStyle w:val="ad"/>
        <w:rPr>
          <w:lang w:val="ru-RU"/>
        </w:rPr>
      </w:pPr>
      <w:proofErr w:type="spellStart"/>
      <w:r w:rsidRPr="00B43A88">
        <w:t>val</w:t>
      </w:r>
      <w:proofErr w:type="spellEnd"/>
      <w:r w:rsidRPr="00B43A88">
        <w:t xml:space="preserve"> </w:t>
      </w:r>
      <w:proofErr w:type="spellStart"/>
      <w:r w:rsidRPr="00B43A88">
        <w:t>переменная</w:t>
      </w:r>
      <w:proofErr w:type="spellEnd"/>
      <w:r w:rsidRPr="00B43A88">
        <w:t xml:space="preserve"> =</w:t>
      </w:r>
    </w:p>
    <w:p w14:paraId="067A8BA9" w14:textId="76C7EC2B" w:rsidR="00A9148C" w:rsidRDefault="00855871" w:rsidP="00A9148C">
      <w:pPr>
        <w:pStyle w:val="ad"/>
      </w:pPr>
      <w:r>
        <w:rPr>
          <w:lang w:val="ru-RU"/>
        </w:rPr>
        <w:tab/>
      </w:r>
      <w:r w:rsidR="00B43A88" w:rsidRPr="00B43A88">
        <w:t>remember{</w:t>
      </w:r>
      <w:proofErr w:type="spellStart"/>
      <w:r w:rsidR="00B43A88" w:rsidRPr="00B43A88">
        <w:t>mutableStateOf</w:t>
      </w:r>
      <w:proofErr w:type="spellEnd"/>
      <w:r w:rsidR="00B43A88" w:rsidRPr="00B43A88">
        <w:t>(</w:t>
      </w:r>
      <w:proofErr w:type="spellStart"/>
      <w:r w:rsidR="00B43A88" w:rsidRPr="00B43A88">
        <w:t>начальноеЗначение</w:t>
      </w:r>
      <w:proofErr w:type="spellEnd"/>
      <w:r w:rsidR="00B43A88" w:rsidRPr="00B43A88">
        <w:t xml:space="preserve">)} </w:t>
      </w:r>
    </w:p>
    <w:p w14:paraId="44F1A0EB" w14:textId="77777777" w:rsidR="00855871" w:rsidRDefault="00B43A88" w:rsidP="00A9148C">
      <w:pPr>
        <w:pStyle w:val="ad"/>
        <w:rPr>
          <w:lang w:val="ru-RU"/>
        </w:rPr>
      </w:pPr>
      <w:proofErr w:type="spellStart"/>
      <w:proofErr w:type="gramStart"/>
      <w:r w:rsidRPr="00B43A88">
        <w:t>TextField</w:t>
      </w:r>
      <w:proofErr w:type="spellEnd"/>
      <w:r w:rsidRPr="00B43A88">
        <w:t xml:space="preserve">( </w:t>
      </w:r>
      <w:proofErr w:type="spellStart"/>
      <w:r w:rsidRPr="00B43A88">
        <w:t>value</w:t>
      </w:r>
      <w:proofErr w:type="spellEnd"/>
      <w:proofErr w:type="gramEnd"/>
      <w:r w:rsidRPr="00B43A88">
        <w:t xml:space="preserve"> = </w:t>
      </w:r>
      <w:proofErr w:type="spellStart"/>
      <w:r w:rsidRPr="00B43A88">
        <w:t>переменная.value</w:t>
      </w:r>
      <w:proofErr w:type="spellEnd"/>
      <w:r w:rsidRPr="00B43A88">
        <w:t xml:space="preserve">, </w:t>
      </w:r>
    </w:p>
    <w:p w14:paraId="5F0C40F4" w14:textId="02F335C7" w:rsidR="00A9148C" w:rsidRDefault="00855871" w:rsidP="00A9148C">
      <w:pPr>
        <w:pStyle w:val="ad"/>
      </w:pPr>
      <w:r>
        <w:rPr>
          <w:lang w:val="ru-RU"/>
        </w:rPr>
        <w:tab/>
      </w:r>
      <w:proofErr w:type="spellStart"/>
      <w:r w:rsidR="00B43A88" w:rsidRPr="00B43A88">
        <w:t>onValueChange</w:t>
      </w:r>
      <w:proofErr w:type="spellEnd"/>
      <w:r w:rsidR="00B43A88" w:rsidRPr="00B43A88">
        <w:t xml:space="preserve"> = {text -&gt; </w:t>
      </w:r>
      <w:proofErr w:type="spellStart"/>
      <w:r w:rsidR="00B43A88" w:rsidRPr="00B43A88">
        <w:t>переменная.value</w:t>
      </w:r>
      <w:proofErr w:type="spellEnd"/>
      <w:r w:rsidR="00B43A88" w:rsidRPr="00B43A88">
        <w:t xml:space="preserve"> = </w:t>
      </w:r>
      <w:proofErr w:type="gramStart"/>
      <w:r w:rsidR="00B43A88" w:rsidRPr="00B43A88">
        <w:t>text})</w:t>
      </w:r>
      <w:proofErr w:type="gramEnd"/>
      <w:r w:rsidR="00B43A88" w:rsidRPr="00B43A88">
        <w:t xml:space="preserve"> </w:t>
      </w:r>
    </w:p>
    <w:p w14:paraId="3DA462BE" w14:textId="77777777" w:rsidR="00A9148C" w:rsidRDefault="00B43A88" w:rsidP="00855871">
      <w:r w:rsidRPr="00B43A88">
        <w:t xml:space="preserve">2 способ: </w:t>
      </w:r>
    </w:p>
    <w:p w14:paraId="7D939743" w14:textId="550C3D56" w:rsidR="00A9148C" w:rsidRDefault="00B43A88" w:rsidP="00A9148C">
      <w:pPr>
        <w:pStyle w:val="ad"/>
      </w:pPr>
      <w:r w:rsidRPr="00B43A88">
        <w:t xml:space="preserve">var </w:t>
      </w:r>
      <w:proofErr w:type="spellStart"/>
      <w:r w:rsidRPr="00B43A88">
        <w:t>переменная</w:t>
      </w:r>
      <w:proofErr w:type="spellEnd"/>
      <w:r w:rsidRPr="00B43A88">
        <w:t xml:space="preserve"> by remember </w:t>
      </w:r>
      <w:proofErr w:type="gramStart"/>
      <w:r w:rsidRPr="00B43A88">
        <w:t xml:space="preserve">{ </w:t>
      </w:r>
      <w:proofErr w:type="spellStart"/>
      <w:r w:rsidRPr="00B43A88">
        <w:t>mutableStateOf</w:t>
      </w:r>
      <w:proofErr w:type="spellEnd"/>
      <w:proofErr w:type="gramEnd"/>
      <w:r w:rsidRPr="00B43A88">
        <w:t>(</w:t>
      </w:r>
      <w:proofErr w:type="spellStart"/>
      <w:r w:rsidRPr="00B43A88">
        <w:t>TextFieldValue</w:t>
      </w:r>
      <w:proofErr w:type="spellEnd"/>
      <w:r w:rsidRPr="00B43A88">
        <w:t>(</w:t>
      </w:r>
      <w:proofErr w:type="spellStart"/>
      <w:r w:rsidRPr="00B43A88">
        <w:t>начальноеЗначение</w:t>
      </w:r>
      <w:proofErr w:type="spellEnd"/>
      <w:r w:rsidRPr="00B43A88">
        <w:t xml:space="preserve">)) } </w:t>
      </w:r>
    </w:p>
    <w:p w14:paraId="43BB31A0" w14:textId="77777777" w:rsidR="00855871" w:rsidRPr="00855871" w:rsidRDefault="00B43A88" w:rsidP="00A9148C">
      <w:pPr>
        <w:pStyle w:val="ad"/>
      </w:pPr>
      <w:proofErr w:type="spellStart"/>
      <w:proofErr w:type="gramStart"/>
      <w:r w:rsidRPr="00B43A88">
        <w:t>TextField</w:t>
      </w:r>
      <w:proofErr w:type="spellEnd"/>
      <w:r w:rsidRPr="00B43A88">
        <w:t>( value</w:t>
      </w:r>
      <w:proofErr w:type="gramEnd"/>
      <w:r w:rsidRPr="00B43A88">
        <w:t xml:space="preserve"> = </w:t>
      </w:r>
      <w:proofErr w:type="spellStart"/>
      <w:r w:rsidRPr="00B43A88">
        <w:t>переменная.value</w:t>
      </w:r>
      <w:proofErr w:type="spellEnd"/>
      <w:r w:rsidRPr="00B43A88">
        <w:t xml:space="preserve">, </w:t>
      </w:r>
    </w:p>
    <w:p w14:paraId="1533A470" w14:textId="7F6BA216" w:rsidR="00A9148C" w:rsidRDefault="00855871" w:rsidP="00A9148C">
      <w:pPr>
        <w:pStyle w:val="ad"/>
      </w:pPr>
      <w:r w:rsidRPr="00855871">
        <w:tab/>
      </w:r>
      <w:proofErr w:type="spellStart"/>
      <w:r w:rsidR="00B43A88" w:rsidRPr="00B43A88">
        <w:t>onValueChange</w:t>
      </w:r>
      <w:proofErr w:type="spellEnd"/>
      <w:r w:rsidR="00B43A88" w:rsidRPr="00B43A88">
        <w:t xml:space="preserve"> = {text -&gt; </w:t>
      </w:r>
      <w:proofErr w:type="spellStart"/>
      <w:r w:rsidR="00B43A88" w:rsidRPr="00B43A88">
        <w:t>переменная</w:t>
      </w:r>
      <w:proofErr w:type="spellEnd"/>
      <w:r w:rsidR="00B43A88" w:rsidRPr="00B43A88">
        <w:t xml:space="preserve"> = </w:t>
      </w:r>
      <w:proofErr w:type="spellStart"/>
      <w:r w:rsidR="00B43A88" w:rsidRPr="00B43A88">
        <w:t>text</w:t>
      </w:r>
      <w:proofErr w:type="spellEnd"/>
      <w:proofErr w:type="gramStart"/>
      <w:r w:rsidR="00B43A88" w:rsidRPr="00B43A88">
        <w:t>} )</w:t>
      </w:r>
      <w:proofErr w:type="gramEnd"/>
      <w:r w:rsidR="00B43A88" w:rsidRPr="00B43A88">
        <w:t xml:space="preserve"> </w:t>
      </w:r>
    </w:p>
    <w:p w14:paraId="5CA0F0DF" w14:textId="77777777" w:rsidR="00855871" w:rsidRDefault="00B43A88" w:rsidP="001E3AD0">
      <w:pPr>
        <w:pStyle w:val="2"/>
        <w:numPr>
          <w:ilvl w:val="2"/>
          <w:numId w:val="6"/>
        </w:numPr>
      </w:pPr>
      <w:r w:rsidRPr="00B43A88">
        <w:t xml:space="preserve">При нажатии на кнопку отобразить в метке под кнопкой текст «Логин, вы авторизованы» (вместо логина должно отображаться значение из поля ввода логина). </w:t>
      </w:r>
    </w:p>
    <w:p w14:paraId="020BA6B5" w14:textId="77777777" w:rsidR="00855871" w:rsidRDefault="00B43A88" w:rsidP="001E3AD0">
      <w:pPr>
        <w:pStyle w:val="2"/>
        <w:numPr>
          <w:ilvl w:val="2"/>
          <w:numId w:val="6"/>
        </w:numPr>
      </w:pPr>
      <w:r w:rsidRPr="00B43A88">
        <w:t xml:space="preserve">Сравнить внешний вид интерфейса при использовании </w:t>
      </w:r>
      <w:proofErr w:type="spellStart"/>
      <w:r w:rsidRPr="00B43A88">
        <w:t>TextField</w:t>
      </w:r>
      <w:proofErr w:type="spellEnd"/>
      <w:r w:rsidRPr="00B43A88">
        <w:t xml:space="preserve"> и </w:t>
      </w:r>
      <w:proofErr w:type="spellStart"/>
      <w:r w:rsidRPr="00B43A88">
        <w:t>OutlinedTextField</w:t>
      </w:r>
      <w:proofErr w:type="spellEnd"/>
      <w:r w:rsidRPr="00B43A88">
        <w:t xml:space="preserve">. </w:t>
      </w:r>
    </w:p>
    <w:p w14:paraId="47BB781B" w14:textId="77777777" w:rsidR="00855871" w:rsidRDefault="00B43A88" w:rsidP="00855871">
      <w:pPr>
        <w:pStyle w:val="2"/>
      </w:pPr>
      <w:r w:rsidRPr="00B43A88">
        <w:t xml:space="preserve">Настройка типа клавиатуры для полей ввода </w:t>
      </w:r>
    </w:p>
    <w:p w14:paraId="405AA69C" w14:textId="77777777" w:rsidR="00855871" w:rsidRDefault="00B43A88" w:rsidP="00855871">
      <w:pPr>
        <w:pStyle w:val="2"/>
        <w:numPr>
          <w:ilvl w:val="2"/>
          <w:numId w:val="6"/>
        </w:numPr>
      </w:pPr>
      <w:r w:rsidRPr="00B43A88">
        <w:lastRenderedPageBreak/>
        <w:t xml:space="preserve">Создать экран регистрации и добавить на него поля для ввода значений: </w:t>
      </w:r>
    </w:p>
    <w:p w14:paraId="2796E4A2" w14:textId="77777777" w:rsidR="00855871" w:rsidRDefault="00B43A88" w:rsidP="00855871">
      <w:r w:rsidRPr="00B43A88">
        <w:t xml:space="preserve">- логин </w:t>
      </w:r>
    </w:p>
    <w:p w14:paraId="0D8AF184" w14:textId="77777777" w:rsidR="00855871" w:rsidRDefault="00B43A88" w:rsidP="00855871">
      <w:r w:rsidRPr="00B43A88">
        <w:t xml:space="preserve">- пароль </w:t>
      </w:r>
    </w:p>
    <w:p w14:paraId="4FD6971C" w14:textId="77777777" w:rsidR="00855871" w:rsidRDefault="00B43A88" w:rsidP="00855871">
      <w:r w:rsidRPr="00B43A88">
        <w:t xml:space="preserve">- подтверждение пароля </w:t>
      </w:r>
    </w:p>
    <w:p w14:paraId="41A7459A" w14:textId="77777777" w:rsidR="00855871" w:rsidRDefault="00B43A88" w:rsidP="00855871">
      <w:r w:rsidRPr="00B43A88">
        <w:t xml:space="preserve">- номер телефона </w:t>
      </w:r>
    </w:p>
    <w:p w14:paraId="517E38C3" w14:textId="77777777" w:rsidR="00855871" w:rsidRDefault="00B43A88" w:rsidP="00855871">
      <w:r w:rsidRPr="00B43A88">
        <w:t xml:space="preserve">- </w:t>
      </w:r>
      <w:proofErr w:type="spellStart"/>
      <w:r w:rsidRPr="00B43A88">
        <w:t>email</w:t>
      </w:r>
      <w:proofErr w:type="spellEnd"/>
      <w:r w:rsidRPr="00B43A88">
        <w:t xml:space="preserve"> </w:t>
      </w:r>
    </w:p>
    <w:p w14:paraId="29DE3A49" w14:textId="77777777" w:rsidR="00855871" w:rsidRDefault="00B43A88" w:rsidP="00855871">
      <w:r w:rsidRPr="00B43A88">
        <w:t xml:space="preserve">- возраст </w:t>
      </w:r>
    </w:p>
    <w:p w14:paraId="2BDE4296" w14:textId="77777777" w:rsidR="00855871" w:rsidRDefault="00B43A88" w:rsidP="00855871">
      <w:r w:rsidRPr="00B43A88">
        <w:t xml:space="preserve">- персональный сайт </w:t>
      </w:r>
    </w:p>
    <w:p w14:paraId="78334C1F" w14:textId="77777777" w:rsidR="00855871" w:rsidRDefault="00B43A88" w:rsidP="00855871">
      <w:r w:rsidRPr="00B43A88">
        <w:t xml:space="preserve">- числовой код (числовой пароль) </w:t>
      </w:r>
    </w:p>
    <w:p w14:paraId="255C6B88" w14:textId="77777777" w:rsidR="00855871" w:rsidRDefault="00855871" w:rsidP="00855871">
      <w:pPr>
        <w:pStyle w:val="2"/>
        <w:numPr>
          <w:ilvl w:val="2"/>
          <w:numId w:val="6"/>
        </w:numPr>
      </w:pPr>
      <w:r w:rsidRPr="00B43A88">
        <w:t xml:space="preserve">Для каждого поля ввода указать подходящий тип клавиатуры. </w:t>
      </w:r>
    </w:p>
    <w:p w14:paraId="0A16B31F" w14:textId="08AD3768" w:rsidR="00855871" w:rsidRDefault="00B43A88" w:rsidP="00855871">
      <w:pPr>
        <w:pStyle w:val="2"/>
        <w:numPr>
          <w:ilvl w:val="2"/>
          <w:numId w:val="6"/>
        </w:numPr>
      </w:pPr>
      <w:r w:rsidRPr="00B43A88">
        <w:t xml:space="preserve">Добавить на форму кнопку «Зарегистрироваться». </w:t>
      </w:r>
    </w:p>
    <w:p w14:paraId="25511E85" w14:textId="77777777" w:rsidR="00855871" w:rsidRDefault="00B43A88" w:rsidP="00855871">
      <w:pPr>
        <w:pStyle w:val="2"/>
      </w:pPr>
      <w:r w:rsidRPr="00B43A88">
        <w:t xml:space="preserve">Ограничение длины вводимого текста </w:t>
      </w:r>
    </w:p>
    <w:p w14:paraId="2D370211" w14:textId="77777777" w:rsidR="00855871" w:rsidRDefault="00B43A88" w:rsidP="00855871">
      <w:pPr>
        <w:pStyle w:val="2"/>
        <w:numPr>
          <w:ilvl w:val="2"/>
          <w:numId w:val="6"/>
        </w:numPr>
      </w:pPr>
      <w:r w:rsidRPr="00B43A88">
        <w:t xml:space="preserve">Создать экран вода </w:t>
      </w:r>
      <w:proofErr w:type="spellStart"/>
      <w:r w:rsidRPr="00B43A88">
        <w:t>пин-кода</w:t>
      </w:r>
      <w:proofErr w:type="spellEnd"/>
      <w:r w:rsidRPr="00B43A88">
        <w:t xml:space="preserve"> и добавить на него: поле ввода числового кода. Настроить тип клавиатуры на ввод числового пароля </w:t>
      </w:r>
    </w:p>
    <w:p w14:paraId="7FD7E615" w14:textId="3C97AF62" w:rsidR="00855871" w:rsidRDefault="00B43A88" w:rsidP="00855871">
      <w:pPr>
        <w:pStyle w:val="2"/>
        <w:numPr>
          <w:ilvl w:val="2"/>
          <w:numId w:val="6"/>
        </w:numPr>
      </w:pPr>
      <w:r w:rsidRPr="00B43A88">
        <w:t>Изменять значение в поле ввода только если длина вводимой строки не больше</w:t>
      </w:r>
      <w:r w:rsidR="00432DBE">
        <w:t xml:space="preserve"> 4</w:t>
      </w:r>
      <w:r w:rsidRPr="00B43A88">
        <w:t xml:space="preserve"> символов. </w:t>
      </w:r>
    </w:p>
    <w:p w14:paraId="3004D9D5" w14:textId="35D5FC57" w:rsidR="00855871" w:rsidRDefault="00B43A88" w:rsidP="00855871">
      <w:pPr>
        <w:pStyle w:val="2"/>
        <w:numPr>
          <w:ilvl w:val="2"/>
          <w:numId w:val="6"/>
        </w:numPr>
      </w:pPr>
      <w:r w:rsidRPr="00B43A88">
        <w:t xml:space="preserve">Добавить в приложение переменную </w:t>
      </w:r>
      <w:r w:rsidR="00690FDF">
        <w:t xml:space="preserve">для хранения </w:t>
      </w:r>
      <w:r w:rsidR="0050048C">
        <w:t>четырехзначного числового кода</w:t>
      </w:r>
      <w:r w:rsidRPr="00B43A88">
        <w:t xml:space="preserve">. При вводе текста </w:t>
      </w:r>
      <w:r w:rsidR="004C2480">
        <w:t xml:space="preserve">в поле ввода </w:t>
      </w:r>
      <w:r w:rsidRPr="00B43A88">
        <w:t xml:space="preserve">должно выполняться сравнение введенных данных со значением переменной, результат верно/неверно отобразить пользователю. </w:t>
      </w:r>
    </w:p>
    <w:p w14:paraId="0D615356" w14:textId="77777777" w:rsidR="00855871" w:rsidRDefault="00B43A88" w:rsidP="00855871">
      <w:pPr>
        <w:pStyle w:val="2"/>
        <w:numPr>
          <w:ilvl w:val="2"/>
          <w:numId w:val="6"/>
        </w:numPr>
      </w:pPr>
      <w:r w:rsidRPr="00B43A88">
        <w:t xml:space="preserve">Предоставить три попытки ввода кода (после каждого ввода четырехзначного значения проверять корректность и при неверном вводе уменьшать количество попыток). </w:t>
      </w:r>
    </w:p>
    <w:p w14:paraId="36DF92D3" w14:textId="77777777" w:rsidR="00855871" w:rsidRDefault="00B43A88" w:rsidP="00855871">
      <w:pPr>
        <w:pStyle w:val="2"/>
        <w:numPr>
          <w:ilvl w:val="2"/>
          <w:numId w:val="6"/>
        </w:numPr>
      </w:pPr>
      <w:r w:rsidRPr="00B43A88">
        <w:t xml:space="preserve">Создать экран для ввода текста «О себе» и добавить на него: </w:t>
      </w:r>
    </w:p>
    <w:p w14:paraId="251A9C94" w14:textId="77777777" w:rsidR="00855871" w:rsidRDefault="00B43A88" w:rsidP="00855871">
      <w:r w:rsidRPr="00B43A88">
        <w:t xml:space="preserve">- поле ввода </w:t>
      </w:r>
    </w:p>
    <w:p w14:paraId="526B9056" w14:textId="77777777" w:rsidR="00855871" w:rsidRDefault="00B43A88" w:rsidP="00855871">
      <w:r w:rsidRPr="00B43A88">
        <w:t xml:space="preserve">- метку, отображающую количество оставшихся для ввода символов пользователя </w:t>
      </w:r>
    </w:p>
    <w:p w14:paraId="2F024FCF" w14:textId="3B70AA4F" w:rsidR="00855871" w:rsidRDefault="00855871" w:rsidP="00855871">
      <w:pPr>
        <w:pStyle w:val="2"/>
        <w:numPr>
          <w:ilvl w:val="2"/>
          <w:numId w:val="6"/>
        </w:numPr>
      </w:pPr>
      <w:r>
        <w:t>Реализовать</w:t>
      </w:r>
      <w:r w:rsidR="00B43A88" w:rsidRPr="00B43A88">
        <w:t xml:space="preserve"> возможность ввести до 50 символов (при пустом поле ввода в метке должно быть 50, при заполненном – 0). Если пользователь пытается ввести более длинный текст, не изменять содержимое поля ввода. </w:t>
      </w:r>
    </w:p>
    <w:p w14:paraId="656B440C" w14:textId="77777777" w:rsidR="00855871" w:rsidRDefault="00B43A88" w:rsidP="00855871">
      <w:pPr>
        <w:pStyle w:val="2"/>
      </w:pPr>
      <w:r w:rsidRPr="00B43A88">
        <w:t xml:space="preserve">Добавление флажков </w:t>
      </w:r>
      <w:proofErr w:type="spellStart"/>
      <w:r w:rsidRPr="00B43A88">
        <w:t>Checkbox</w:t>
      </w:r>
      <w:proofErr w:type="spellEnd"/>
      <w:r w:rsidRPr="00B43A88">
        <w:t xml:space="preserve"> </w:t>
      </w:r>
    </w:p>
    <w:p w14:paraId="1F1B4AA6" w14:textId="77777777" w:rsidR="00014CE9" w:rsidRDefault="00B43A88" w:rsidP="00855871">
      <w:pPr>
        <w:pStyle w:val="2"/>
        <w:numPr>
          <w:ilvl w:val="2"/>
          <w:numId w:val="6"/>
        </w:numPr>
      </w:pPr>
      <w:r w:rsidRPr="00B43A88">
        <w:t xml:space="preserve">Создать экран регистрации и добавить на него: </w:t>
      </w:r>
    </w:p>
    <w:p w14:paraId="535EEF14" w14:textId="77777777" w:rsidR="00014CE9" w:rsidRDefault="00B43A88" w:rsidP="00014CE9">
      <w:r w:rsidRPr="00B43A88">
        <w:t xml:space="preserve">- поле ввода логина </w:t>
      </w:r>
    </w:p>
    <w:p w14:paraId="27A09280" w14:textId="77777777" w:rsidR="00014CE9" w:rsidRDefault="00B43A88" w:rsidP="00014CE9">
      <w:r w:rsidRPr="00B43A88">
        <w:t xml:space="preserve">- поле ввода пароля </w:t>
      </w:r>
    </w:p>
    <w:p w14:paraId="491D9B14" w14:textId="77777777" w:rsidR="00014CE9" w:rsidRDefault="00B43A88" w:rsidP="00014CE9">
      <w:r w:rsidRPr="00B43A88">
        <w:t xml:space="preserve">- поле ввода подтверждения пароля </w:t>
      </w:r>
    </w:p>
    <w:p w14:paraId="30D93AF3" w14:textId="77777777" w:rsidR="00014CE9" w:rsidRDefault="00B43A88" w:rsidP="00014CE9">
      <w:r w:rsidRPr="00B43A88">
        <w:t xml:space="preserve">- флажок </w:t>
      </w:r>
      <w:proofErr w:type="spellStart"/>
      <w:r w:rsidRPr="00B43A88">
        <w:t>Checkbox</w:t>
      </w:r>
      <w:proofErr w:type="spellEnd"/>
      <w:r w:rsidRPr="00B43A88">
        <w:t xml:space="preserve"> «Я согласен на обработку своих персональных данных и принимаю условия Политики конфиденциальности и Пользовательского соглашения» </w:t>
      </w:r>
    </w:p>
    <w:p w14:paraId="4F20B6AF" w14:textId="0FD31BAB" w:rsidR="00855871" w:rsidRDefault="00B43A88" w:rsidP="00014CE9">
      <w:r w:rsidRPr="00B43A88">
        <w:t xml:space="preserve">- кнопку «Зарегистрироваться» (кнопка должна быть доступной, только если поставлен флажок). </w:t>
      </w:r>
    </w:p>
    <w:p w14:paraId="740F3AD6" w14:textId="77777777" w:rsidR="00014CE9" w:rsidRDefault="00B43A88" w:rsidP="00855871">
      <w:pPr>
        <w:pStyle w:val="2"/>
        <w:numPr>
          <w:ilvl w:val="2"/>
          <w:numId w:val="6"/>
        </w:numPr>
      </w:pPr>
      <w:r w:rsidRPr="00B43A88">
        <w:t xml:space="preserve">Создать список, содержащий названия иностранных языков. Добавить на экран регистрации набор флажков, используя список: </w:t>
      </w:r>
    </w:p>
    <w:p w14:paraId="24EDD1CE" w14:textId="4E036A3B" w:rsidR="00855871" w:rsidRDefault="00B43A88" w:rsidP="00014CE9">
      <w:pPr>
        <w:pStyle w:val="ad"/>
      </w:pPr>
      <w:proofErr w:type="spellStart"/>
      <w:proofErr w:type="gramStart"/>
      <w:r w:rsidRPr="00B43A88">
        <w:t>список.forEach</w:t>
      </w:r>
      <w:proofErr w:type="spellEnd"/>
      <w:proofErr w:type="gramEnd"/>
      <w:r w:rsidRPr="00B43A88">
        <w:t xml:space="preserve"> { элемент -&gt; создание флажка } </w:t>
      </w:r>
    </w:p>
    <w:p w14:paraId="2173B7B0" w14:textId="77777777" w:rsidR="00855871" w:rsidRDefault="00B43A88" w:rsidP="00855871">
      <w:pPr>
        <w:pStyle w:val="2"/>
      </w:pPr>
      <w:r w:rsidRPr="00B43A88">
        <w:t xml:space="preserve">Добавление переключателей </w:t>
      </w:r>
      <w:proofErr w:type="spellStart"/>
      <w:r w:rsidRPr="00B43A88">
        <w:t>RadioButton</w:t>
      </w:r>
      <w:proofErr w:type="spellEnd"/>
      <w:r w:rsidRPr="00B43A88">
        <w:t xml:space="preserve"> </w:t>
      </w:r>
    </w:p>
    <w:p w14:paraId="43D2F209" w14:textId="77777777" w:rsidR="00014CE9" w:rsidRDefault="00B43A88" w:rsidP="00855871">
      <w:pPr>
        <w:pStyle w:val="2"/>
        <w:numPr>
          <w:ilvl w:val="2"/>
          <w:numId w:val="6"/>
        </w:numPr>
      </w:pPr>
      <w:r w:rsidRPr="00B43A88">
        <w:lastRenderedPageBreak/>
        <w:t xml:space="preserve">Добавить в приложение экран для указания настроек разрешения звонков, должен быть доступен выбор одного из вариантов: </w:t>
      </w:r>
    </w:p>
    <w:p w14:paraId="156634BC" w14:textId="0E7183A9" w:rsidR="00014CE9" w:rsidRDefault="004C2480" w:rsidP="00014CE9">
      <w:r>
        <w:t xml:space="preserve">- </w:t>
      </w:r>
      <w:r w:rsidR="00B43A88" w:rsidRPr="00B43A88">
        <w:t>Все,</w:t>
      </w:r>
    </w:p>
    <w:p w14:paraId="1AAB050D" w14:textId="7E5D49D2" w:rsidR="00014CE9" w:rsidRDefault="004C2480" w:rsidP="00014CE9">
      <w:r>
        <w:t xml:space="preserve">- </w:t>
      </w:r>
      <w:r w:rsidR="00B43A88" w:rsidRPr="00B43A88">
        <w:t xml:space="preserve">Мои контакты. </w:t>
      </w:r>
    </w:p>
    <w:p w14:paraId="38928443" w14:textId="1ADC90C8" w:rsidR="00855871" w:rsidRDefault="00B43A88" w:rsidP="00855871">
      <w:pPr>
        <w:pStyle w:val="2"/>
        <w:numPr>
          <w:ilvl w:val="2"/>
          <w:numId w:val="6"/>
        </w:numPr>
      </w:pPr>
      <w:r w:rsidRPr="00B43A88">
        <w:t xml:space="preserve">Выбор должен выполняться и при нажатии на подпись </w:t>
      </w:r>
      <w:proofErr w:type="spellStart"/>
      <w:r w:rsidRPr="00B43A88">
        <w:t>RadioButton</w:t>
      </w:r>
      <w:proofErr w:type="spellEnd"/>
      <w:r w:rsidRPr="00B43A88">
        <w:t xml:space="preserve"> и на сам </w:t>
      </w:r>
      <w:proofErr w:type="spellStart"/>
      <w:r w:rsidRPr="00B43A88">
        <w:t>RadioButton</w:t>
      </w:r>
      <w:proofErr w:type="spellEnd"/>
      <w:r w:rsidRPr="00B43A88">
        <w:t xml:space="preserve"> (например, если </w:t>
      </w:r>
      <w:proofErr w:type="spellStart"/>
      <w:r w:rsidRPr="00B43A88">
        <w:t>RadioButton</w:t>
      </w:r>
      <w:proofErr w:type="spellEnd"/>
      <w:r w:rsidRPr="00B43A88">
        <w:t xml:space="preserve"> отображается в </w:t>
      </w:r>
      <w:proofErr w:type="spellStart"/>
      <w:r w:rsidRPr="00B43A88">
        <w:t>Row</w:t>
      </w:r>
      <w:proofErr w:type="spellEnd"/>
      <w:r w:rsidRPr="00B43A88">
        <w:t xml:space="preserve">, то добавить для строки модификатор </w:t>
      </w:r>
      <w:proofErr w:type="spellStart"/>
      <w:proofErr w:type="gramStart"/>
      <w:r w:rsidRPr="00B43A88">
        <w:t>selectable</w:t>
      </w:r>
      <w:proofErr w:type="spellEnd"/>
      <w:r w:rsidRPr="00B43A88">
        <w:t>(</w:t>
      </w:r>
      <w:proofErr w:type="gramEnd"/>
      <w:r w:rsidRPr="00B43A88">
        <w:t xml:space="preserve">) или </w:t>
      </w:r>
      <w:proofErr w:type="spellStart"/>
      <w:r w:rsidRPr="00B43A88">
        <w:t>clickable</w:t>
      </w:r>
      <w:proofErr w:type="spellEnd"/>
      <w:r w:rsidRPr="00B43A88">
        <w:t xml:space="preserve">()). </w:t>
      </w:r>
    </w:p>
    <w:p w14:paraId="1B21A5E4" w14:textId="77777777" w:rsidR="00855871" w:rsidRDefault="00B43A88" w:rsidP="00855871">
      <w:pPr>
        <w:pStyle w:val="2"/>
        <w:numPr>
          <w:ilvl w:val="2"/>
          <w:numId w:val="6"/>
        </w:numPr>
      </w:pPr>
      <w:r w:rsidRPr="00B43A88">
        <w:t xml:space="preserve">Добавить в приложение экран для выбора языка интерфейса (должен быть доступен выбор одного из 5 вариантов). Выбор должен выполняться и при нажатии на подпись </w:t>
      </w:r>
      <w:proofErr w:type="spellStart"/>
      <w:r w:rsidRPr="00B43A88">
        <w:t>RadioButton</w:t>
      </w:r>
      <w:proofErr w:type="spellEnd"/>
      <w:r w:rsidRPr="00B43A88">
        <w:t xml:space="preserve"> и на сам </w:t>
      </w:r>
      <w:proofErr w:type="spellStart"/>
      <w:r w:rsidRPr="00B43A88">
        <w:t>RadioButton</w:t>
      </w:r>
      <w:proofErr w:type="spellEnd"/>
      <w:r w:rsidRPr="00B43A88">
        <w:t xml:space="preserve">. Название выбранного языка должно отображаться в метке. </w:t>
      </w:r>
    </w:p>
    <w:p w14:paraId="2792CD9F" w14:textId="77777777" w:rsidR="00855871" w:rsidRDefault="00B43A88" w:rsidP="00855871">
      <w:pPr>
        <w:pStyle w:val="2"/>
      </w:pPr>
      <w:r w:rsidRPr="00B43A88">
        <w:t xml:space="preserve">Добавление слайдеров </w:t>
      </w:r>
      <w:proofErr w:type="spellStart"/>
      <w:r w:rsidRPr="00B43A88">
        <w:t>Slider</w:t>
      </w:r>
      <w:proofErr w:type="spellEnd"/>
      <w:r w:rsidRPr="00B43A88">
        <w:t xml:space="preserve"> </w:t>
      </w:r>
    </w:p>
    <w:p w14:paraId="46C161A0" w14:textId="2606DA68" w:rsidR="00855871" w:rsidRDefault="00B43A88" w:rsidP="00855871">
      <w:pPr>
        <w:pStyle w:val="2"/>
        <w:numPr>
          <w:ilvl w:val="2"/>
          <w:numId w:val="6"/>
        </w:numPr>
      </w:pPr>
      <w:r w:rsidRPr="00B43A88">
        <w:t>Добавить в приложение экран со слайдером, позволяющим выбрать размер текста от 10 до 30</w:t>
      </w:r>
      <w:r w:rsidR="004978EC">
        <w:t xml:space="preserve"> (</w:t>
      </w:r>
      <w:r w:rsidR="00A91D54">
        <w:t>параметры</w:t>
      </w:r>
      <w:r w:rsidR="004978EC">
        <w:t xml:space="preserve"> </w:t>
      </w:r>
      <w:r w:rsidR="004978EC">
        <w:rPr>
          <w:lang w:val="en-US"/>
        </w:rPr>
        <w:t>step</w:t>
      </w:r>
      <w:r w:rsidR="00174882">
        <w:rPr>
          <w:lang w:val="en-US"/>
        </w:rPr>
        <w:t>s</w:t>
      </w:r>
      <w:r w:rsidR="00174882" w:rsidRPr="00174882">
        <w:t xml:space="preserve"> </w:t>
      </w:r>
      <w:r w:rsidR="00174882">
        <w:t xml:space="preserve">и </w:t>
      </w:r>
      <w:proofErr w:type="spellStart"/>
      <w:r w:rsidR="00174882">
        <w:rPr>
          <w:lang w:val="en-US"/>
        </w:rPr>
        <w:t>valueRange</w:t>
      </w:r>
      <w:proofErr w:type="spellEnd"/>
      <w:r w:rsidR="004978EC">
        <w:t>)</w:t>
      </w:r>
      <w:r w:rsidRPr="00B43A88">
        <w:t xml:space="preserve">, текущее значение – 16. Выбранное значение должно отображаться в метке справа от слайдера. </w:t>
      </w:r>
    </w:p>
    <w:p w14:paraId="044ACFFA" w14:textId="77777777" w:rsidR="00855871" w:rsidRDefault="00B43A88" w:rsidP="00855871">
      <w:pPr>
        <w:pStyle w:val="2"/>
        <w:numPr>
          <w:ilvl w:val="2"/>
          <w:numId w:val="6"/>
        </w:numPr>
      </w:pPr>
      <w:r w:rsidRPr="00B43A88">
        <w:t xml:space="preserve">Добавить в приложение экран со слайдером, позволяющим выбрать срок хранения файлов в памяти. Допустимые значения: 1 день, 3 дня, 5 дней, 7 дней, 9 дней; текущее значение – 3 дня. Выбранное значение должно отображаться в метке справа от слайдера. </w:t>
      </w:r>
    </w:p>
    <w:p w14:paraId="4E9E42BE" w14:textId="77777777" w:rsidR="00855871" w:rsidRDefault="00B43A88" w:rsidP="00855871">
      <w:pPr>
        <w:pStyle w:val="2"/>
      </w:pPr>
      <w:r w:rsidRPr="00B43A88">
        <w:t xml:space="preserve">Добавление переключателей </w:t>
      </w:r>
      <w:proofErr w:type="spellStart"/>
      <w:r w:rsidRPr="00B43A88">
        <w:t>Switch</w:t>
      </w:r>
      <w:proofErr w:type="spellEnd"/>
      <w:r w:rsidRPr="00B43A88">
        <w:t xml:space="preserve"> </w:t>
      </w:r>
    </w:p>
    <w:p w14:paraId="3DA212CC" w14:textId="77777777" w:rsidR="00855871" w:rsidRDefault="00B43A88" w:rsidP="00855871">
      <w:pPr>
        <w:pStyle w:val="2"/>
        <w:numPr>
          <w:ilvl w:val="2"/>
          <w:numId w:val="6"/>
        </w:numPr>
      </w:pPr>
      <w:r w:rsidRPr="00B43A88">
        <w:t xml:space="preserve">Добавить в приложение экран настроек уведомлений. Разместить на нем переключатели: </w:t>
      </w:r>
    </w:p>
    <w:p w14:paraId="676E6569" w14:textId="77777777" w:rsidR="00855871" w:rsidRDefault="00B43A88" w:rsidP="00855871">
      <w:r w:rsidRPr="00B43A88">
        <w:t xml:space="preserve">- Звук </w:t>
      </w:r>
    </w:p>
    <w:p w14:paraId="4674E640" w14:textId="77777777" w:rsidR="00855871" w:rsidRDefault="00B43A88" w:rsidP="00855871">
      <w:r w:rsidRPr="00B43A88">
        <w:t xml:space="preserve">- Вибросигнал </w:t>
      </w:r>
    </w:p>
    <w:p w14:paraId="309F1532" w14:textId="113557C5" w:rsidR="00855871" w:rsidRDefault="00B43A88" w:rsidP="00855871">
      <w:r w:rsidRPr="00B43A88">
        <w:t xml:space="preserve">- Показывать текст </w:t>
      </w:r>
    </w:p>
    <w:p w14:paraId="7F325537" w14:textId="77777777" w:rsidR="00F551A6" w:rsidRDefault="00B43A88" w:rsidP="00855871">
      <w:pPr>
        <w:pStyle w:val="2"/>
        <w:numPr>
          <w:ilvl w:val="2"/>
          <w:numId w:val="6"/>
        </w:numPr>
      </w:pPr>
      <w:r w:rsidRPr="00B43A88">
        <w:t>Добавить в приложение экран будильника. Разместить на нем переключатели, показывающие, включен</w:t>
      </w:r>
      <w:r w:rsidR="00F551A6">
        <w:t xml:space="preserve"> </w:t>
      </w:r>
      <w:r w:rsidRPr="00B43A88">
        <w:t xml:space="preserve">или отключен будильник: </w:t>
      </w:r>
    </w:p>
    <w:p w14:paraId="0C0B76D3" w14:textId="77777777" w:rsidR="00F551A6" w:rsidRDefault="00B43A88" w:rsidP="00F551A6">
      <w:r w:rsidRPr="00B43A88">
        <w:t xml:space="preserve">- 6:00 </w:t>
      </w:r>
    </w:p>
    <w:p w14:paraId="06C52D83" w14:textId="77777777" w:rsidR="00F551A6" w:rsidRDefault="00B43A88" w:rsidP="00F551A6">
      <w:r w:rsidRPr="00B43A88">
        <w:t xml:space="preserve">- 8:00 </w:t>
      </w:r>
    </w:p>
    <w:p w14:paraId="3A2D6010" w14:textId="77777777" w:rsidR="00F551A6" w:rsidRDefault="00B43A88" w:rsidP="00F551A6">
      <w:r w:rsidRPr="00B43A88">
        <w:t xml:space="preserve">- 12:00 </w:t>
      </w:r>
    </w:p>
    <w:p w14:paraId="00925E51" w14:textId="556FB987" w:rsidR="009E4F37" w:rsidRPr="009E4F37" w:rsidRDefault="00B43A88" w:rsidP="00F551A6">
      <w:r w:rsidRPr="00B43A88">
        <w:t>Рядом со временем каждого будильника должна выводиться метка отключен/включен в зависимости от выбранных пунктов</w:t>
      </w:r>
      <w:r w:rsidR="001577AF" w:rsidRPr="001577AF">
        <w:t>.</w:t>
      </w:r>
    </w:p>
    <w:p w14:paraId="213BBAC2" w14:textId="58D50E4C" w:rsidR="00FA45AA" w:rsidRPr="009E4F37" w:rsidRDefault="00FA45AA" w:rsidP="009E4F37">
      <w:pPr>
        <w:pStyle w:val="1"/>
      </w:pPr>
      <w:r>
        <w:t>Порядок</w:t>
      </w:r>
      <w:r w:rsidRPr="009E4F37">
        <w:t xml:space="preserve"> </w:t>
      </w:r>
      <w:r>
        <w:t>выполнения</w:t>
      </w:r>
      <w:r w:rsidRPr="009E4F37">
        <w:t xml:space="preserve"> </w:t>
      </w:r>
      <w:r>
        <w:t>работы</w:t>
      </w:r>
    </w:p>
    <w:p w14:paraId="0B786585" w14:textId="5630C9A0" w:rsidR="00FA45AA" w:rsidRDefault="00FA45AA" w:rsidP="00382EE2">
      <w:pPr>
        <w:pStyle w:val="2"/>
      </w:pPr>
      <w:r>
        <w:t>Выполнить все задания из п.5.</w:t>
      </w:r>
    </w:p>
    <w:p w14:paraId="24DB45E8" w14:textId="74C69F0B" w:rsidR="00FA45AA" w:rsidRDefault="00FA45AA" w:rsidP="00382EE2">
      <w:pPr>
        <w:pStyle w:val="2"/>
      </w:pPr>
      <w:r>
        <w:t>Ответить на контрольные вопросы.</w:t>
      </w:r>
    </w:p>
    <w:p w14:paraId="0B159DAA" w14:textId="40A8EF11" w:rsidR="00FA45AA" w:rsidRDefault="00FA45AA" w:rsidP="00382EE2">
      <w:pPr>
        <w:pStyle w:val="1"/>
      </w:pPr>
      <w:r>
        <w:t>Содержание отчета</w:t>
      </w:r>
    </w:p>
    <w:p w14:paraId="574E4811" w14:textId="080E4336" w:rsidR="00FA45AA" w:rsidRDefault="00FA45AA" w:rsidP="00382EE2">
      <w:pPr>
        <w:pStyle w:val="2"/>
      </w:pPr>
      <w:r>
        <w:t>Титульный лист</w:t>
      </w:r>
    </w:p>
    <w:p w14:paraId="712F8EB0" w14:textId="4580EF1D" w:rsidR="00FA45AA" w:rsidRDefault="00FA45AA" w:rsidP="00382EE2">
      <w:pPr>
        <w:pStyle w:val="2"/>
      </w:pPr>
      <w:r>
        <w:t>Цель работы</w:t>
      </w:r>
    </w:p>
    <w:p w14:paraId="4881DFF6" w14:textId="7899A966" w:rsidR="00FA45AA" w:rsidRDefault="00FA45AA" w:rsidP="00382EE2">
      <w:pPr>
        <w:pStyle w:val="2"/>
      </w:pPr>
      <w:r>
        <w:t>Ответы на контрольные вопросы</w:t>
      </w:r>
    </w:p>
    <w:p w14:paraId="3979BB1B" w14:textId="4E360A40" w:rsidR="00FA45AA" w:rsidRDefault="00FA45AA" w:rsidP="00382EE2">
      <w:pPr>
        <w:pStyle w:val="2"/>
      </w:pPr>
      <w:r>
        <w:t>Вывод</w:t>
      </w:r>
    </w:p>
    <w:p w14:paraId="0E0BD361" w14:textId="72A405BC" w:rsidR="00FA45AA" w:rsidRDefault="00FA45AA" w:rsidP="00382EE2">
      <w:pPr>
        <w:pStyle w:val="1"/>
      </w:pPr>
      <w:r>
        <w:t>Контрольные вопросы</w:t>
      </w:r>
    </w:p>
    <w:p w14:paraId="653FD058" w14:textId="77777777" w:rsidR="00432DBE" w:rsidRDefault="00432DBE" w:rsidP="00432DBE">
      <w:pPr>
        <w:pStyle w:val="2"/>
      </w:pPr>
      <w:r w:rsidRPr="00432DBE">
        <w:t xml:space="preserve">Какие элементы позволяют ввести текстовые значения? </w:t>
      </w:r>
    </w:p>
    <w:p w14:paraId="6B51E229" w14:textId="77777777" w:rsidR="00432DBE" w:rsidRDefault="00432DBE" w:rsidP="00432DBE">
      <w:pPr>
        <w:pStyle w:val="2"/>
      </w:pPr>
      <w:r w:rsidRPr="00432DBE">
        <w:lastRenderedPageBreak/>
        <w:t xml:space="preserve">Как настроить тип клавиатуры? </w:t>
      </w:r>
    </w:p>
    <w:p w14:paraId="1307D134" w14:textId="77777777" w:rsidR="00432DBE" w:rsidRDefault="00432DBE" w:rsidP="00432DBE">
      <w:pPr>
        <w:pStyle w:val="2"/>
      </w:pPr>
      <w:r w:rsidRPr="00432DBE">
        <w:t xml:space="preserve">Как связать значение из элемента управления с переменной? </w:t>
      </w:r>
    </w:p>
    <w:p w14:paraId="1DA20A26" w14:textId="77777777" w:rsidR="00432DBE" w:rsidRDefault="00432DBE" w:rsidP="00432DBE">
      <w:pPr>
        <w:pStyle w:val="2"/>
      </w:pPr>
      <w:r w:rsidRPr="00432DBE">
        <w:t xml:space="preserve">Для чего используется </w:t>
      </w:r>
      <w:proofErr w:type="spellStart"/>
      <w:r w:rsidRPr="00432DBE">
        <w:t>combobox</w:t>
      </w:r>
      <w:proofErr w:type="spellEnd"/>
      <w:r w:rsidRPr="00432DBE">
        <w:t xml:space="preserve">, какие его основные настройки? </w:t>
      </w:r>
    </w:p>
    <w:p w14:paraId="7E310BCA" w14:textId="77777777" w:rsidR="00432DBE" w:rsidRDefault="00432DBE" w:rsidP="00432DBE">
      <w:pPr>
        <w:pStyle w:val="2"/>
      </w:pPr>
      <w:r w:rsidRPr="00432DBE">
        <w:t xml:space="preserve">Для чего используется </w:t>
      </w:r>
      <w:proofErr w:type="spellStart"/>
      <w:r w:rsidRPr="00432DBE">
        <w:t>radiobutton</w:t>
      </w:r>
      <w:proofErr w:type="spellEnd"/>
      <w:r w:rsidRPr="00432DBE">
        <w:t xml:space="preserve">, какие его основные настройки? </w:t>
      </w:r>
    </w:p>
    <w:p w14:paraId="13857BEB" w14:textId="77777777" w:rsidR="00432DBE" w:rsidRDefault="00432DBE" w:rsidP="00432DBE">
      <w:pPr>
        <w:pStyle w:val="2"/>
      </w:pPr>
      <w:r w:rsidRPr="00432DBE">
        <w:t xml:space="preserve">Для чего используется </w:t>
      </w:r>
      <w:proofErr w:type="spellStart"/>
      <w:r w:rsidRPr="00432DBE">
        <w:t>slider</w:t>
      </w:r>
      <w:proofErr w:type="spellEnd"/>
      <w:r w:rsidRPr="00432DBE">
        <w:t xml:space="preserve">, какие его основные настройки? </w:t>
      </w:r>
    </w:p>
    <w:p w14:paraId="60853C6D" w14:textId="6501DCEE" w:rsidR="00965C8E" w:rsidRDefault="00432DBE" w:rsidP="00432DBE">
      <w:pPr>
        <w:pStyle w:val="2"/>
      </w:pPr>
      <w:r w:rsidRPr="00432DBE">
        <w:t xml:space="preserve">Для чего используется </w:t>
      </w:r>
      <w:proofErr w:type="spellStart"/>
      <w:r w:rsidRPr="00432DBE">
        <w:t>switch</w:t>
      </w:r>
      <w:proofErr w:type="spellEnd"/>
      <w:r w:rsidRPr="00432DBE">
        <w:t>, какие его основные настройки?</w:t>
      </w:r>
    </w:p>
    <w:sectPr w:rsidR="00965C8E" w:rsidSect="00A55C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AB6F17" w14:textId="77777777" w:rsidR="00E600EA" w:rsidRDefault="00E600EA" w:rsidP="006747A5">
      <w:r>
        <w:separator/>
      </w:r>
    </w:p>
  </w:endnote>
  <w:endnote w:type="continuationSeparator" w:id="0">
    <w:p w14:paraId="4BD02CA5" w14:textId="77777777" w:rsidR="00E600EA" w:rsidRDefault="00E600EA" w:rsidP="0067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DC03F" w14:textId="77777777" w:rsidR="00B441E6" w:rsidRDefault="00B441E6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47773" w14:textId="77777777" w:rsidR="00B441E6" w:rsidRDefault="00B441E6">
    <w:pPr>
      <w:pStyle w:val="a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E1F76" w14:textId="77777777" w:rsidR="00B441E6" w:rsidRDefault="00B441E6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8325C4" w14:textId="77777777" w:rsidR="00E600EA" w:rsidRDefault="00E600EA" w:rsidP="006747A5">
      <w:r>
        <w:separator/>
      </w:r>
    </w:p>
  </w:footnote>
  <w:footnote w:type="continuationSeparator" w:id="0">
    <w:p w14:paraId="3E244522" w14:textId="77777777" w:rsidR="00E600EA" w:rsidRDefault="00E600EA" w:rsidP="00674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FEA3C" w14:textId="77777777" w:rsidR="00B441E6" w:rsidRDefault="00B441E6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EC92B" w14:textId="77777777" w:rsidR="00B441E6" w:rsidRDefault="00B441E6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675F2FC0" w:rsidR="00A55CB3" w:rsidRDefault="00A55CB3" w:rsidP="00A55CB3">
    <w:pPr>
      <w:pStyle w:val="af1"/>
      <w:jc w:val="right"/>
    </w:pPr>
    <w:r>
      <w:t xml:space="preserve">Составил: </w:t>
    </w:r>
    <w:proofErr w:type="spellStart"/>
    <w:r>
      <w:t>Маломан</w:t>
    </w:r>
    <w:proofErr w:type="spellEnd"/>
    <w:r>
      <w:t xml:space="preserve"> Ю.С.</w:t>
    </w:r>
    <w:r w:rsidR="00D22B10">
      <w:t xml:space="preserve">, Садовский </w:t>
    </w:r>
    <w:proofErr w:type="gramStart"/>
    <w:r w:rsidR="00D22B10">
      <w:t>Р.В.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1103700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1103700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81463932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5C67"/>
    <w:rsid w:val="00014B35"/>
    <w:rsid w:val="00014CE9"/>
    <w:rsid w:val="00017146"/>
    <w:rsid w:val="00025FAE"/>
    <w:rsid w:val="00027FDE"/>
    <w:rsid w:val="00030665"/>
    <w:rsid w:val="000440BD"/>
    <w:rsid w:val="00070FAF"/>
    <w:rsid w:val="00082D0F"/>
    <w:rsid w:val="000839DF"/>
    <w:rsid w:val="00091DFA"/>
    <w:rsid w:val="000B513A"/>
    <w:rsid w:val="000C39E1"/>
    <w:rsid w:val="000D6282"/>
    <w:rsid w:val="000E0039"/>
    <w:rsid w:val="00111B29"/>
    <w:rsid w:val="00111B90"/>
    <w:rsid w:val="001315B2"/>
    <w:rsid w:val="00151972"/>
    <w:rsid w:val="00155593"/>
    <w:rsid w:val="00155D5D"/>
    <w:rsid w:val="001577AF"/>
    <w:rsid w:val="0017150B"/>
    <w:rsid w:val="00174882"/>
    <w:rsid w:val="0018259A"/>
    <w:rsid w:val="001834E5"/>
    <w:rsid w:val="001841A3"/>
    <w:rsid w:val="00185F85"/>
    <w:rsid w:val="00193FD5"/>
    <w:rsid w:val="001974B9"/>
    <w:rsid w:val="001A1A3E"/>
    <w:rsid w:val="001A7E28"/>
    <w:rsid w:val="001B1DA2"/>
    <w:rsid w:val="001B7F35"/>
    <w:rsid w:val="001C1D09"/>
    <w:rsid w:val="001C31AE"/>
    <w:rsid w:val="001C482C"/>
    <w:rsid w:val="001E22AF"/>
    <w:rsid w:val="001E32F3"/>
    <w:rsid w:val="001E337C"/>
    <w:rsid w:val="001E3AD0"/>
    <w:rsid w:val="001E6D51"/>
    <w:rsid w:val="001E773C"/>
    <w:rsid w:val="001F39D3"/>
    <w:rsid w:val="002052D6"/>
    <w:rsid w:val="00243AEB"/>
    <w:rsid w:val="0024531C"/>
    <w:rsid w:val="00251C79"/>
    <w:rsid w:val="00267466"/>
    <w:rsid w:val="002676DB"/>
    <w:rsid w:val="00271E47"/>
    <w:rsid w:val="002746AE"/>
    <w:rsid w:val="002827DC"/>
    <w:rsid w:val="00284533"/>
    <w:rsid w:val="00286C7F"/>
    <w:rsid w:val="00293EED"/>
    <w:rsid w:val="002E48DD"/>
    <w:rsid w:val="0030560F"/>
    <w:rsid w:val="00307172"/>
    <w:rsid w:val="003270F0"/>
    <w:rsid w:val="003470F5"/>
    <w:rsid w:val="00357D90"/>
    <w:rsid w:val="00367795"/>
    <w:rsid w:val="00376509"/>
    <w:rsid w:val="003767EF"/>
    <w:rsid w:val="0038239B"/>
    <w:rsid w:val="00382EE2"/>
    <w:rsid w:val="003870A1"/>
    <w:rsid w:val="003C74AA"/>
    <w:rsid w:val="003D76AF"/>
    <w:rsid w:val="003E0728"/>
    <w:rsid w:val="00412EC6"/>
    <w:rsid w:val="004220B0"/>
    <w:rsid w:val="00423795"/>
    <w:rsid w:val="00432B3F"/>
    <w:rsid w:val="00432DBE"/>
    <w:rsid w:val="00446DE6"/>
    <w:rsid w:val="00476BBF"/>
    <w:rsid w:val="00476FE3"/>
    <w:rsid w:val="00480587"/>
    <w:rsid w:val="00490DA5"/>
    <w:rsid w:val="00494985"/>
    <w:rsid w:val="004978EC"/>
    <w:rsid w:val="004A368A"/>
    <w:rsid w:val="004A666A"/>
    <w:rsid w:val="004B033B"/>
    <w:rsid w:val="004B1C88"/>
    <w:rsid w:val="004C2480"/>
    <w:rsid w:val="004C68B5"/>
    <w:rsid w:val="004E5BA0"/>
    <w:rsid w:val="004E7BED"/>
    <w:rsid w:val="0050048C"/>
    <w:rsid w:val="0051771E"/>
    <w:rsid w:val="005225E8"/>
    <w:rsid w:val="00531910"/>
    <w:rsid w:val="00543084"/>
    <w:rsid w:val="0055027A"/>
    <w:rsid w:val="00550ADC"/>
    <w:rsid w:val="0056123E"/>
    <w:rsid w:val="0057016C"/>
    <w:rsid w:val="00570B6B"/>
    <w:rsid w:val="00573461"/>
    <w:rsid w:val="005842D8"/>
    <w:rsid w:val="0059183D"/>
    <w:rsid w:val="00591CDE"/>
    <w:rsid w:val="005A12D1"/>
    <w:rsid w:val="005A5A70"/>
    <w:rsid w:val="005A650C"/>
    <w:rsid w:val="005A7349"/>
    <w:rsid w:val="005B6A98"/>
    <w:rsid w:val="00601E65"/>
    <w:rsid w:val="00605956"/>
    <w:rsid w:val="00605F5D"/>
    <w:rsid w:val="00634C48"/>
    <w:rsid w:val="00673181"/>
    <w:rsid w:val="006747A5"/>
    <w:rsid w:val="00690FDF"/>
    <w:rsid w:val="00693BA2"/>
    <w:rsid w:val="006942C3"/>
    <w:rsid w:val="006A3E2E"/>
    <w:rsid w:val="006D0C30"/>
    <w:rsid w:val="006D4F24"/>
    <w:rsid w:val="006E08C4"/>
    <w:rsid w:val="006E28D9"/>
    <w:rsid w:val="006E2B52"/>
    <w:rsid w:val="006E6843"/>
    <w:rsid w:val="00701A12"/>
    <w:rsid w:val="00710836"/>
    <w:rsid w:val="007264CB"/>
    <w:rsid w:val="00727E3D"/>
    <w:rsid w:val="007422B4"/>
    <w:rsid w:val="00742A9F"/>
    <w:rsid w:val="0074752C"/>
    <w:rsid w:val="00755B36"/>
    <w:rsid w:val="00760A24"/>
    <w:rsid w:val="00764BF3"/>
    <w:rsid w:val="00766DC1"/>
    <w:rsid w:val="007761F7"/>
    <w:rsid w:val="00790454"/>
    <w:rsid w:val="007938D8"/>
    <w:rsid w:val="007971BE"/>
    <w:rsid w:val="007A5F05"/>
    <w:rsid w:val="007A781A"/>
    <w:rsid w:val="007B4492"/>
    <w:rsid w:val="007C4FE2"/>
    <w:rsid w:val="007D3168"/>
    <w:rsid w:val="007D5AB9"/>
    <w:rsid w:val="007E4EB5"/>
    <w:rsid w:val="00812B08"/>
    <w:rsid w:val="00813293"/>
    <w:rsid w:val="00814C20"/>
    <w:rsid w:val="0082374D"/>
    <w:rsid w:val="00824955"/>
    <w:rsid w:val="00827438"/>
    <w:rsid w:val="00840D63"/>
    <w:rsid w:val="00855871"/>
    <w:rsid w:val="0085777B"/>
    <w:rsid w:val="008629B7"/>
    <w:rsid w:val="00867E43"/>
    <w:rsid w:val="008736EC"/>
    <w:rsid w:val="008754E2"/>
    <w:rsid w:val="00876E8B"/>
    <w:rsid w:val="008921AE"/>
    <w:rsid w:val="008B13BF"/>
    <w:rsid w:val="008B3C92"/>
    <w:rsid w:val="008C5AE8"/>
    <w:rsid w:val="008E1781"/>
    <w:rsid w:val="008E1DD6"/>
    <w:rsid w:val="008E3D31"/>
    <w:rsid w:val="00902556"/>
    <w:rsid w:val="00902880"/>
    <w:rsid w:val="009043E4"/>
    <w:rsid w:val="00915945"/>
    <w:rsid w:val="00922D0E"/>
    <w:rsid w:val="00925158"/>
    <w:rsid w:val="009268B0"/>
    <w:rsid w:val="00930599"/>
    <w:rsid w:val="00932AA8"/>
    <w:rsid w:val="00941D12"/>
    <w:rsid w:val="00946917"/>
    <w:rsid w:val="00950051"/>
    <w:rsid w:val="00957C72"/>
    <w:rsid w:val="00960202"/>
    <w:rsid w:val="00965C8E"/>
    <w:rsid w:val="00990975"/>
    <w:rsid w:val="0099198F"/>
    <w:rsid w:val="009939EA"/>
    <w:rsid w:val="009A4876"/>
    <w:rsid w:val="009A6EEE"/>
    <w:rsid w:val="009A74EF"/>
    <w:rsid w:val="009B451D"/>
    <w:rsid w:val="009C0E46"/>
    <w:rsid w:val="009C4862"/>
    <w:rsid w:val="009C5E73"/>
    <w:rsid w:val="009D0A07"/>
    <w:rsid w:val="009D18CB"/>
    <w:rsid w:val="009D5945"/>
    <w:rsid w:val="009D73BE"/>
    <w:rsid w:val="009E01CF"/>
    <w:rsid w:val="009E4F37"/>
    <w:rsid w:val="009E58AC"/>
    <w:rsid w:val="009F126C"/>
    <w:rsid w:val="009F4ACC"/>
    <w:rsid w:val="009F72D5"/>
    <w:rsid w:val="00A238F8"/>
    <w:rsid w:val="00A331AB"/>
    <w:rsid w:val="00A509E8"/>
    <w:rsid w:val="00A51F50"/>
    <w:rsid w:val="00A55CB3"/>
    <w:rsid w:val="00A67C92"/>
    <w:rsid w:val="00A71B48"/>
    <w:rsid w:val="00A7328A"/>
    <w:rsid w:val="00A7632F"/>
    <w:rsid w:val="00A84FD8"/>
    <w:rsid w:val="00A9148C"/>
    <w:rsid w:val="00A91D54"/>
    <w:rsid w:val="00A94224"/>
    <w:rsid w:val="00A94701"/>
    <w:rsid w:val="00AA4C22"/>
    <w:rsid w:val="00AB29E0"/>
    <w:rsid w:val="00AB3A67"/>
    <w:rsid w:val="00AB5D0C"/>
    <w:rsid w:val="00AB7D49"/>
    <w:rsid w:val="00AD1750"/>
    <w:rsid w:val="00AE115E"/>
    <w:rsid w:val="00AE7ADF"/>
    <w:rsid w:val="00AF2AB1"/>
    <w:rsid w:val="00AF3FE4"/>
    <w:rsid w:val="00AF4ABD"/>
    <w:rsid w:val="00B01E0A"/>
    <w:rsid w:val="00B04478"/>
    <w:rsid w:val="00B26F2E"/>
    <w:rsid w:val="00B43A88"/>
    <w:rsid w:val="00B441E6"/>
    <w:rsid w:val="00B54F24"/>
    <w:rsid w:val="00B568CF"/>
    <w:rsid w:val="00B6711F"/>
    <w:rsid w:val="00B904BB"/>
    <w:rsid w:val="00BE08FB"/>
    <w:rsid w:val="00BF6607"/>
    <w:rsid w:val="00C01869"/>
    <w:rsid w:val="00C0520D"/>
    <w:rsid w:val="00C21426"/>
    <w:rsid w:val="00C41CA8"/>
    <w:rsid w:val="00C429C5"/>
    <w:rsid w:val="00C46B83"/>
    <w:rsid w:val="00C87AA1"/>
    <w:rsid w:val="00C900F9"/>
    <w:rsid w:val="00C909A7"/>
    <w:rsid w:val="00C917DE"/>
    <w:rsid w:val="00C9318C"/>
    <w:rsid w:val="00CA3F72"/>
    <w:rsid w:val="00CA737D"/>
    <w:rsid w:val="00CB16AE"/>
    <w:rsid w:val="00CB6142"/>
    <w:rsid w:val="00CC0580"/>
    <w:rsid w:val="00CC250A"/>
    <w:rsid w:val="00CC6D49"/>
    <w:rsid w:val="00CD50D8"/>
    <w:rsid w:val="00CF0E87"/>
    <w:rsid w:val="00CF4976"/>
    <w:rsid w:val="00D0337E"/>
    <w:rsid w:val="00D054E9"/>
    <w:rsid w:val="00D22B10"/>
    <w:rsid w:val="00D25084"/>
    <w:rsid w:val="00D27313"/>
    <w:rsid w:val="00D3211F"/>
    <w:rsid w:val="00D50D20"/>
    <w:rsid w:val="00D50F3C"/>
    <w:rsid w:val="00D66B17"/>
    <w:rsid w:val="00D66C75"/>
    <w:rsid w:val="00D6720D"/>
    <w:rsid w:val="00D6759E"/>
    <w:rsid w:val="00D760E6"/>
    <w:rsid w:val="00D800C8"/>
    <w:rsid w:val="00D84A76"/>
    <w:rsid w:val="00D84E77"/>
    <w:rsid w:val="00D96466"/>
    <w:rsid w:val="00DA53D6"/>
    <w:rsid w:val="00DA7CA7"/>
    <w:rsid w:val="00DB7153"/>
    <w:rsid w:val="00DD3A5A"/>
    <w:rsid w:val="00DE10FA"/>
    <w:rsid w:val="00DE16BA"/>
    <w:rsid w:val="00DE743B"/>
    <w:rsid w:val="00DF6619"/>
    <w:rsid w:val="00E070CA"/>
    <w:rsid w:val="00E3424D"/>
    <w:rsid w:val="00E379E5"/>
    <w:rsid w:val="00E600EA"/>
    <w:rsid w:val="00E643AB"/>
    <w:rsid w:val="00E65595"/>
    <w:rsid w:val="00E65989"/>
    <w:rsid w:val="00E72530"/>
    <w:rsid w:val="00E75152"/>
    <w:rsid w:val="00E75451"/>
    <w:rsid w:val="00E8247E"/>
    <w:rsid w:val="00E8763A"/>
    <w:rsid w:val="00E91D60"/>
    <w:rsid w:val="00E9200A"/>
    <w:rsid w:val="00E93403"/>
    <w:rsid w:val="00ED545F"/>
    <w:rsid w:val="00EE187F"/>
    <w:rsid w:val="00EF26F6"/>
    <w:rsid w:val="00EF367C"/>
    <w:rsid w:val="00EF5E87"/>
    <w:rsid w:val="00EF64FF"/>
    <w:rsid w:val="00F05A35"/>
    <w:rsid w:val="00F06D05"/>
    <w:rsid w:val="00F140C2"/>
    <w:rsid w:val="00F15290"/>
    <w:rsid w:val="00F20A16"/>
    <w:rsid w:val="00F34B3A"/>
    <w:rsid w:val="00F40896"/>
    <w:rsid w:val="00F41EE2"/>
    <w:rsid w:val="00F42A9D"/>
    <w:rsid w:val="00F471D6"/>
    <w:rsid w:val="00F551A6"/>
    <w:rsid w:val="00F66EBF"/>
    <w:rsid w:val="00F670BB"/>
    <w:rsid w:val="00F74539"/>
    <w:rsid w:val="00F8475A"/>
    <w:rsid w:val="00F86C25"/>
    <w:rsid w:val="00F95F7F"/>
    <w:rsid w:val="00F96774"/>
    <w:rsid w:val="00FA0F4A"/>
    <w:rsid w:val="00FA45AA"/>
    <w:rsid w:val="00FA7144"/>
    <w:rsid w:val="00FB767C"/>
    <w:rsid w:val="00FC015F"/>
    <w:rsid w:val="00FD1DD8"/>
    <w:rsid w:val="00FD3A33"/>
    <w:rsid w:val="00FD6194"/>
    <w:rsid w:val="00FE0863"/>
    <w:rsid w:val="00FE2034"/>
    <w:rsid w:val="00FE35F0"/>
    <w:rsid w:val="00FF19B4"/>
    <w:rsid w:val="00FF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1F50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1577AF"/>
    <w:rPr>
      <w:color w:val="96607D" w:themeColor="followedHyperlink"/>
      <w:u w:val="single"/>
    </w:rPr>
  </w:style>
  <w:style w:type="paragraph" w:styleId="af8">
    <w:name w:val="Normal (Web)"/>
    <w:basedOn w:val="a0"/>
    <w:uiPriority w:val="99"/>
    <w:semiHidden/>
    <w:unhideWhenUsed/>
    <w:rsid w:val="00C87A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526</TotalTime>
  <Pages>4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139</cp:revision>
  <cp:lastPrinted>2025-02-04T05:43:00Z</cp:lastPrinted>
  <dcterms:created xsi:type="dcterms:W3CDTF">2025-02-04T05:43:00Z</dcterms:created>
  <dcterms:modified xsi:type="dcterms:W3CDTF">2025-03-10T16:39:00Z</dcterms:modified>
</cp:coreProperties>
</file>