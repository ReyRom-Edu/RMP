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210BF1D0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F1021B">
        <w:t>8</w:t>
      </w:r>
      <w:r w:rsidRPr="00824955">
        <w:br/>
      </w:r>
      <w:r w:rsidR="00F1021B" w:rsidRPr="00F1021B">
        <w:t>Настройка кнопок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346432DB" w:rsidR="00FA45AA" w:rsidRDefault="00F1021B" w:rsidP="00382EE2">
      <w:pPr>
        <w:pStyle w:val="2"/>
      </w:pPr>
      <w:r w:rsidRPr="00F1021B">
        <w:t xml:space="preserve">Изучить процесс настройки и использования элементов управления </w:t>
      </w:r>
      <w:r>
        <w:t>кнопок в</w:t>
      </w:r>
      <w:r w:rsidRPr="00F1021B">
        <w:t xml:space="preserve"> приложения</w:t>
      </w:r>
      <w:r>
        <w:t>х</w:t>
      </w:r>
      <w:r w:rsidRPr="00F1021B">
        <w:t xml:space="preserve"> </w:t>
      </w:r>
      <w:proofErr w:type="spellStart"/>
      <w:r w:rsidRPr="00F1021B">
        <w:t>Android</w:t>
      </w:r>
      <w:proofErr w:type="spellEnd"/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040DB1B6" w:rsidR="00FA45AA" w:rsidRPr="00FA45AA" w:rsidRDefault="008E3D31" w:rsidP="00382EE2">
      <w:pPr>
        <w:pStyle w:val="2"/>
      </w:pPr>
      <w:proofErr w:type="spellStart"/>
      <w:r w:rsidRPr="008E3D31">
        <w:t>Jetpack</w:t>
      </w:r>
      <w:proofErr w:type="spellEnd"/>
      <w:r w:rsidRPr="008E3D31">
        <w:t xml:space="preserve"> </w:t>
      </w:r>
      <w:proofErr w:type="spellStart"/>
      <w:r w:rsidRPr="008E3D31">
        <w:t>Compose</w:t>
      </w:r>
      <w:proofErr w:type="spellEnd"/>
      <w:r w:rsidRPr="008E3D31">
        <w:t xml:space="preserve"> | Руководство. metanit.com – </w:t>
      </w:r>
      <w:proofErr w:type="gramStart"/>
      <w:r w:rsidRPr="008E3D31">
        <w:t>Текст :</w:t>
      </w:r>
      <w:proofErr w:type="gramEnd"/>
      <w:r w:rsidRPr="008E3D31">
        <w:t xml:space="preserve"> электронный // metanit.com, 2023. – URL: https://metanit.com/kotlin/jetpack/ – гл.</w:t>
      </w:r>
      <w:r w:rsidR="008736EC">
        <w:t>5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34F9BBE4" w14:textId="77777777" w:rsidR="00AE3D82" w:rsidRDefault="00AE3D82" w:rsidP="00AE3D82">
      <w:pPr>
        <w:pStyle w:val="2"/>
      </w:pPr>
      <w:r w:rsidRPr="00AE3D82">
        <w:t xml:space="preserve">Обработка нажатия кнопки </w:t>
      </w:r>
    </w:p>
    <w:p w14:paraId="7F342682" w14:textId="465FA906" w:rsidR="00AE3D82" w:rsidRDefault="00AE3D82" w:rsidP="00AE3D82">
      <w:pPr>
        <w:pStyle w:val="2"/>
        <w:numPr>
          <w:ilvl w:val="2"/>
          <w:numId w:val="6"/>
        </w:numPr>
      </w:pPr>
      <w:r w:rsidRPr="00AE3D82">
        <w:t xml:space="preserve">Создать экран авторизации. Разместить на нем: </w:t>
      </w:r>
      <w:proofErr w:type="spellStart"/>
      <w:r w:rsidRPr="00AE3D82">
        <w:t>TextField</w:t>
      </w:r>
      <w:proofErr w:type="spellEnd"/>
      <w:r w:rsidRPr="00AE3D82">
        <w:t xml:space="preserve"> для ввода логина и пароля, кнопку «Авторизоваться». Поля ввода должны быть однострочными. </w:t>
      </w:r>
    </w:p>
    <w:p w14:paraId="79590FF0" w14:textId="77777777" w:rsidR="00AE3D82" w:rsidRDefault="00AE3D82" w:rsidP="00AE3D82">
      <w:pPr>
        <w:pStyle w:val="2"/>
        <w:numPr>
          <w:ilvl w:val="2"/>
          <w:numId w:val="6"/>
        </w:numPr>
      </w:pPr>
      <w:r w:rsidRPr="00AE3D82">
        <w:t xml:space="preserve">При вводе значений они должны отображаться в полях ввода. </w:t>
      </w:r>
    </w:p>
    <w:p w14:paraId="314A05D1" w14:textId="77777777" w:rsidR="00AE3D82" w:rsidRDefault="00AE3D82" w:rsidP="00AE3D82">
      <w:pPr>
        <w:pStyle w:val="2"/>
        <w:numPr>
          <w:ilvl w:val="2"/>
          <w:numId w:val="6"/>
        </w:numPr>
      </w:pPr>
      <w:r w:rsidRPr="00AE3D82">
        <w:t xml:space="preserve">При нажатии на кнопку отобразить в метке под кнопкой текст «Логин, вы авторизованы» (вместо логина должно отображаться значение из поля ввода логина). </w:t>
      </w:r>
    </w:p>
    <w:p w14:paraId="424D6C79" w14:textId="77777777" w:rsidR="00AE3D82" w:rsidRDefault="00AE3D82" w:rsidP="00AE3D82">
      <w:pPr>
        <w:pStyle w:val="2"/>
        <w:numPr>
          <w:ilvl w:val="2"/>
          <w:numId w:val="6"/>
        </w:numPr>
      </w:pPr>
      <w:r w:rsidRPr="00AE3D82">
        <w:t xml:space="preserve">Настроить скругление у кнопки. </w:t>
      </w:r>
    </w:p>
    <w:p w14:paraId="7AF71E76" w14:textId="77777777" w:rsidR="00AE3D82" w:rsidRDefault="00AE3D82" w:rsidP="00AE3D82">
      <w:pPr>
        <w:pStyle w:val="2"/>
        <w:numPr>
          <w:ilvl w:val="2"/>
          <w:numId w:val="6"/>
        </w:numPr>
      </w:pPr>
      <w:r w:rsidRPr="00AE3D82">
        <w:t xml:space="preserve">Сравнить внешний вид интерфейса при использовании </w:t>
      </w:r>
      <w:proofErr w:type="spellStart"/>
      <w:r w:rsidRPr="00AE3D82">
        <w:t>Button</w:t>
      </w:r>
      <w:proofErr w:type="spellEnd"/>
      <w:r w:rsidRPr="00AE3D82">
        <w:t xml:space="preserve">, </w:t>
      </w:r>
      <w:proofErr w:type="spellStart"/>
      <w:r w:rsidRPr="00AE3D82">
        <w:t>OutlinedButton</w:t>
      </w:r>
      <w:proofErr w:type="spellEnd"/>
      <w:r w:rsidRPr="00AE3D82">
        <w:t xml:space="preserve">, </w:t>
      </w:r>
      <w:proofErr w:type="spellStart"/>
      <w:r w:rsidRPr="00AE3D82">
        <w:t>TextButton</w:t>
      </w:r>
      <w:proofErr w:type="spellEnd"/>
      <w:r w:rsidRPr="00AE3D82">
        <w:t xml:space="preserve">. </w:t>
      </w:r>
    </w:p>
    <w:p w14:paraId="15C4FF7C" w14:textId="77777777" w:rsidR="00AE3D82" w:rsidRDefault="00AE3D82" w:rsidP="00AE3D82">
      <w:pPr>
        <w:pStyle w:val="2"/>
      </w:pPr>
      <w:r w:rsidRPr="00AE3D82">
        <w:t xml:space="preserve">Изменение внешнего вида кнопки после </w:t>
      </w:r>
      <w:proofErr w:type="spellStart"/>
      <w:r w:rsidRPr="00AE3D82">
        <w:t>нажатияСоздать</w:t>
      </w:r>
      <w:proofErr w:type="spellEnd"/>
      <w:r w:rsidRPr="00AE3D82">
        <w:t xml:space="preserve"> экран отображения товара и разместить на нем: </w:t>
      </w:r>
    </w:p>
    <w:p w14:paraId="66C37B52" w14:textId="77777777" w:rsidR="00AE3D82" w:rsidRDefault="00AE3D82" w:rsidP="00AE3D82">
      <w:r w:rsidRPr="00AE3D82">
        <w:t xml:space="preserve">- метки с названием и ценой товара </w:t>
      </w:r>
    </w:p>
    <w:p w14:paraId="2B8B34C7" w14:textId="77777777" w:rsidR="00AE3D82" w:rsidRDefault="00AE3D82" w:rsidP="00AE3D82">
      <w:r w:rsidRPr="00AE3D82">
        <w:t xml:space="preserve">- кнопку с текстом «Добавить в корзину» </w:t>
      </w:r>
    </w:p>
    <w:p w14:paraId="4DA1EC18" w14:textId="0594764E" w:rsidR="00AE3D82" w:rsidRDefault="00AE3D82" w:rsidP="00AE3D82">
      <w:r w:rsidRPr="00AE3D82">
        <w:t xml:space="preserve">При нажатии на кнопку ее подпись должна меняться на «Перейти в корзину», а цвет – становиться другим (например, после нажатия цвет стал белым, контур остался исходного цвета). </w:t>
      </w:r>
    </w:p>
    <w:p w14:paraId="48E41C88" w14:textId="77777777" w:rsidR="007D4E0F" w:rsidRDefault="00AE3D82" w:rsidP="00AE3D82">
      <w:pPr>
        <w:pStyle w:val="2"/>
      </w:pPr>
      <w:r w:rsidRPr="00AE3D82">
        <w:t xml:space="preserve">Настройка изображения на кнопке Создать экран отображения товара и разместить на нем: </w:t>
      </w:r>
    </w:p>
    <w:p w14:paraId="6BE1B6DE" w14:textId="77777777" w:rsidR="007D4E0F" w:rsidRDefault="00AE3D82" w:rsidP="007D4E0F">
      <w:r w:rsidRPr="00AE3D82">
        <w:t xml:space="preserve">- метки с названием и ценой товара </w:t>
      </w:r>
    </w:p>
    <w:p w14:paraId="7917A90B" w14:textId="77777777" w:rsidR="007D4E0F" w:rsidRDefault="00AE3D82" w:rsidP="007D4E0F">
      <w:r w:rsidRPr="00AE3D82">
        <w:t xml:space="preserve">- кнопку с изображением корзины (картинку с корзиной загрузить в ресурсы) и текстом «Добавить» </w:t>
      </w:r>
    </w:p>
    <w:p w14:paraId="200800F6" w14:textId="77777777" w:rsidR="007D4E0F" w:rsidRDefault="00AE3D82" w:rsidP="007D4E0F">
      <w:r w:rsidRPr="00AE3D82">
        <w:t xml:space="preserve">- метку для вывода количества товаров в корзине (по умолчанию – 0, при нажатии на кнопку должно увеличиваться на 1). </w:t>
      </w:r>
    </w:p>
    <w:p w14:paraId="662A48BB" w14:textId="77777777" w:rsidR="007D4E0F" w:rsidRDefault="00AE3D82" w:rsidP="00AE3D82">
      <w:pPr>
        <w:pStyle w:val="2"/>
      </w:pPr>
      <w:r w:rsidRPr="00AE3D82">
        <w:t xml:space="preserve">Использование кнопок-иконок </w:t>
      </w:r>
      <w:proofErr w:type="spellStart"/>
      <w:r w:rsidRPr="00AE3D82">
        <w:t>IconButton</w:t>
      </w:r>
      <w:proofErr w:type="spellEnd"/>
      <w:r w:rsidRPr="00AE3D82">
        <w:t xml:space="preserve"> </w:t>
      </w:r>
    </w:p>
    <w:p w14:paraId="3371C655" w14:textId="77777777" w:rsidR="007D4E0F" w:rsidRDefault="00AE3D82" w:rsidP="007D4E0F">
      <w:pPr>
        <w:pStyle w:val="2"/>
        <w:numPr>
          <w:ilvl w:val="2"/>
          <w:numId w:val="6"/>
        </w:numPr>
      </w:pPr>
      <w:r w:rsidRPr="00AE3D82">
        <w:lastRenderedPageBreak/>
        <w:t xml:space="preserve">Создать экран отображения заказанного товара и разместить на нем: </w:t>
      </w:r>
    </w:p>
    <w:p w14:paraId="5A7CF812" w14:textId="77777777" w:rsidR="007D4E0F" w:rsidRDefault="00AE3D82" w:rsidP="00B63D98">
      <w:r w:rsidRPr="00AE3D82">
        <w:t xml:space="preserve">- метки с названием и ценой товара </w:t>
      </w:r>
    </w:p>
    <w:p w14:paraId="16E521B9" w14:textId="77777777" w:rsidR="007D4E0F" w:rsidRDefault="00AE3D82" w:rsidP="00B63D98">
      <w:r w:rsidRPr="00AE3D82">
        <w:t xml:space="preserve">- метку для отображения заказанного количества (по умолчанию – 1) </w:t>
      </w:r>
    </w:p>
    <w:p w14:paraId="3B502E2D" w14:textId="77777777" w:rsidR="007D4E0F" w:rsidRDefault="00AE3D82" w:rsidP="00B63D98">
      <w:r w:rsidRPr="00AE3D82">
        <w:t xml:space="preserve">- метку с итоговой стоимостью </w:t>
      </w:r>
    </w:p>
    <w:p w14:paraId="0B81B0FB" w14:textId="77777777" w:rsidR="00B63D98" w:rsidRDefault="00AE3D82" w:rsidP="00B63D98">
      <w:r w:rsidRPr="00AE3D82">
        <w:t xml:space="preserve">- </w:t>
      </w:r>
      <w:proofErr w:type="spellStart"/>
      <w:r w:rsidRPr="00AE3D82">
        <w:t>IconButton</w:t>
      </w:r>
      <w:proofErr w:type="spellEnd"/>
      <w:r w:rsidRPr="00AE3D82">
        <w:t xml:space="preserve"> с пиктограммой + (</w:t>
      </w:r>
      <w:proofErr w:type="spellStart"/>
      <w:r w:rsidRPr="00AE3D82">
        <w:t>Icons.Filled.Add</w:t>
      </w:r>
      <w:proofErr w:type="spellEnd"/>
      <w:r w:rsidRPr="00AE3D82">
        <w:t xml:space="preserve">) для увеличения заказанного количества </w:t>
      </w:r>
    </w:p>
    <w:p w14:paraId="4E81D0C0" w14:textId="77777777" w:rsidR="00B63D98" w:rsidRDefault="00AE3D82" w:rsidP="00B63D98">
      <w:r w:rsidRPr="00AE3D82">
        <w:t xml:space="preserve">- </w:t>
      </w:r>
      <w:proofErr w:type="spellStart"/>
      <w:r w:rsidRPr="00AE3D82">
        <w:t>IconButton</w:t>
      </w:r>
      <w:proofErr w:type="spellEnd"/>
      <w:r w:rsidRPr="00AE3D82">
        <w:t xml:space="preserve"> с пиктограммой – (</w:t>
      </w:r>
      <w:proofErr w:type="spellStart"/>
      <w:r w:rsidRPr="00AE3D82">
        <w:t>Icons.Filled.Delete</w:t>
      </w:r>
      <w:proofErr w:type="spellEnd"/>
      <w:r w:rsidRPr="00AE3D82">
        <w:t xml:space="preserve">) для уменьшения заказанного количества. </w:t>
      </w:r>
    </w:p>
    <w:p w14:paraId="1961C65D" w14:textId="77777777" w:rsidR="00B63D98" w:rsidRDefault="00AE3D82" w:rsidP="00B63D98">
      <w:pPr>
        <w:pStyle w:val="2"/>
        <w:numPr>
          <w:ilvl w:val="2"/>
          <w:numId w:val="6"/>
        </w:numPr>
      </w:pPr>
      <w:r w:rsidRPr="00AE3D82">
        <w:t xml:space="preserve">Реализовать изменение значений в метках с заказанным количеством и итоговой стоимостью при нажатии на кнопки </w:t>
      </w:r>
      <w:proofErr w:type="spellStart"/>
      <w:r w:rsidRPr="00AE3D82">
        <w:t>IconButton</w:t>
      </w:r>
      <w:proofErr w:type="spellEnd"/>
      <w:r w:rsidRPr="00AE3D82">
        <w:t xml:space="preserve"> +/-. </w:t>
      </w:r>
    </w:p>
    <w:p w14:paraId="34BE8000" w14:textId="77777777" w:rsidR="00B63D98" w:rsidRDefault="00AE3D82" w:rsidP="00B63D98">
      <w:pPr>
        <w:pStyle w:val="2"/>
        <w:numPr>
          <w:ilvl w:val="2"/>
          <w:numId w:val="6"/>
        </w:numPr>
      </w:pPr>
      <w:r w:rsidRPr="00AE3D82">
        <w:t xml:space="preserve">Кнопка + должна быть недоступна, если заказанное количество 10, кнопка – должна быть недоступна, если заказанное количество 1. </w:t>
      </w:r>
    </w:p>
    <w:p w14:paraId="746AE415" w14:textId="77777777" w:rsidR="00B63D98" w:rsidRDefault="00AE3D82" w:rsidP="00B63D98">
      <w:pPr>
        <w:pStyle w:val="2"/>
      </w:pPr>
      <w:r w:rsidRPr="00AE3D82">
        <w:t xml:space="preserve">Использование всплывающих кнопок </w:t>
      </w:r>
      <w:proofErr w:type="spellStart"/>
      <w:proofErr w:type="gramStart"/>
      <w:r w:rsidRPr="00AE3D82">
        <w:t>FloatingActionButton</w:t>
      </w:r>
      <w:proofErr w:type="spellEnd"/>
      <w:proofErr w:type="gramEnd"/>
      <w:r w:rsidRPr="00AE3D82">
        <w:t xml:space="preserve"> Создать экран отображения данных о приложении, разместить на нем: </w:t>
      </w:r>
    </w:p>
    <w:p w14:paraId="430E5A9B" w14:textId="77777777" w:rsidR="00B63D98" w:rsidRDefault="00AE3D82" w:rsidP="00B63D98">
      <w:r w:rsidRPr="00AE3D82">
        <w:t xml:space="preserve">- </w:t>
      </w:r>
      <w:proofErr w:type="spellStart"/>
      <w:r w:rsidRPr="00AE3D82">
        <w:t>FloatingActionButton</w:t>
      </w:r>
      <w:proofErr w:type="spellEnd"/>
      <w:r w:rsidRPr="00AE3D82">
        <w:t xml:space="preserve"> с пиктограммой звонка (</w:t>
      </w:r>
      <w:proofErr w:type="spellStart"/>
      <w:r w:rsidRPr="00AE3D82">
        <w:t>Icons.Filled.Call</w:t>
      </w:r>
      <w:proofErr w:type="spellEnd"/>
      <w:r w:rsidRPr="00AE3D82">
        <w:t xml:space="preserve">) для звонка </w:t>
      </w:r>
    </w:p>
    <w:p w14:paraId="6B02EA03" w14:textId="77777777" w:rsidR="00B63D98" w:rsidRDefault="00AE3D82" w:rsidP="00B63D98">
      <w:r w:rsidRPr="00AE3D82">
        <w:t xml:space="preserve">- </w:t>
      </w:r>
      <w:proofErr w:type="spellStart"/>
      <w:r w:rsidRPr="00AE3D82">
        <w:t>FloatingActionButton</w:t>
      </w:r>
      <w:proofErr w:type="spellEnd"/>
      <w:r w:rsidRPr="00AE3D82">
        <w:t xml:space="preserve"> с пиктограммой </w:t>
      </w:r>
      <w:proofErr w:type="spellStart"/>
      <w:r w:rsidRPr="00AE3D82">
        <w:t>email</w:t>
      </w:r>
      <w:proofErr w:type="spellEnd"/>
      <w:r w:rsidRPr="00AE3D82">
        <w:t xml:space="preserve"> (</w:t>
      </w:r>
      <w:proofErr w:type="spellStart"/>
      <w:r w:rsidRPr="00AE3D82">
        <w:t>Icons.Filled.Email</w:t>
      </w:r>
      <w:proofErr w:type="spellEnd"/>
      <w:r w:rsidRPr="00AE3D82">
        <w:t xml:space="preserve">) для отправки </w:t>
      </w:r>
      <w:proofErr w:type="spellStart"/>
      <w:r w:rsidRPr="00AE3D82">
        <w:t>email</w:t>
      </w:r>
      <w:proofErr w:type="spellEnd"/>
      <w:r w:rsidRPr="00AE3D82">
        <w:t xml:space="preserve"> </w:t>
      </w:r>
    </w:p>
    <w:p w14:paraId="7D2771D1" w14:textId="77777777" w:rsidR="00B63D98" w:rsidRDefault="00AE3D82" w:rsidP="00B63D98">
      <w:pPr>
        <w:pStyle w:val="2"/>
      </w:pPr>
      <w:r w:rsidRPr="00AE3D82">
        <w:t xml:space="preserve">Использование всплывающих кнопок </w:t>
      </w:r>
      <w:proofErr w:type="spellStart"/>
      <w:r w:rsidRPr="00AE3D82">
        <w:t>ExtendedFloatingActionButton</w:t>
      </w:r>
      <w:proofErr w:type="spellEnd"/>
      <w:r w:rsidRPr="00AE3D82">
        <w:t xml:space="preserve"> </w:t>
      </w:r>
    </w:p>
    <w:p w14:paraId="3FD90571" w14:textId="77777777" w:rsidR="00B63D98" w:rsidRDefault="00AE3D82" w:rsidP="00B63D98">
      <w:pPr>
        <w:pStyle w:val="2"/>
        <w:numPr>
          <w:ilvl w:val="2"/>
          <w:numId w:val="6"/>
        </w:numPr>
      </w:pPr>
      <w:r w:rsidRPr="00AE3D82">
        <w:t xml:space="preserve">Создать экран отображения товара и разместить на нем: </w:t>
      </w:r>
    </w:p>
    <w:p w14:paraId="76564B08" w14:textId="77777777" w:rsidR="00B63D98" w:rsidRDefault="00AE3D82" w:rsidP="00B63D98">
      <w:r w:rsidRPr="00AE3D82">
        <w:t xml:space="preserve">- метки с названием и ценой товара </w:t>
      </w:r>
    </w:p>
    <w:p w14:paraId="5AFB9E28" w14:textId="77777777" w:rsidR="00B63D98" w:rsidRDefault="00AE3D82" w:rsidP="00B63D98">
      <w:r w:rsidRPr="00AE3D82">
        <w:t xml:space="preserve">- </w:t>
      </w:r>
      <w:proofErr w:type="spellStart"/>
      <w:r w:rsidRPr="00AE3D82">
        <w:t>ExtendedFloatingActionButton</w:t>
      </w:r>
      <w:proofErr w:type="spellEnd"/>
      <w:r w:rsidRPr="00AE3D82">
        <w:t xml:space="preserve"> с пиктограммой + (</w:t>
      </w:r>
      <w:proofErr w:type="spellStart"/>
      <w:r w:rsidRPr="00AE3D82">
        <w:t>Icons.Filled.Add</w:t>
      </w:r>
      <w:proofErr w:type="spellEnd"/>
      <w:r w:rsidRPr="00AE3D82">
        <w:t xml:space="preserve">) и текстом «Добавить» для добавления товара в корзину. </w:t>
      </w:r>
    </w:p>
    <w:p w14:paraId="272051DC" w14:textId="77777777" w:rsidR="00B63D98" w:rsidRDefault="00AE3D82" w:rsidP="00B63D98">
      <w:pPr>
        <w:pStyle w:val="2"/>
        <w:numPr>
          <w:ilvl w:val="2"/>
          <w:numId w:val="6"/>
        </w:numPr>
      </w:pPr>
      <w:r w:rsidRPr="00AE3D82">
        <w:t xml:space="preserve">При нажатии на кнопку должны меняться ее пиктограмма и подпись на </w:t>
      </w:r>
      <w:proofErr w:type="spellStart"/>
      <w:r w:rsidRPr="00AE3D82">
        <w:t>Icons.Filled.Delete</w:t>
      </w:r>
      <w:proofErr w:type="spellEnd"/>
      <w:r w:rsidRPr="00AE3D82">
        <w:t xml:space="preserve"> и «Удалить» соответственно. Для реализации создать и использовать логическое значение: </w:t>
      </w:r>
    </w:p>
    <w:p w14:paraId="00925E51" w14:textId="0ACE4B02" w:rsidR="009E4F37" w:rsidRPr="00B63D98" w:rsidRDefault="00AE3D82" w:rsidP="00B63D98">
      <w:pPr>
        <w:pStyle w:val="ad"/>
      </w:pPr>
      <w:r w:rsidRPr="00B63D98">
        <w:t xml:space="preserve">val isAdded = </w:t>
      </w:r>
      <w:proofErr w:type="gramStart"/>
      <w:r w:rsidRPr="00B63D98">
        <w:t>remember{ mutableStateOf</w:t>
      </w:r>
      <w:proofErr w:type="gramEnd"/>
      <w:r w:rsidRPr="00B63D98">
        <w:t>(false) }</w:t>
      </w:r>
      <w:r w:rsidR="001577AF" w:rsidRPr="00B63D98">
        <w:t>.</w:t>
      </w:r>
    </w:p>
    <w:p w14:paraId="213BBAC2" w14:textId="58D50E4C" w:rsidR="00FA45AA" w:rsidRPr="009E4F37" w:rsidRDefault="00FA45AA" w:rsidP="009E4F37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45DE4DD7" w14:textId="77777777" w:rsidR="00AE3D82" w:rsidRDefault="00AE3D82" w:rsidP="00AE3D82">
      <w:pPr>
        <w:pStyle w:val="2"/>
      </w:pPr>
      <w:r w:rsidRPr="00AE3D82">
        <w:t xml:space="preserve">Как объявить </w:t>
      </w:r>
      <w:proofErr w:type="spellStart"/>
      <w:r w:rsidRPr="00AE3D82">
        <w:t>button</w:t>
      </w:r>
      <w:proofErr w:type="spellEnd"/>
      <w:r w:rsidRPr="00AE3D82">
        <w:t xml:space="preserve">? </w:t>
      </w:r>
    </w:p>
    <w:p w14:paraId="0BA1085C" w14:textId="77777777" w:rsidR="00AE3D82" w:rsidRDefault="00AE3D82" w:rsidP="00AE3D82">
      <w:pPr>
        <w:pStyle w:val="2"/>
      </w:pPr>
      <w:r w:rsidRPr="00AE3D82">
        <w:t>Что такое «</w:t>
      </w:r>
      <w:proofErr w:type="spellStart"/>
      <w:r w:rsidRPr="00AE3D82">
        <w:t>IconButton</w:t>
      </w:r>
      <w:proofErr w:type="spellEnd"/>
      <w:r w:rsidRPr="00AE3D82">
        <w:t xml:space="preserve">»? </w:t>
      </w:r>
    </w:p>
    <w:p w14:paraId="3E77B083" w14:textId="77777777" w:rsidR="00AE3D82" w:rsidRDefault="00AE3D82" w:rsidP="00AE3D82">
      <w:pPr>
        <w:pStyle w:val="2"/>
      </w:pPr>
      <w:r w:rsidRPr="00AE3D82">
        <w:t>Что такое «</w:t>
      </w:r>
      <w:proofErr w:type="spellStart"/>
      <w:r w:rsidRPr="00AE3D82">
        <w:t>IconToggleButton</w:t>
      </w:r>
      <w:proofErr w:type="spellEnd"/>
      <w:r w:rsidRPr="00AE3D82">
        <w:t xml:space="preserve">»? </w:t>
      </w:r>
    </w:p>
    <w:p w14:paraId="2A12C86F" w14:textId="77777777" w:rsidR="00AE3D82" w:rsidRDefault="00AE3D82" w:rsidP="00AE3D82">
      <w:pPr>
        <w:pStyle w:val="2"/>
      </w:pPr>
      <w:r w:rsidRPr="00AE3D82">
        <w:t>Что такое «</w:t>
      </w:r>
      <w:proofErr w:type="spellStart"/>
      <w:r w:rsidRPr="00AE3D82">
        <w:t>FloatingActionButton</w:t>
      </w:r>
      <w:proofErr w:type="spellEnd"/>
      <w:r w:rsidRPr="00AE3D82">
        <w:t xml:space="preserve">»? </w:t>
      </w:r>
    </w:p>
    <w:p w14:paraId="7F1DE408" w14:textId="77777777" w:rsidR="00AE3D82" w:rsidRDefault="00AE3D82" w:rsidP="00AE3D82">
      <w:pPr>
        <w:pStyle w:val="2"/>
      </w:pPr>
      <w:r w:rsidRPr="00AE3D82">
        <w:t>Что такое «</w:t>
      </w:r>
      <w:proofErr w:type="spellStart"/>
      <w:r w:rsidRPr="00AE3D82">
        <w:t>ExtendedFloatingActionButton</w:t>
      </w:r>
      <w:proofErr w:type="spellEnd"/>
      <w:r w:rsidRPr="00AE3D82">
        <w:t xml:space="preserve">»? </w:t>
      </w:r>
    </w:p>
    <w:p w14:paraId="60853C6D" w14:textId="722B385B" w:rsidR="00965C8E" w:rsidRDefault="00AE3D82" w:rsidP="00AE3D82">
      <w:pPr>
        <w:pStyle w:val="2"/>
      </w:pPr>
      <w:r w:rsidRPr="00AE3D82">
        <w:t xml:space="preserve">Какие параметры нужно указать при создании объекта </w:t>
      </w:r>
      <w:proofErr w:type="spellStart"/>
      <w:r w:rsidRPr="00AE3D82">
        <w:t>Icon</w:t>
      </w:r>
      <w:proofErr w:type="spellEnd"/>
      <w:r w:rsidRPr="00AE3D82">
        <w:t>?</w:t>
      </w:r>
    </w:p>
    <w:sectPr w:rsidR="00965C8E" w:rsidSect="00A55CB3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B6F17" w14:textId="77777777" w:rsidR="00E600EA" w:rsidRDefault="00E600EA" w:rsidP="006747A5">
      <w:r>
        <w:separator/>
      </w:r>
    </w:p>
  </w:endnote>
  <w:endnote w:type="continuationSeparator" w:id="0">
    <w:p w14:paraId="4BD02CA5" w14:textId="77777777" w:rsidR="00E600EA" w:rsidRDefault="00E600EA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325C4" w14:textId="77777777" w:rsidR="00E600EA" w:rsidRDefault="00E600EA" w:rsidP="006747A5">
      <w:r>
        <w:separator/>
      </w:r>
    </w:p>
  </w:footnote>
  <w:footnote w:type="continuationSeparator" w:id="0">
    <w:p w14:paraId="3E244522" w14:textId="77777777" w:rsidR="00E600EA" w:rsidRDefault="00E600EA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031117E2" w:rsidR="00A55CB3" w:rsidRDefault="00A55CB3" w:rsidP="00A55CB3">
    <w:pPr>
      <w:pStyle w:val="af1"/>
      <w:jc w:val="right"/>
    </w:pPr>
    <w:r>
      <w:t xml:space="preserve">Составил: </w:t>
    </w:r>
    <w:proofErr w:type="spellStart"/>
    <w:r>
      <w:t>Маломан</w:t>
    </w:r>
    <w:proofErr w:type="spellEnd"/>
    <w:r>
      <w:t xml:space="preserve">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4CE9"/>
    <w:rsid w:val="00017146"/>
    <w:rsid w:val="00025FAE"/>
    <w:rsid w:val="00027FDE"/>
    <w:rsid w:val="00030665"/>
    <w:rsid w:val="00031974"/>
    <w:rsid w:val="000440BD"/>
    <w:rsid w:val="00070FAF"/>
    <w:rsid w:val="00082D0F"/>
    <w:rsid w:val="000839DF"/>
    <w:rsid w:val="00091DFA"/>
    <w:rsid w:val="000B513A"/>
    <w:rsid w:val="000C39E1"/>
    <w:rsid w:val="000D6282"/>
    <w:rsid w:val="000E0039"/>
    <w:rsid w:val="00111B29"/>
    <w:rsid w:val="00111B90"/>
    <w:rsid w:val="001315B2"/>
    <w:rsid w:val="00151972"/>
    <w:rsid w:val="00155593"/>
    <w:rsid w:val="00155D5D"/>
    <w:rsid w:val="001577AF"/>
    <w:rsid w:val="0017150B"/>
    <w:rsid w:val="00174882"/>
    <w:rsid w:val="0018259A"/>
    <w:rsid w:val="001834E5"/>
    <w:rsid w:val="001841A3"/>
    <w:rsid w:val="00185F85"/>
    <w:rsid w:val="00193FD5"/>
    <w:rsid w:val="001974B9"/>
    <w:rsid w:val="001A1A3E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3AD0"/>
    <w:rsid w:val="001E6D51"/>
    <w:rsid w:val="001E773C"/>
    <w:rsid w:val="001F39D3"/>
    <w:rsid w:val="002052D6"/>
    <w:rsid w:val="00243AEB"/>
    <w:rsid w:val="0024531C"/>
    <w:rsid w:val="00251C79"/>
    <w:rsid w:val="00267466"/>
    <w:rsid w:val="002676DB"/>
    <w:rsid w:val="00271E47"/>
    <w:rsid w:val="002746AE"/>
    <w:rsid w:val="002827DC"/>
    <w:rsid w:val="00284533"/>
    <w:rsid w:val="00286C7F"/>
    <w:rsid w:val="00293EED"/>
    <w:rsid w:val="002E48DD"/>
    <w:rsid w:val="0030560F"/>
    <w:rsid w:val="00307172"/>
    <w:rsid w:val="003270F0"/>
    <w:rsid w:val="003470F5"/>
    <w:rsid w:val="00357D90"/>
    <w:rsid w:val="00367795"/>
    <w:rsid w:val="00376509"/>
    <w:rsid w:val="003767EF"/>
    <w:rsid w:val="0038239B"/>
    <w:rsid w:val="00382EE2"/>
    <w:rsid w:val="003870A1"/>
    <w:rsid w:val="003C74AA"/>
    <w:rsid w:val="003D76AF"/>
    <w:rsid w:val="003E0728"/>
    <w:rsid w:val="00412EC6"/>
    <w:rsid w:val="004220B0"/>
    <w:rsid w:val="00423795"/>
    <w:rsid w:val="00432B3F"/>
    <w:rsid w:val="00432DBE"/>
    <w:rsid w:val="00446DE6"/>
    <w:rsid w:val="00476BBF"/>
    <w:rsid w:val="00476FE3"/>
    <w:rsid w:val="00480587"/>
    <w:rsid w:val="00490DA5"/>
    <w:rsid w:val="00494985"/>
    <w:rsid w:val="004978EC"/>
    <w:rsid w:val="004A368A"/>
    <w:rsid w:val="004A666A"/>
    <w:rsid w:val="004B033B"/>
    <w:rsid w:val="004B1C88"/>
    <w:rsid w:val="004C2480"/>
    <w:rsid w:val="004C68B5"/>
    <w:rsid w:val="004E5BA0"/>
    <w:rsid w:val="004E7BED"/>
    <w:rsid w:val="0050048C"/>
    <w:rsid w:val="0051771E"/>
    <w:rsid w:val="005225E8"/>
    <w:rsid w:val="00531910"/>
    <w:rsid w:val="00543084"/>
    <w:rsid w:val="0055027A"/>
    <w:rsid w:val="00550ADC"/>
    <w:rsid w:val="0056123E"/>
    <w:rsid w:val="0057016C"/>
    <w:rsid w:val="00570B6B"/>
    <w:rsid w:val="00573461"/>
    <w:rsid w:val="005842D8"/>
    <w:rsid w:val="0059183D"/>
    <w:rsid w:val="00591CDE"/>
    <w:rsid w:val="005A12D1"/>
    <w:rsid w:val="005A5A70"/>
    <w:rsid w:val="005A650C"/>
    <w:rsid w:val="005A7349"/>
    <w:rsid w:val="005B6A98"/>
    <w:rsid w:val="00601E65"/>
    <w:rsid w:val="00605956"/>
    <w:rsid w:val="00605F5D"/>
    <w:rsid w:val="00634C48"/>
    <w:rsid w:val="00673181"/>
    <w:rsid w:val="006747A5"/>
    <w:rsid w:val="00690FDF"/>
    <w:rsid w:val="00693BA2"/>
    <w:rsid w:val="006942C3"/>
    <w:rsid w:val="006A3E2E"/>
    <w:rsid w:val="006D0C30"/>
    <w:rsid w:val="006D4F24"/>
    <w:rsid w:val="006E08C4"/>
    <w:rsid w:val="006E28D9"/>
    <w:rsid w:val="006E2B52"/>
    <w:rsid w:val="006E6843"/>
    <w:rsid w:val="00701A12"/>
    <w:rsid w:val="00710836"/>
    <w:rsid w:val="007264CB"/>
    <w:rsid w:val="00727E3D"/>
    <w:rsid w:val="007422B4"/>
    <w:rsid w:val="00742A9F"/>
    <w:rsid w:val="0074752C"/>
    <w:rsid w:val="00755B36"/>
    <w:rsid w:val="00760A24"/>
    <w:rsid w:val="00764BF3"/>
    <w:rsid w:val="00766DC1"/>
    <w:rsid w:val="007761F7"/>
    <w:rsid w:val="00790454"/>
    <w:rsid w:val="007938D8"/>
    <w:rsid w:val="007971BE"/>
    <w:rsid w:val="007A5F05"/>
    <w:rsid w:val="007A781A"/>
    <w:rsid w:val="007B4492"/>
    <w:rsid w:val="007C4FE2"/>
    <w:rsid w:val="007D3168"/>
    <w:rsid w:val="007D4E0F"/>
    <w:rsid w:val="007D5AB9"/>
    <w:rsid w:val="007E4EB5"/>
    <w:rsid w:val="00812B08"/>
    <w:rsid w:val="00813293"/>
    <w:rsid w:val="00814C20"/>
    <w:rsid w:val="0082374D"/>
    <w:rsid w:val="00824955"/>
    <w:rsid w:val="00827438"/>
    <w:rsid w:val="00840D63"/>
    <w:rsid w:val="00855871"/>
    <w:rsid w:val="0085777B"/>
    <w:rsid w:val="008629B7"/>
    <w:rsid w:val="00867E43"/>
    <w:rsid w:val="008736EC"/>
    <w:rsid w:val="008754E2"/>
    <w:rsid w:val="00876E8B"/>
    <w:rsid w:val="008921AE"/>
    <w:rsid w:val="008B13BF"/>
    <w:rsid w:val="008B3C92"/>
    <w:rsid w:val="008C5AE8"/>
    <w:rsid w:val="008E1781"/>
    <w:rsid w:val="008E1DD6"/>
    <w:rsid w:val="008E3D31"/>
    <w:rsid w:val="00902556"/>
    <w:rsid w:val="00902880"/>
    <w:rsid w:val="009043E4"/>
    <w:rsid w:val="00915945"/>
    <w:rsid w:val="00922D0E"/>
    <w:rsid w:val="00925158"/>
    <w:rsid w:val="009268B0"/>
    <w:rsid w:val="00930599"/>
    <w:rsid w:val="00932AA8"/>
    <w:rsid w:val="00941D12"/>
    <w:rsid w:val="00946917"/>
    <w:rsid w:val="00950051"/>
    <w:rsid w:val="00957C72"/>
    <w:rsid w:val="00960202"/>
    <w:rsid w:val="00965C8E"/>
    <w:rsid w:val="00990975"/>
    <w:rsid w:val="0099198F"/>
    <w:rsid w:val="009939EA"/>
    <w:rsid w:val="009A4876"/>
    <w:rsid w:val="009A6EEE"/>
    <w:rsid w:val="009A74EF"/>
    <w:rsid w:val="009B451D"/>
    <w:rsid w:val="009C0E46"/>
    <w:rsid w:val="009C4862"/>
    <w:rsid w:val="009C5E73"/>
    <w:rsid w:val="009D0A07"/>
    <w:rsid w:val="009D18CB"/>
    <w:rsid w:val="009D5945"/>
    <w:rsid w:val="009D73BE"/>
    <w:rsid w:val="009E01CF"/>
    <w:rsid w:val="009E4F37"/>
    <w:rsid w:val="009E58AC"/>
    <w:rsid w:val="009F126C"/>
    <w:rsid w:val="009F4ACC"/>
    <w:rsid w:val="009F72D5"/>
    <w:rsid w:val="00A238F8"/>
    <w:rsid w:val="00A331AB"/>
    <w:rsid w:val="00A509E8"/>
    <w:rsid w:val="00A51F50"/>
    <w:rsid w:val="00A55CB3"/>
    <w:rsid w:val="00A67C92"/>
    <w:rsid w:val="00A71B48"/>
    <w:rsid w:val="00A7328A"/>
    <w:rsid w:val="00A7632F"/>
    <w:rsid w:val="00A84FD8"/>
    <w:rsid w:val="00A9148C"/>
    <w:rsid w:val="00A91D54"/>
    <w:rsid w:val="00A94224"/>
    <w:rsid w:val="00A94701"/>
    <w:rsid w:val="00AA4C22"/>
    <w:rsid w:val="00AB29E0"/>
    <w:rsid w:val="00AB3A67"/>
    <w:rsid w:val="00AB5D0C"/>
    <w:rsid w:val="00AB7D49"/>
    <w:rsid w:val="00AD1750"/>
    <w:rsid w:val="00AE115E"/>
    <w:rsid w:val="00AE3D82"/>
    <w:rsid w:val="00AE7ADF"/>
    <w:rsid w:val="00AF2AB1"/>
    <w:rsid w:val="00AF3FE4"/>
    <w:rsid w:val="00AF4ABD"/>
    <w:rsid w:val="00B01E0A"/>
    <w:rsid w:val="00B04478"/>
    <w:rsid w:val="00B26F2E"/>
    <w:rsid w:val="00B43A88"/>
    <w:rsid w:val="00B441E6"/>
    <w:rsid w:val="00B54F24"/>
    <w:rsid w:val="00B568CF"/>
    <w:rsid w:val="00B63D98"/>
    <w:rsid w:val="00B6711F"/>
    <w:rsid w:val="00B904BB"/>
    <w:rsid w:val="00BE08FB"/>
    <w:rsid w:val="00BF6607"/>
    <w:rsid w:val="00C01869"/>
    <w:rsid w:val="00C0520D"/>
    <w:rsid w:val="00C21426"/>
    <w:rsid w:val="00C41CA8"/>
    <w:rsid w:val="00C429C5"/>
    <w:rsid w:val="00C46B83"/>
    <w:rsid w:val="00C87AA1"/>
    <w:rsid w:val="00C900F9"/>
    <w:rsid w:val="00C909A7"/>
    <w:rsid w:val="00C917DE"/>
    <w:rsid w:val="00C9318C"/>
    <w:rsid w:val="00CA3F72"/>
    <w:rsid w:val="00CA737D"/>
    <w:rsid w:val="00CB16AE"/>
    <w:rsid w:val="00CB6142"/>
    <w:rsid w:val="00CC0580"/>
    <w:rsid w:val="00CC250A"/>
    <w:rsid w:val="00CC6D49"/>
    <w:rsid w:val="00CD50D8"/>
    <w:rsid w:val="00CF0E87"/>
    <w:rsid w:val="00CF4976"/>
    <w:rsid w:val="00D0337E"/>
    <w:rsid w:val="00D054E9"/>
    <w:rsid w:val="00D22B10"/>
    <w:rsid w:val="00D25084"/>
    <w:rsid w:val="00D27313"/>
    <w:rsid w:val="00D3211F"/>
    <w:rsid w:val="00D50D20"/>
    <w:rsid w:val="00D50F3C"/>
    <w:rsid w:val="00D66B17"/>
    <w:rsid w:val="00D66C75"/>
    <w:rsid w:val="00D6720D"/>
    <w:rsid w:val="00D6759E"/>
    <w:rsid w:val="00D760E6"/>
    <w:rsid w:val="00D800C8"/>
    <w:rsid w:val="00D84A76"/>
    <w:rsid w:val="00D84E77"/>
    <w:rsid w:val="00D96466"/>
    <w:rsid w:val="00DA53D6"/>
    <w:rsid w:val="00DA7CA7"/>
    <w:rsid w:val="00DB7153"/>
    <w:rsid w:val="00DD3A5A"/>
    <w:rsid w:val="00DE10FA"/>
    <w:rsid w:val="00DE16BA"/>
    <w:rsid w:val="00DE743B"/>
    <w:rsid w:val="00DF6619"/>
    <w:rsid w:val="00E070CA"/>
    <w:rsid w:val="00E3424D"/>
    <w:rsid w:val="00E379E5"/>
    <w:rsid w:val="00E600EA"/>
    <w:rsid w:val="00E643AB"/>
    <w:rsid w:val="00E65595"/>
    <w:rsid w:val="00E65989"/>
    <w:rsid w:val="00E72530"/>
    <w:rsid w:val="00E75152"/>
    <w:rsid w:val="00E75451"/>
    <w:rsid w:val="00E8247E"/>
    <w:rsid w:val="00E8763A"/>
    <w:rsid w:val="00E91D60"/>
    <w:rsid w:val="00E9200A"/>
    <w:rsid w:val="00E93403"/>
    <w:rsid w:val="00ED545F"/>
    <w:rsid w:val="00EE187F"/>
    <w:rsid w:val="00EF26F6"/>
    <w:rsid w:val="00EF367C"/>
    <w:rsid w:val="00EF5E87"/>
    <w:rsid w:val="00EF64FF"/>
    <w:rsid w:val="00F05A35"/>
    <w:rsid w:val="00F06D05"/>
    <w:rsid w:val="00F1021B"/>
    <w:rsid w:val="00F140C2"/>
    <w:rsid w:val="00F15290"/>
    <w:rsid w:val="00F20A16"/>
    <w:rsid w:val="00F34B3A"/>
    <w:rsid w:val="00F40896"/>
    <w:rsid w:val="00F41EE2"/>
    <w:rsid w:val="00F42A9D"/>
    <w:rsid w:val="00F471D6"/>
    <w:rsid w:val="00F551A6"/>
    <w:rsid w:val="00F66EBF"/>
    <w:rsid w:val="00F670BB"/>
    <w:rsid w:val="00F74539"/>
    <w:rsid w:val="00F8475A"/>
    <w:rsid w:val="00F86C25"/>
    <w:rsid w:val="00F95F7F"/>
    <w:rsid w:val="00F96774"/>
    <w:rsid w:val="00FA0F4A"/>
    <w:rsid w:val="00FA45AA"/>
    <w:rsid w:val="00FA7144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531</TotalTime>
  <Pages>2</Pages>
  <Words>486</Words>
  <Characters>3017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143</cp:revision>
  <cp:lastPrinted>2025-02-04T05:43:00Z</cp:lastPrinted>
  <dcterms:created xsi:type="dcterms:W3CDTF">2025-02-04T05:43:00Z</dcterms:created>
  <dcterms:modified xsi:type="dcterms:W3CDTF">2025-03-10T16:45:00Z</dcterms:modified>
</cp:coreProperties>
</file>