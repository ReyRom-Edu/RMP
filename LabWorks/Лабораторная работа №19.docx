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33A8DD4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FB6F61">
        <w:t>9</w:t>
      </w:r>
      <w:r w:rsidRPr="00824955">
        <w:br/>
      </w:r>
      <w:r w:rsidR="00FB6F61" w:rsidRPr="00FB6F61">
        <w:t>Отображение списков и таблиц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303BD50" w:rsidR="00FA45AA" w:rsidRDefault="00FB6F61" w:rsidP="00382EE2">
      <w:pPr>
        <w:pStyle w:val="2"/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1CC5544F" w14:textId="1D91B5F4" w:rsidR="00EE489E" w:rsidRDefault="00EE489E" w:rsidP="00EE489E">
      <w:pPr>
        <w:pStyle w:val="2"/>
      </w:pPr>
      <w:r w:rsidRPr="00D835A0">
        <w:t>Настройка карточки</w:t>
      </w:r>
      <w:r>
        <w:t xml:space="preserve"> товара</w:t>
      </w:r>
      <w:r w:rsidRPr="00D835A0">
        <w:t xml:space="preserve"> с использованием элемента Card </w:t>
      </w:r>
    </w:p>
    <w:p w14:paraId="18CCC43E" w14:textId="77777777" w:rsidR="002F1949" w:rsidRDefault="00EE489E" w:rsidP="00EE489E">
      <w:pPr>
        <w:pStyle w:val="2"/>
        <w:numPr>
          <w:ilvl w:val="2"/>
          <w:numId w:val="6"/>
        </w:numPr>
      </w:pPr>
      <w:r w:rsidRPr="00D835A0">
        <w:t xml:space="preserve">Добавить в приложение класс Product для хранения данных о товаре: </w:t>
      </w:r>
    </w:p>
    <w:p w14:paraId="1B346DC4" w14:textId="77777777" w:rsidR="002F1949" w:rsidRDefault="00EE489E" w:rsidP="002F1949">
      <w:r w:rsidRPr="00D835A0">
        <w:t xml:space="preserve">- артикул, </w:t>
      </w:r>
    </w:p>
    <w:p w14:paraId="1AE68496" w14:textId="77777777" w:rsidR="002F1949" w:rsidRDefault="00EE489E" w:rsidP="002F1949">
      <w:r w:rsidRPr="00D835A0">
        <w:t xml:space="preserve">- название, </w:t>
      </w:r>
    </w:p>
    <w:p w14:paraId="7EBF0339" w14:textId="77777777" w:rsidR="002F1949" w:rsidRDefault="00EE489E" w:rsidP="002F1949">
      <w:r w:rsidRPr="00D835A0">
        <w:t xml:space="preserve">- цена, </w:t>
      </w:r>
    </w:p>
    <w:p w14:paraId="59401DAF" w14:textId="187940FE" w:rsidR="00EE489E" w:rsidRDefault="00EE489E" w:rsidP="002F1949">
      <w:r w:rsidRPr="00D835A0">
        <w:t xml:space="preserve">- идентификатор изображения из ресурсов (тип данных: Int) </w:t>
      </w:r>
    </w:p>
    <w:p w14:paraId="274B7382" w14:textId="7A49063B" w:rsidR="002F1949" w:rsidRDefault="002F1949" w:rsidP="002F1949">
      <w:pPr>
        <w:pStyle w:val="2"/>
        <w:numPr>
          <w:ilvl w:val="2"/>
          <w:numId w:val="6"/>
        </w:numPr>
      </w:pPr>
      <w:r>
        <w:t xml:space="preserve">Добавить в приложение список из </w:t>
      </w:r>
      <w:r w:rsidR="00CF7B9D">
        <w:t>20 товаров</w:t>
      </w:r>
      <w:r w:rsidR="00920991">
        <w:t xml:space="preserve"> для последующего использования в других функциях</w:t>
      </w:r>
      <w:r w:rsidR="00CF7B9D">
        <w:t>.</w:t>
      </w:r>
    </w:p>
    <w:p w14:paraId="0BBFAB41" w14:textId="6F01467B" w:rsidR="00EE489E" w:rsidRDefault="00EE489E" w:rsidP="00EE489E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с параметром </w:t>
      </w:r>
      <w:proofErr w:type="spellStart"/>
      <w:r w:rsidRPr="00D835A0">
        <w:t>product</w:t>
      </w:r>
      <w:proofErr w:type="spellEnd"/>
      <w:r w:rsidRPr="00D835A0">
        <w:t xml:space="preserve"> для вывода информации о товаре</w:t>
      </w:r>
      <w:r w:rsidR="002F710D" w:rsidRPr="002F710D">
        <w:t xml:space="preserve"> </w:t>
      </w:r>
      <w:r w:rsidR="002F710D">
        <w:t xml:space="preserve">при помощи компонента </w:t>
      </w:r>
      <w:r w:rsidR="002F710D">
        <w:rPr>
          <w:lang w:val="en-US"/>
        </w:rPr>
        <w:t>Card</w:t>
      </w:r>
      <w:r w:rsidRPr="00D835A0">
        <w:t xml:space="preserve">. </w:t>
      </w:r>
      <w:r w:rsidR="008D0546">
        <w:t>Слева</w:t>
      </w:r>
      <w:r w:rsidRPr="00D835A0">
        <w:t xml:space="preserve"> должно быть изображение товара. </w:t>
      </w:r>
      <w:r w:rsidR="008D0546">
        <w:t>Справа от изображения</w:t>
      </w:r>
      <w:r w:rsidRPr="00D835A0">
        <w:t xml:space="preserve"> – название товара, под названием – цена товара. </w:t>
      </w:r>
    </w:p>
    <w:p w14:paraId="20641536" w14:textId="24EB472E" w:rsidR="0011466E" w:rsidRDefault="0011466E" w:rsidP="0011466E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с параметром </w:t>
      </w:r>
      <w:proofErr w:type="spellStart"/>
      <w:r w:rsidRPr="00D835A0">
        <w:t>product</w:t>
      </w:r>
      <w:proofErr w:type="spellEnd"/>
      <w:r w:rsidRPr="00D835A0">
        <w:t xml:space="preserve"> для вывода информации о товаре</w:t>
      </w:r>
      <w:r w:rsidRPr="002F710D">
        <w:t xml:space="preserve"> </w:t>
      </w:r>
      <w:r>
        <w:t xml:space="preserve">при помощи компонента </w:t>
      </w:r>
      <w:r>
        <w:rPr>
          <w:lang w:val="en-US"/>
        </w:rPr>
        <w:t>Card</w:t>
      </w:r>
      <w:r w:rsidRPr="00D835A0">
        <w:t>.</w:t>
      </w:r>
      <w:r>
        <w:t xml:space="preserve"> С</w:t>
      </w:r>
      <w:r w:rsidRPr="00D835A0">
        <w:t xml:space="preserve">верху </w:t>
      </w:r>
      <w:r w:rsidR="00920991">
        <w:t xml:space="preserve">должно быть </w:t>
      </w:r>
      <w:r w:rsidRPr="00D835A0">
        <w:t>фото товара в виде круглой картинки, под картинкой – название товара</w:t>
      </w:r>
      <w:r>
        <w:t xml:space="preserve"> и его цена</w:t>
      </w:r>
      <w:r w:rsidRPr="00D835A0">
        <w:t>.</w:t>
      </w:r>
    </w:p>
    <w:p w14:paraId="5420E7ED" w14:textId="294F6D71" w:rsidR="00EE489E" w:rsidRDefault="00EE489E" w:rsidP="005B48CD">
      <w:pPr>
        <w:pStyle w:val="2"/>
        <w:numPr>
          <w:ilvl w:val="2"/>
          <w:numId w:val="6"/>
        </w:numPr>
      </w:pPr>
      <w:r w:rsidRPr="00D835A0">
        <w:t>Настроить у карточ</w:t>
      </w:r>
      <w:r w:rsidR="0011466E">
        <w:t>е</w:t>
      </w:r>
      <w:r w:rsidRPr="00D835A0">
        <w:t xml:space="preserve">к границы, цвет фона, цвет текста, тень, отступы. </w:t>
      </w:r>
    </w:p>
    <w:p w14:paraId="5814A59D" w14:textId="77777777" w:rsidR="00D835A0" w:rsidRDefault="00D835A0" w:rsidP="00D835A0">
      <w:pPr>
        <w:pStyle w:val="2"/>
      </w:pPr>
      <w:r w:rsidRPr="00D835A0">
        <w:t xml:space="preserve">Отображение элементов списка в </w:t>
      </w:r>
      <w:proofErr w:type="spellStart"/>
      <w:r w:rsidRPr="00D835A0">
        <w:t>LazyColumn</w:t>
      </w:r>
      <w:proofErr w:type="spellEnd"/>
      <w:r w:rsidRPr="00D835A0">
        <w:t xml:space="preserve"> </w:t>
      </w:r>
    </w:p>
    <w:p w14:paraId="398D338E" w14:textId="3A5B958C" w:rsidR="00D835A0" w:rsidRDefault="00D835A0" w:rsidP="006920A2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-функцию. В ней </w:t>
      </w:r>
      <w:r w:rsidR="005D57B6">
        <w:t>реализовать</w:t>
      </w:r>
      <w:r w:rsidR="00CF7B9D">
        <w:t xml:space="preserve"> </w:t>
      </w:r>
      <w:r w:rsidRPr="00D835A0">
        <w:t xml:space="preserve">отображение </w:t>
      </w:r>
      <w:r w:rsidR="005D57B6">
        <w:t>карточек</w:t>
      </w:r>
      <w:r w:rsidR="00F44DB3">
        <w:t xml:space="preserve"> из п.5.1.3</w:t>
      </w:r>
      <w:r w:rsidR="005D57B6">
        <w:t xml:space="preserve"> </w:t>
      </w:r>
      <w:r w:rsidRPr="00D835A0">
        <w:t xml:space="preserve">в виде списка </w:t>
      </w:r>
      <w:proofErr w:type="spellStart"/>
      <w:r w:rsidRPr="00D835A0">
        <w:t>LazyColumn</w:t>
      </w:r>
      <w:proofErr w:type="spellEnd"/>
      <w:r w:rsidRPr="00D835A0">
        <w:t xml:space="preserve">. </w:t>
      </w:r>
      <w:r w:rsidR="005D57B6">
        <w:t>При необходимости д</w:t>
      </w:r>
      <w:r w:rsidRPr="00D835A0">
        <w:t>ля наглядности</w:t>
      </w:r>
      <w:r>
        <w:t xml:space="preserve"> </w:t>
      </w:r>
      <w:r w:rsidRPr="00D835A0">
        <w:t xml:space="preserve">добавить элементам отступы, чтобы </w:t>
      </w:r>
      <w:r w:rsidR="005D57B6">
        <w:t>список</w:t>
      </w:r>
      <w:r w:rsidRPr="00D835A0">
        <w:t xml:space="preserve"> не помещал</w:t>
      </w:r>
      <w:r w:rsidR="00433027">
        <w:t>ся</w:t>
      </w:r>
      <w:r w:rsidRPr="00D835A0">
        <w:t xml:space="preserve"> на экран</w:t>
      </w:r>
      <w:r w:rsidR="00433027">
        <w:t xml:space="preserve"> полностью</w:t>
      </w:r>
      <w:r w:rsidRPr="00D835A0">
        <w:t xml:space="preserve">. </w:t>
      </w:r>
    </w:p>
    <w:p w14:paraId="370214EB" w14:textId="2AF4AAEB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Изменить вывод, чтобы в первой строке </w:t>
      </w:r>
      <w:proofErr w:type="spellStart"/>
      <w:r w:rsidRPr="00D835A0">
        <w:t>LazyColumn</w:t>
      </w:r>
      <w:proofErr w:type="spellEnd"/>
      <w:r w:rsidRPr="00D835A0">
        <w:t xml:space="preserve"> отображалась метка с названием выбранно</w:t>
      </w:r>
      <w:r w:rsidR="0090011B">
        <w:t>го</w:t>
      </w:r>
      <w:r w:rsidRPr="00D835A0">
        <w:t xml:space="preserve"> </w:t>
      </w:r>
      <w:r w:rsidR="0090011B">
        <w:t>товара</w:t>
      </w:r>
      <w:r w:rsidRPr="00D835A0">
        <w:t xml:space="preserve">. </w:t>
      </w:r>
    </w:p>
    <w:p w14:paraId="2EBF1ED2" w14:textId="77777777" w:rsidR="00D835A0" w:rsidRDefault="00D835A0" w:rsidP="00D835A0">
      <w:pPr>
        <w:pStyle w:val="2"/>
      </w:pPr>
      <w:r w:rsidRPr="00D835A0">
        <w:t xml:space="preserve">Отображение элементов списка в </w:t>
      </w:r>
      <w:proofErr w:type="spellStart"/>
      <w:r w:rsidRPr="00D835A0">
        <w:t>LazyRow</w:t>
      </w:r>
      <w:proofErr w:type="spellEnd"/>
      <w:r w:rsidRPr="00D835A0">
        <w:t xml:space="preserve"> </w:t>
      </w:r>
    </w:p>
    <w:p w14:paraId="69715214" w14:textId="71167E4F" w:rsidR="00D835A0" w:rsidRDefault="00D835A0" w:rsidP="007711CF">
      <w:pPr>
        <w:pStyle w:val="2"/>
        <w:numPr>
          <w:ilvl w:val="2"/>
          <w:numId w:val="6"/>
        </w:numPr>
      </w:pPr>
      <w:r w:rsidRPr="00D835A0">
        <w:lastRenderedPageBreak/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>-функцию</w:t>
      </w:r>
      <w:r w:rsidR="007711CF">
        <w:t>.</w:t>
      </w:r>
      <w:r w:rsidRPr="00D835A0">
        <w:t xml:space="preserve"> </w:t>
      </w:r>
      <w:r w:rsidR="007711CF" w:rsidRPr="00D835A0">
        <w:t xml:space="preserve">В ней </w:t>
      </w:r>
      <w:r w:rsidR="007711CF">
        <w:t>реализовать отображение</w:t>
      </w:r>
      <w:r w:rsidR="007711CF" w:rsidRPr="00D835A0">
        <w:t xml:space="preserve"> </w:t>
      </w:r>
      <w:r w:rsidRPr="00D835A0">
        <w:t>данных о товарах в виде списка</w:t>
      </w:r>
      <w:r w:rsidR="00F44DB3">
        <w:t xml:space="preserve"> карточек из п.5.1.4 </w:t>
      </w:r>
      <w:r w:rsidR="00F44DB3" w:rsidRPr="00D835A0">
        <w:t>в виде</w:t>
      </w:r>
      <w:r w:rsidR="00F44DB3">
        <w:t xml:space="preserve"> </w:t>
      </w:r>
      <w:proofErr w:type="spellStart"/>
      <w:r w:rsidRPr="00D835A0">
        <w:t>LazyRow</w:t>
      </w:r>
      <w:proofErr w:type="spellEnd"/>
      <w:r w:rsidR="00920991">
        <w:t>.</w:t>
      </w:r>
    </w:p>
    <w:p w14:paraId="6E6DECD1" w14:textId="77777777" w:rsidR="00D835A0" w:rsidRDefault="00D835A0" w:rsidP="00D835A0">
      <w:pPr>
        <w:pStyle w:val="2"/>
      </w:pPr>
      <w:r w:rsidRPr="00D835A0">
        <w:t xml:space="preserve">Реализация перехода к первому элементу </w:t>
      </w:r>
    </w:p>
    <w:p w14:paraId="76BBD0BE" w14:textId="167FF14D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Внести изменения в функцию </w:t>
      </w:r>
      <w:r w:rsidR="00C60AD7">
        <w:t>из п.</w:t>
      </w:r>
      <w:r w:rsidR="00D056B2">
        <w:t>5.2</w:t>
      </w:r>
      <w:r w:rsidRPr="00D835A0">
        <w:t xml:space="preserve">, чтобы </w:t>
      </w:r>
      <w:r w:rsidR="00EC493D">
        <w:t>поверх</w:t>
      </w:r>
      <w:r w:rsidRPr="00D835A0">
        <w:t xml:space="preserve"> </w:t>
      </w:r>
      <w:proofErr w:type="spellStart"/>
      <w:r w:rsidRPr="00D835A0">
        <w:t>LazyColumn</w:t>
      </w:r>
      <w:proofErr w:type="spellEnd"/>
      <w:r w:rsidRPr="00D835A0">
        <w:t xml:space="preserve"> </w:t>
      </w:r>
      <w:r w:rsidR="00EC493D">
        <w:t xml:space="preserve">справа снизу </w:t>
      </w:r>
      <w:r w:rsidRPr="00D835A0">
        <w:t xml:space="preserve">отображалась кнопка «Наверх». </w:t>
      </w:r>
    </w:p>
    <w:p w14:paraId="36E99BAB" w14:textId="77777777" w:rsidR="00EC493D" w:rsidRDefault="00D835A0" w:rsidP="00D835A0">
      <w:pPr>
        <w:pStyle w:val="2"/>
        <w:numPr>
          <w:ilvl w:val="2"/>
          <w:numId w:val="6"/>
        </w:numPr>
      </w:pPr>
      <w:r w:rsidRPr="00D835A0">
        <w:t xml:space="preserve">Реализовать видимость кнопки, если текущий элемент – не первый. Для этого: </w:t>
      </w:r>
    </w:p>
    <w:p w14:paraId="7DAE492A" w14:textId="7121C0AD" w:rsidR="00EC493D" w:rsidRDefault="00D835A0" w:rsidP="00EC493D">
      <w:r w:rsidRPr="00D835A0">
        <w:t xml:space="preserve">- добавить в функцию переменную </w:t>
      </w:r>
      <w:proofErr w:type="spellStart"/>
      <w:r w:rsidRPr="00D835A0">
        <w:t>listState</w:t>
      </w:r>
      <w:proofErr w:type="spellEnd"/>
      <w:r w:rsidRPr="00D835A0">
        <w:t xml:space="preserve">: </w:t>
      </w:r>
    </w:p>
    <w:p w14:paraId="2018C3F1" w14:textId="77777777" w:rsidR="00EC493D" w:rsidRDefault="00D835A0" w:rsidP="00C5501C">
      <w:pPr>
        <w:pStyle w:val="ad"/>
      </w:pPr>
      <w:proofErr w:type="spellStart"/>
      <w:r w:rsidRPr="00D835A0">
        <w:t>val</w:t>
      </w:r>
      <w:proofErr w:type="spellEnd"/>
      <w:r w:rsidRPr="00D835A0">
        <w:t xml:space="preserve"> </w:t>
      </w:r>
      <w:proofErr w:type="spellStart"/>
      <w:r w:rsidRPr="00D835A0">
        <w:t>listState</w:t>
      </w:r>
      <w:proofErr w:type="spellEnd"/>
      <w:r w:rsidRPr="00D835A0">
        <w:t xml:space="preserve"> = </w:t>
      </w:r>
      <w:proofErr w:type="spellStart"/>
      <w:proofErr w:type="gramStart"/>
      <w:r w:rsidRPr="00D835A0">
        <w:t>rememberLazyListState</w:t>
      </w:r>
      <w:proofErr w:type="spellEnd"/>
      <w:r w:rsidRPr="00D835A0">
        <w:t>(</w:t>
      </w:r>
      <w:proofErr w:type="gramEnd"/>
      <w:r w:rsidRPr="00D835A0">
        <w:t xml:space="preserve">) </w:t>
      </w:r>
    </w:p>
    <w:p w14:paraId="66989D96" w14:textId="77777777" w:rsidR="00EC493D" w:rsidRPr="00F40B1E" w:rsidRDefault="00D835A0" w:rsidP="00EC493D">
      <w:pPr>
        <w:rPr>
          <w:lang w:val="en-US"/>
        </w:rPr>
      </w:pPr>
      <w:r w:rsidRPr="00F40B1E">
        <w:rPr>
          <w:lang w:val="en-US"/>
        </w:rPr>
        <w:t xml:space="preserve">- </w:t>
      </w:r>
      <w:r w:rsidRPr="00D835A0">
        <w:t>добавить</w:t>
      </w:r>
      <w:r w:rsidRPr="00F40B1E">
        <w:rPr>
          <w:lang w:val="en-US"/>
        </w:rPr>
        <w:t xml:space="preserve"> </w:t>
      </w:r>
      <w:r w:rsidRPr="00D835A0">
        <w:t>в</w:t>
      </w:r>
      <w:r w:rsidRPr="00F40B1E">
        <w:rPr>
          <w:lang w:val="en-US"/>
        </w:rPr>
        <w:t xml:space="preserve"> </w:t>
      </w:r>
      <w:proofErr w:type="spellStart"/>
      <w:r w:rsidRPr="00F40B1E">
        <w:rPr>
          <w:lang w:val="en-US"/>
        </w:rPr>
        <w:t>LazyColumn</w:t>
      </w:r>
      <w:proofErr w:type="spellEnd"/>
      <w:r w:rsidRPr="00F40B1E">
        <w:rPr>
          <w:lang w:val="en-US"/>
        </w:rPr>
        <w:t xml:space="preserve"> </w:t>
      </w:r>
      <w:r w:rsidRPr="00D835A0">
        <w:t>свойство</w:t>
      </w:r>
      <w:r w:rsidRPr="00F40B1E">
        <w:rPr>
          <w:lang w:val="en-US"/>
        </w:rPr>
        <w:t xml:space="preserve"> state: </w:t>
      </w:r>
    </w:p>
    <w:p w14:paraId="65F5EE51" w14:textId="2490EB1E" w:rsidR="00EC493D" w:rsidRPr="00F40B1E" w:rsidRDefault="00D835A0" w:rsidP="00C5501C">
      <w:pPr>
        <w:pStyle w:val="ad"/>
        <w:rPr>
          <w:lang w:val="ru-RU"/>
        </w:rPr>
      </w:pPr>
      <w:proofErr w:type="spellStart"/>
      <w:proofErr w:type="gramStart"/>
      <w:r w:rsidRPr="00D835A0">
        <w:t>LazyColumn</w:t>
      </w:r>
      <w:proofErr w:type="spellEnd"/>
      <w:r w:rsidRPr="00F40B1E">
        <w:rPr>
          <w:lang w:val="ru-RU"/>
        </w:rPr>
        <w:t>(</w:t>
      </w:r>
      <w:proofErr w:type="gramEnd"/>
      <w:r w:rsidRPr="00D835A0">
        <w:t>state</w:t>
      </w:r>
      <w:r w:rsidRPr="00F40B1E">
        <w:rPr>
          <w:lang w:val="ru-RU"/>
        </w:rPr>
        <w:t xml:space="preserve"> = </w:t>
      </w:r>
      <w:proofErr w:type="spellStart"/>
      <w:r w:rsidRPr="00D835A0">
        <w:t>listState</w:t>
      </w:r>
      <w:proofErr w:type="spellEnd"/>
      <w:r w:rsidRPr="00F40B1E">
        <w:rPr>
          <w:lang w:val="ru-RU"/>
        </w:rPr>
        <w:t xml:space="preserve">) </w:t>
      </w:r>
    </w:p>
    <w:p w14:paraId="5B63F3E8" w14:textId="77777777" w:rsidR="00EC493D" w:rsidRDefault="00D835A0" w:rsidP="00EC493D">
      <w:r w:rsidRPr="00D835A0">
        <w:t xml:space="preserve">- добавить в функцию переменную </w:t>
      </w:r>
    </w:p>
    <w:p w14:paraId="1467FD6E" w14:textId="77777777" w:rsidR="00EC493D" w:rsidRDefault="00D835A0" w:rsidP="00C5501C">
      <w:pPr>
        <w:pStyle w:val="ad"/>
      </w:pPr>
      <w:proofErr w:type="spellStart"/>
      <w:r w:rsidRPr="00D835A0">
        <w:t>val</w:t>
      </w:r>
      <w:proofErr w:type="spellEnd"/>
      <w:r w:rsidRPr="00D835A0">
        <w:t xml:space="preserve"> </w:t>
      </w:r>
      <w:proofErr w:type="spellStart"/>
      <w:r w:rsidRPr="00D835A0">
        <w:t>showButton</w:t>
      </w:r>
      <w:proofErr w:type="spellEnd"/>
      <w:r w:rsidRPr="00D835A0">
        <w:t xml:space="preserve"> = remember </w:t>
      </w:r>
      <w:proofErr w:type="gramStart"/>
      <w:r w:rsidRPr="00D835A0">
        <w:t xml:space="preserve">{ </w:t>
      </w:r>
      <w:proofErr w:type="spellStart"/>
      <w:r w:rsidRPr="00D835A0">
        <w:t>derivedStateOf</w:t>
      </w:r>
      <w:proofErr w:type="spellEnd"/>
      <w:proofErr w:type="gramEnd"/>
      <w:r w:rsidRPr="00D835A0">
        <w:t xml:space="preserve"> </w:t>
      </w:r>
      <w:proofErr w:type="gramStart"/>
      <w:r w:rsidRPr="00D835A0">
        <w:t xml:space="preserve">{ </w:t>
      </w:r>
      <w:proofErr w:type="spellStart"/>
      <w:r w:rsidRPr="00D835A0">
        <w:t>listState.firstVisibleItemIndex</w:t>
      </w:r>
      <w:proofErr w:type="spellEnd"/>
      <w:proofErr w:type="gramEnd"/>
      <w:r w:rsidRPr="00D835A0">
        <w:t xml:space="preserve"> &gt; </w:t>
      </w:r>
      <w:proofErr w:type="gramStart"/>
      <w:r w:rsidRPr="00D835A0">
        <w:t>0 }</w:t>
      </w:r>
      <w:proofErr w:type="gramEnd"/>
      <w:r w:rsidRPr="00D835A0">
        <w:t xml:space="preserve"> } </w:t>
      </w:r>
    </w:p>
    <w:p w14:paraId="44D72038" w14:textId="07E26C78" w:rsidR="00D835A0" w:rsidRDefault="00D835A0" w:rsidP="00EC493D">
      <w:r w:rsidRPr="00D835A0">
        <w:t xml:space="preserve">- связать свойство доступности кнопки с переменной </w:t>
      </w:r>
      <w:proofErr w:type="spellStart"/>
      <w:r w:rsidRPr="00D835A0">
        <w:t>showButton</w:t>
      </w:r>
      <w:proofErr w:type="spellEnd"/>
      <w:r w:rsidRPr="00D835A0">
        <w:t xml:space="preserve"> </w:t>
      </w:r>
    </w:p>
    <w:p w14:paraId="6056EAEF" w14:textId="77777777" w:rsidR="00C43E99" w:rsidRDefault="00D835A0" w:rsidP="00D835A0">
      <w:pPr>
        <w:pStyle w:val="2"/>
        <w:numPr>
          <w:ilvl w:val="2"/>
          <w:numId w:val="6"/>
        </w:numPr>
      </w:pPr>
      <w:r w:rsidRPr="00D835A0">
        <w:t xml:space="preserve">Реализовать переход к первому элементу списка. Для этого: </w:t>
      </w:r>
    </w:p>
    <w:p w14:paraId="649290C5" w14:textId="65C8B865" w:rsidR="00C43E99" w:rsidRDefault="00D835A0" w:rsidP="00C43E99">
      <w:r w:rsidRPr="00D835A0">
        <w:t xml:space="preserve">- добавить в функцию переменную </w:t>
      </w:r>
      <w:proofErr w:type="spellStart"/>
      <w:r w:rsidRPr="00D835A0">
        <w:t>coroutineScope</w:t>
      </w:r>
      <w:proofErr w:type="spellEnd"/>
      <w:r w:rsidRPr="00D835A0">
        <w:t xml:space="preserve">: </w:t>
      </w:r>
    </w:p>
    <w:p w14:paraId="1A9F80F7" w14:textId="77777777" w:rsidR="00C43E99" w:rsidRPr="00F40B1E" w:rsidRDefault="00D835A0" w:rsidP="00C43E99">
      <w:pPr>
        <w:pStyle w:val="ad"/>
        <w:rPr>
          <w:lang w:val="ru-RU"/>
        </w:rPr>
      </w:pPr>
      <w:proofErr w:type="spellStart"/>
      <w:r w:rsidRPr="00D835A0">
        <w:t>val</w:t>
      </w:r>
      <w:proofErr w:type="spellEnd"/>
      <w:r w:rsidRPr="00F40B1E">
        <w:rPr>
          <w:lang w:val="ru-RU"/>
        </w:rPr>
        <w:t xml:space="preserve"> </w:t>
      </w:r>
      <w:proofErr w:type="spellStart"/>
      <w:r w:rsidRPr="00D835A0">
        <w:t>coroutineScope</w:t>
      </w:r>
      <w:proofErr w:type="spellEnd"/>
      <w:r w:rsidRPr="00F40B1E">
        <w:rPr>
          <w:lang w:val="ru-RU"/>
        </w:rPr>
        <w:t xml:space="preserve"> = </w:t>
      </w:r>
      <w:proofErr w:type="spellStart"/>
      <w:proofErr w:type="gramStart"/>
      <w:r w:rsidRPr="00D835A0">
        <w:t>rememberCoroutineScope</w:t>
      </w:r>
      <w:proofErr w:type="spellEnd"/>
      <w:r w:rsidRPr="00F40B1E">
        <w:rPr>
          <w:lang w:val="ru-RU"/>
        </w:rPr>
        <w:t>(</w:t>
      </w:r>
      <w:proofErr w:type="gramEnd"/>
      <w:r w:rsidRPr="00F40B1E">
        <w:rPr>
          <w:lang w:val="ru-RU"/>
        </w:rPr>
        <w:t xml:space="preserve">) </w:t>
      </w:r>
    </w:p>
    <w:p w14:paraId="09962090" w14:textId="77777777" w:rsidR="00C43E99" w:rsidRDefault="00D835A0" w:rsidP="00C43E99">
      <w:r w:rsidRPr="00D835A0">
        <w:t xml:space="preserve">- при нажатии на кнопку «Наверх» выполнить следующий код: </w:t>
      </w:r>
    </w:p>
    <w:p w14:paraId="1739CC6D" w14:textId="74234EE2" w:rsidR="00D835A0" w:rsidRPr="00C43E99" w:rsidRDefault="00D835A0" w:rsidP="00C43E99">
      <w:pPr>
        <w:pStyle w:val="ad"/>
      </w:pPr>
      <w:proofErr w:type="spellStart"/>
      <w:r w:rsidRPr="00C43E99">
        <w:t>coroutineScope.launch</w:t>
      </w:r>
      <w:proofErr w:type="spellEnd"/>
      <w:r w:rsidRPr="00C43E99">
        <w:t xml:space="preserve"> </w:t>
      </w:r>
      <w:proofErr w:type="gramStart"/>
      <w:r w:rsidRPr="00C43E99">
        <w:t xml:space="preserve">{ </w:t>
      </w:r>
      <w:proofErr w:type="spellStart"/>
      <w:r w:rsidRPr="00C43E99">
        <w:t>listState.scrollToItem</w:t>
      </w:r>
      <w:proofErr w:type="spellEnd"/>
      <w:proofErr w:type="gramEnd"/>
      <w:r w:rsidRPr="00C43E99">
        <w:t>(index = 0</w:t>
      </w:r>
      <w:proofErr w:type="gramStart"/>
      <w:r w:rsidRPr="00C43E99">
        <w:t>) }</w:t>
      </w:r>
      <w:proofErr w:type="gramEnd"/>
      <w:r w:rsidRPr="00C43E99">
        <w:t xml:space="preserve"> </w:t>
      </w:r>
    </w:p>
    <w:p w14:paraId="5DD0E4B5" w14:textId="77777777" w:rsidR="00D835A0" w:rsidRDefault="00D835A0" w:rsidP="00D835A0">
      <w:pPr>
        <w:pStyle w:val="2"/>
      </w:pPr>
      <w:r w:rsidRPr="00D835A0">
        <w:t xml:space="preserve">Отображение элементов списка в виде сетки </w:t>
      </w:r>
      <w:proofErr w:type="spellStart"/>
      <w:r w:rsidRPr="00D835A0">
        <w:t>LazyVerticalGrid</w:t>
      </w:r>
      <w:proofErr w:type="spellEnd"/>
      <w:r w:rsidRPr="00D835A0">
        <w:t xml:space="preserve"> </w:t>
      </w:r>
    </w:p>
    <w:p w14:paraId="2D1074A3" w14:textId="285F3991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</w:t>
      </w:r>
      <w:proofErr w:type="spellStart"/>
      <w:r w:rsidRPr="00D835A0">
        <w:t>ProductVerticalGrid</w:t>
      </w:r>
      <w:proofErr w:type="spellEnd"/>
      <w:r w:rsidRPr="00D835A0">
        <w:t xml:space="preserve">. В ней </w:t>
      </w:r>
      <w:r w:rsidR="00832C88">
        <w:t>использовать</w:t>
      </w:r>
      <w:r w:rsidRPr="00D835A0">
        <w:t xml:space="preserve"> список из </w:t>
      </w:r>
      <w:r w:rsidR="00832C88">
        <w:t>п</w:t>
      </w:r>
      <w:r w:rsidR="00D27F11">
        <w:t>.5.1.2</w:t>
      </w:r>
      <w:r w:rsidRPr="00D835A0">
        <w:t xml:space="preserve">. </w:t>
      </w:r>
    </w:p>
    <w:p w14:paraId="29F9793B" w14:textId="7A0E8FE8" w:rsidR="00A4219A" w:rsidRDefault="00D835A0" w:rsidP="006D337C">
      <w:pPr>
        <w:pStyle w:val="2"/>
        <w:numPr>
          <w:ilvl w:val="2"/>
          <w:numId w:val="6"/>
        </w:numPr>
      </w:pPr>
      <w:r w:rsidRPr="00D835A0">
        <w:t>Реализовать отображение</w:t>
      </w:r>
      <w:r w:rsidR="00A4219A" w:rsidRPr="00A4219A">
        <w:t xml:space="preserve"> </w:t>
      </w:r>
      <w:r w:rsidR="00A4219A">
        <w:t>в сетке карточек из п.5.1.4 с</w:t>
      </w:r>
      <w:r w:rsidR="00A4219A" w:rsidRPr="00D835A0">
        <w:t xml:space="preserve"> данны</w:t>
      </w:r>
      <w:r w:rsidR="00A4219A">
        <w:t>ми</w:t>
      </w:r>
      <w:r w:rsidR="00A4219A" w:rsidRPr="00D835A0">
        <w:t xml:space="preserve"> о товар</w:t>
      </w:r>
      <w:r w:rsidR="00A4219A">
        <w:t>ах</w:t>
      </w:r>
      <w:r w:rsidR="00877E1C">
        <w:t xml:space="preserve">, при необходимости измените макет </w:t>
      </w:r>
      <w:r w:rsidR="00B25DDA">
        <w:t>так, чтобы</w:t>
      </w:r>
      <w:r w:rsidR="00877E1C">
        <w:t xml:space="preserve"> в одной строке помещалось несколько карточек</w:t>
      </w:r>
    </w:p>
    <w:p w14:paraId="7CAACC65" w14:textId="05EB2BBC" w:rsidR="00D835A0" w:rsidRDefault="00D835A0" w:rsidP="00A4219A">
      <w:pPr>
        <w:pStyle w:val="2"/>
      </w:pPr>
      <w:r w:rsidRPr="00D835A0">
        <w:t xml:space="preserve">Отображение элементов списка в виде сетки </w:t>
      </w:r>
      <w:proofErr w:type="spellStart"/>
      <w:r w:rsidRPr="00D835A0">
        <w:t>LazyHorizontalGrid</w:t>
      </w:r>
      <w:proofErr w:type="spellEnd"/>
      <w:r w:rsidRPr="00D835A0">
        <w:t xml:space="preserve"> </w:t>
      </w:r>
    </w:p>
    <w:p w14:paraId="7B37CFFF" w14:textId="5BBBA025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Добавить в приложение </w:t>
      </w:r>
      <w:proofErr w:type="spellStart"/>
      <w:r w:rsidRPr="00D835A0">
        <w:t>composable</w:t>
      </w:r>
      <w:proofErr w:type="spellEnd"/>
      <w:r w:rsidRPr="00D835A0">
        <w:t xml:space="preserve">-функцию </w:t>
      </w:r>
      <w:proofErr w:type="spellStart"/>
      <w:r w:rsidRPr="00D835A0">
        <w:t>ProductHorizontalGrid</w:t>
      </w:r>
      <w:proofErr w:type="spellEnd"/>
      <w:r w:rsidRPr="00D835A0">
        <w:t xml:space="preserve">. В ней </w:t>
      </w:r>
      <w:r w:rsidR="00D27F11">
        <w:t>использовать</w:t>
      </w:r>
      <w:r w:rsidR="00D27F11" w:rsidRPr="00D835A0">
        <w:t xml:space="preserve"> список из </w:t>
      </w:r>
      <w:r w:rsidR="00D27F11">
        <w:t>п.5.1.2</w:t>
      </w:r>
      <w:r w:rsidR="00D27F11" w:rsidRPr="00D835A0">
        <w:t>.</w:t>
      </w:r>
    </w:p>
    <w:p w14:paraId="4D8C6A7C" w14:textId="5AEC7D7A" w:rsidR="00D835A0" w:rsidRDefault="00D835A0" w:rsidP="00D835A0">
      <w:pPr>
        <w:pStyle w:val="2"/>
        <w:numPr>
          <w:ilvl w:val="2"/>
          <w:numId w:val="6"/>
        </w:numPr>
      </w:pPr>
      <w:r w:rsidRPr="00D835A0">
        <w:t xml:space="preserve">Реализовать </w:t>
      </w:r>
      <w:r w:rsidR="00A4219A" w:rsidRPr="00D835A0">
        <w:t>отображение</w:t>
      </w:r>
      <w:r w:rsidR="00A4219A">
        <w:t xml:space="preserve"> в сетке карточек из п.5.1.4 с</w:t>
      </w:r>
      <w:r w:rsidRPr="00D835A0">
        <w:t xml:space="preserve"> данны</w:t>
      </w:r>
      <w:r w:rsidR="00A4219A">
        <w:t>ми</w:t>
      </w:r>
      <w:r w:rsidRPr="00D835A0">
        <w:t xml:space="preserve"> о товар</w:t>
      </w:r>
      <w:r w:rsidR="00A4219A">
        <w:t>ах</w:t>
      </w:r>
      <w:r w:rsidR="00877E1C">
        <w:t xml:space="preserve">, при необходимости измените макет </w:t>
      </w:r>
      <w:r w:rsidR="00B25DDA">
        <w:t>так, чтобы</w:t>
      </w:r>
      <w:r w:rsidR="00877E1C">
        <w:t xml:space="preserve"> в одном столбце помещалось несколько карточек</w:t>
      </w:r>
    </w:p>
    <w:p w14:paraId="213BBAC2" w14:textId="6C8F390C" w:rsidR="00FA45AA" w:rsidRPr="009E4F37" w:rsidRDefault="00FA45AA" w:rsidP="00D835A0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lastRenderedPageBreak/>
        <w:t>Контрольные вопросы</w:t>
      </w:r>
    </w:p>
    <w:p w14:paraId="0BA1085C" w14:textId="276E9057" w:rsidR="00AE3D82" w:rsidRPr="00E87D68" w:rsidRDefault="00AE3D82" w:rsidP="00AE3D82">
      <w:pPr>
        <w:pStyle w:val="2"/>
      </w:pPr>
      <w:r w:rsidRPr="00AE3D82">
        <w:t>Что такое «</w:t>
      </w:r>
      <w:proofErr w:type="spellStart"/>
      <w:r w:rsidR="00F40B1E">
        <w:rPr>
          <w:lang w:val="en-US"/>
        </w:rPr>
        <w:t>LazyColumn</w:t>
      </w:r>
      <w:proofErr w:type="spellEnd"/>
      <w:r w:rsidRPr="00AE3D82">
        <w:t xml:space="preserve">»? </w:t>
      </w:r>
    </w:p>
    <w:p w14:paraId="56CFC293" w14:textId="1083064C" w:rsidR="00E87D68" w:rsidRDefault="00E87D68" w:rsidP="00E87D68">
      <w:pPr>
        <w:pStyle w:val="2"/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14:paraId="3E77B083" w14:textId="7850FFF9" w:rsidR="00AE3D82" w:rsidRDefault="00AE3D82" w:rsidP="00AE3D82">
      <w:pPr>
        <w:pStyle w:val="2"/>
      </w:pPr>
      <w:r w:rsidRPr="00AE3D82">
        <w:t>Что такое «</w:t>
      </w:r>
      <w:proofErr w:type="spellStart"/>
      <w:r w:rsidR="00F40B1E" w:rsidRPr="00D835A0">
        <w:t>LazyVerticalGrid</w:t>
      </w:r>
      <w:proofErr w:type="spellEnd"/>
      <w:r w:rsidRPr="00AE3D82">
        <w:t xml:space="preserve">»? </w:t>
      </w:r>
    </w:p>
    <w:p w14:paraId="60853C6D" w14:textId="089C09BC" w:rsidR="00965C8E" w:rsidRDefault="00AE3D82" w:rsidP="00477A8F">
      <w:pPr>
        <w:pStyle w:val="2"/>
      </w:pPr>
      <w:r w:rsidRPr="00AE3D82">
        <w:t>Что такое «</w:t>
      </w:r>
      <w:proofErr w:type="spellStart"/>
      <w:r w:rsidR="00F40B1E" w:rsidRPr="00D835A0">
        <w:t>LazyHorizontalGrid</w:t>
      </w:r>
      <w:proofErr w:type="spellEnd"/>
      <w:r w:rsidRPr="00AE3D82">
        <w:t>»?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06DF5156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06339C">
      <w:t xml:space="preserve">, Садовский </w:t>
    </w:r>
    <w:proofErr w:type="gramStart"/>
    <w:r w:rsidR="0006339C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2F1949"/>
    <w:rsid w:val="002F710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32B3F"/>
    <w:rsid w:val="00432DBE"/>
    <w:rsid w:val="00433027"/>
    <w:rsid w:val="00446DE6"/>
    <w:rsid w:val="00471884"/>
    <w:rsid w:val="00476BBF"/>
    <w:rsid w:val="00476FE3"/>
    <w:rsid w:val="00480587"/>
    <w:rsid w:val="00490DA5"/>
    <w:rsid w:val="00494985"/>
    <w:rsid w:val="004978EC"/>
    <w:rsid w:val="004A368A"/>
    <w:rsid w:val="004A666A"/>
    <w:rsid w:val="004B033B"/>
    <w:rsid w:val="004B1C88"/>
    <w:rsid w:val="004C2480"/>
    <w:rsid w:val="004C68B5"/>
    <w:rsid w:val="004E067F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48CD"/>
    <w:rsid w:val="005B6A98"/>
    <w:rsid w:val="005D57B6"/>
    <w:rsid w:val="00601E65"/>
    <w:rsid w:val="00605956"/>
    <w:rsid w:val="00605F5D"/>
    <w:rsid w:val="00624B44"/>
    <w:rsid w:val="00634C48"/>
    <w:rsid w:val="00673181"/>
    <w:rsid w:val="006747A5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5AE8"/>
    <w:rsid w:val="008D0546"/>
    <w:rsid w:val="008E1781"/>
    <w:rsid w:val="008E1DD6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238F8"/>
    <w:rsid w:val="00A331AB"/>
    <w:rsid w:val="00A4219A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3E99"/>
    <w:rsid w:val="00C46B83"/>
    <w:rsid w:val="00C5501C"/>
    <w:rsid w:val="00C60AD7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E77"/>
    <w:rsid w:val="00D96466"/>
    <w:rsid w:val="00DA53D6"/>
    <w:rsid w:val="00DA7CA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87D68"/>
    <w:rsid w:val="00E91D60"/>
    <w:rsid w:val="00E9200A"/>
    <w:rsid w:val="00E93403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0B1E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563</TotalTime>
  <Pages>3</Pages>
  <Words>510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177</cp:revision>
  <cp:lastPrinted>2025-03-12T15:36:00Z</cp:lastPrinted>
  <dcterms:created xsi:type="dcterms:W3CDTF">2025-02-04T05:43:00Z</dcterms:created>
  <dcterms:modified xsi:type="dcterms:W3CDTF">2025-05-14T19:47:00Z</dcterms:modified>
</cp:coreProperties>
</file>