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99CD25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21</w:t>
      </w:r>
      <w:r w:rsidRPr="00824955">
        <w:br/>
      </w:r>
      <w:r w:rsidR="00D34D61" w:rsidRPr="00D34D61">
        <w:t>Обработка событий: подсказки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4121081" w:rsidR="00FA45AA" w:rsidRDefault="00FB6F61" w:rsidP="00382EE2">
      <w:pPr>
        <w:pStyle w:val="2"/>
      </w:pPr>
      <w:r w:rsidRPr="00FB6F61">
        <w:t xml:space="preserve">Изучить процесс настройки и использования элементов управления для отображения </w:t>
      </w:r>
      <w:r w:rsidR="008E33E3">
        <w:t>уведомлений и подсказок.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16243F52" w14:textId="77777777" w:rsidR="00B86B05" w:rsidRPr="00B86B05" w:rsidRDefault="00B86B05" w:rsidP="00B86B05">
      <w:pPr>
        <w:pStyle w:val="2"/>
      </w:pPr>
      <w:r w:rsidRPr="00B86B05">
        <w:t xml:space="preserve">Добавление подсказок и пиктограмм в поля ввода </w:t>
      </w:r>
    </w:p>
    <w:p w14:paraId="0542B462" w14:textId="77777777" w:rsidR="00B86B05" w:rsidRDefault="00B86B05" w:rsidP="00B86B05">
      <w:pPr>
        <w:pStyle w:val="2"/>
        <w:numPr>
          <w:ilvl w:val="2"/>
          <w:numId w:val="6"/>
        </w:numPr>
      </w:pPr>
      <w:r w:rsidRPr="00B86B05">
        <w:t xml:space="preserve">Создать приложение, в которое добавить: </w:t>
      </w:r>
    </w:p>
    <w:p w14:paraId="33791F19" w14:textId="77777777" w:rsidR="00B86B05" w:rsidRDefault="00B86B05" w:rsidP="00B86B05">
      <w:r w:rsidRPr="00B86B05">
        <w:t xml:space="preserve">- composable-функцию для настройки экрана авторизации с полем ввода телефона и числового кода и кнопкой «Авторизоваться». В поля ввода добавить label для подписи и placeholder для указания образца того, что требуется вводить, </w:t>
      </w:r>
    </w:p>
    <w:p w14:paraId="7A5FE733" w14:textId="77777777" w:rsidR="00B86B05" w:rsidRDefault="00B86B05" w:rsidP="00B86B05">
      <w:r w:rsidRPr="00B86B05">
        <w:t xml:space="preserve">- composable-функцию для настройки строки поиска. Над списком разместить поле ввода для поиска, настроить его, чтобы занимал всю ширину экрана, указать leadingIcon равным Icons.Default.Search для отображения иконки поиска и placeholder для того, чтобы пользователь знал, что вводить. </w:t>
      </w:r>
    </w:p>
    <w:p w14:paraId="369D0595" w14:textId="77777777" w:rsidR="005B2A3E" w:rsidRDefault="00B86B05" w:rsidP="00B86B05">
      <w:pPr>
        <w:pStyle w:val="2"/>
      </w:pPr>
      <w:r w:rsidRPr="00B86B05">
        <w:t xml:space="preserve">Создание диалогового окна AlertDialog </w:t>
      </w:r>
    </w:p>
    <w:p w14:paraId="59CE6C52" w14:textId="36E2D1F2" w:rsidR="00C764CE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настройки экрана авторизации с полем ввода логина и пароля и кнопкой «Авторизоваться». При нажатии на кнопку «Авторизоваться» должно открываться диалоговое окно с заголовком, приветствием пользователя в виде «Добро пожаловать, логин» и кнопкой ОК. </w:t>
      </w:r>
    </w:p>
    <w:p w14:paraId="3A16F0F4" w14:textId="77777777" w:rsidR="005B2A3E" w:rsidRDefault="00B86B05" w:rsidP="00B86B05">
      <w:pPr>
        <w:pStyle w:val="2"/>
      </w:pPr>
      <w:r w:rsidRPr="00B86B05">
        <w:t xml:space="preserve">Создание нескольких диалоговых окон AlertDialog </w:t>
      </w:r>
    </w:p>
    <w:p w14:paraId="0D429D24" w14:textId="77777777" w:rsidR="005B2A3E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настройки экрана авторизации с полем ввода логина и пароля и кнопкой «Авторизоваться». При нажатии на кнопку «Авторизоваться» должно открываться диалоговое окно с заголовком, приветствием пользователя в виде «Добро пожаловать, логин» и кнопкой ОК, если пользователь заполнил оба поля ввода. При некорректном вводе сообщить об этом в диалоговом окне с заголовком, текстом ошибки и кнопками ОК и Отмена. </w:t>
      </w:r>
    </w:p>
    <w:p w14:paraId="0B709DF0" w14:textId="77777777" w:rsidR="005B2A3E" w:rsidRDefault="00B86B05" w:rsidP="005B2A3E">
      <w:pPr>
        <w:pStyle w:val="2"/>
      </w:pPr>
      <w:r w:rsidRPr="00B86B05">
        <w:t xml:space="preserve">Настройка внешнего вида диалогового окна </w:t>
      </w:r>
    </w:p>
    <w:p w14:paraId="4167F94D" w14:textId="77777777" w:rsidR="009E7C50" w:rsidRDefault="00B86B05" w:rsidP="005B2A3E">
      <w:pPr>
        <w:pStyle w:val="2"/>
        <w:numPr>
          <w:ilvl w:val="2"/>
          <w:numId w:val="6"/>
        </w:numPr>
      </w:pPr>
      <w:r w:rsidRPr="00B86B05">
        <w:t xml:space="preserve">Реализовать настройку внешнего вида диалогового окна из п.5.3: кнопки ОК и Отмена должны быть расположены соответственно в правом </w:t>
      </w:r>
      <w:r w:rsidRPr="00B86B05">
        <w:lastRenderedPageBreak/>
        <w:t>нижнем углу диалогового окна, у каждой кнопки должна быть добавлена пиктограмма и указан свой цвет заливки.</w:t>
      </w:r>
    </w:p>
    <w:p w14:paraId="05E5CAF7" w14:textId="4F0DC54D" w:rsidR="005B2A3E" w:rsidRDefault="009E7C50" w:rsidP="005B2A3E">
      <w:pPr>
        <w:pStyle w:val="2"/>
        <w:numPr>
          <w:ilvl w:val="2"/>
          <w:numId w:val="6"/>
        </w:numPr>
      </w:pPr>
      <w:r>
        <w:t>Указать</w:t>
      </w:r>
      <w:r w:rsidR="004254E7">
        <w:t xml:space="preserve"> </w:t>
      </w:r>
      <w:r>
        <w:t>цвета для</w:t>
      </w:r>
      <w:r w:rsidR="004254E7">
        <w:t xml:space="preserve"> контейнера</w:t>
      </w:r>
      <w:r>
        <w:t xml:space="preserve"> </w:t>
      </w:r>
      <w:r w:rsidR="004254E7" w:rsidRPr="00B86B05">
        <w:t>диалогового окна</w:t>
      </w:r>
      <w:r w:rsidR="004254E7">
        <w:t xml:space="preserve"> и </w:t>
      </w:r>
      <w:r w:rsidR="00433CF3">
        <w:t>текста.</w:t>
      </w:r>
    </w:p>
    <w:p w14:paraId="433E9B07" w14:textId="77777777" w:rsidR="00D84ABD" w:rsidRDefault="00B86B05" w:rsidP="00D84ABD">
      <w:pPr>
        <w:pStyle w:val="2"/>
      </w:pPr>
      <w:r w:rsidRPr="00B86B05">
        <w:t xml:space="preserve">Создание всплывающего сообщения с использованием SnackbarHost </w:t>
      </w:r>
    </w:p>
    <w:p w14:paraId="2E49D116" w14:textId="77777777" w:rsidR="00D84ABD" w:rsidRDefault="00B86B05" w:rsidP="005B2A3E">
      <w:pPr>
        <w:pStyle w:val="2"/>
        <w:numPr>
          <w:ilvl w:val="2"/>
          <w:numId w:val="6"/>
        </w:numPr>
      </w:pPr>
      <w:r w:rsidRPr="00B86B05">
        <w:t xml:space="preserve">Создать composable-функцию для настрйоки экрана работы с памятью. Разместить на экране метку, отбражающую текст N МБ (N – сгенерированное случайное число) и кнопку «Очистить кэш». При нажатии на кнопку во всплывающем окне вывести сообщение: «Кэш очищен». </w:t>
      </w:r>
    </w:p>
    <w:p w14:paraId="14BA86D5" w14:textId="77777777" w:rsidR="00D84ABD" w:rsidRDefault="00B86B05" w:rsidP="00D84ABD">
      <w:pPr>
        <w:pStyle w:val="2"/>
        <w:numPr>
          <w:ilvl w:val="2"/>
          <w:numId w:val="6"/>
        </w:numPr>
      </w:pPr>
      <w:r w:rsidRPr="00B86B05">
        <w:t xml:space="preserve">Создать composable-функцию для включения будильников, разместить три переключателя Switch с подписями, в какое время зазвонит будильник (подписи в формате чч:мм). При включении переключателя на экране нужно отобразить во всплывающем окне сообщение: «Будильник зазвонит в чч:мм». </w:t>
      </w:r>
    </w:p>
    <w:p w14:paraId="56C5BE59" w14:textId="77777777" w:rsidR="00D84ABD" w:rsidRDefault="00B86B05" w:rsidP="00D84ABD">
      <w:pPr>
        <w:pStyle w:val="2"/>
      </w:pPr>
      <w:r w:rsidRPr="00B86B05">
        <w:t xml:space="preserve">Настройка внешнего вида всплывающего сообщения Snackbar </w:t>
      </w:r>
    </w:p>
    <w:p w14:paraId="7C760FA7" w14:textId="45B05791" w:rsidR="00B86B05" w:rsidRPr="00B86B05" w:rsidRDefault="00B86B05" w:rsidP="00D84ABD">
      <w:pPr>
        <w:pStyle w:val="2"/>
        <w:numPr>
          <w:ilvl w:val="2"/>
          <w:numId w:val="6"/>
        </w:numPr>
      </w:pPr>
      <w:r w:rsidRPr="00B86B05">
        <w:t>Настроить цвет фона и цвет текста всплывающего сообщения из п.5.5</w:t>
      </w:r>
      <w:r w:rsidR="00E96A44">
        <w:t>.1</w:t>
      </w:r>
      <w:r w:rsidRPr="00B86B05">
        <w:t xml:space="preserve">, добавить в него кнопку OK, при нажатии на которую изменять на 0 МБ значение в метке, показывающей размер кэша. </w:t>
      </w:r>
    </w:p>
    <w:p w14:paraId="213BBAC2" w14:textId="42B6DE2C" w:rsidR="00FA45AA" w:rsidRPr="009E4F37" w:rsidRDefault="00FA45AA" w:rsidP="00D835A0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8A31213" w14:textId="77777777" w:rsidR="009F2808" w:rsidRDefault="009F2808" w:rsidP="009F2808">
      <w:pPr>
        <w:pStyle w:val="2"/>
      </w:pPr>
      <w:r w:rsidRPr="009F2808">
        <w:t xml:space="preserve">Какой класс позволяет описать диалоговое окно? </w:t>
      </w:r>
    </w:p>
    <w:p w14:paraId="3B5ED585" w14:textId="77777777" w:rsidR="009F2808" w:rsidRDefault="009F2808" w:rsidP="009F2808">
      <w:pPr>
        <w:pStyle w:val="2"/>
      </w:pPr>
      <w:r w:rsidRPr="009F2808">
        <w:t xml:space="preserve">Какая общая форма описания диалогового окна? </w:t>
      </w:r>
    </w:p>
    <w:p w14:paraId="48261179" w14:textId="77777777" w:rsidR="009F2808" w:rsidRDefault="009F2808" w:rsidP="009F2808">
      <w:pPr>
        <w:pStyle w:val="2"/>
      </w:pPr>
      <w:r w:rsidRPr="009F2808">
        <w:t xml:space="preserve">Какой класс позволяет описать настройки всплывающего сообщения? </w:t>
      </w:r>
    </w:p>
    <w:p w14:paraId="4E59A902" w14:textId="77777777" w:rsidR="009F2808" w:rsidRDefault="009F2808" w:rsidP="009F2808">
      <w:pPr>
        <w:pStyle w:val="2"/>
      </w:pPr>
      <w:r w:rsidRPr="009F2808">
        <w:t xml:space="preserve">Для чего в диалоговых окнах используется функция onDismissRequest? </w:t>
      </w:r>
    </w:p>
    <w:p w14:paraId="60853C6D" w14:textId="7CB1DC34" w:rsidR="00965C8E" w:rsidRDefault="009F2808" w:rsidP="009F2808">
      <w:pPr>
        <w:pStyle w:val="2"/>
      </w:pPr>
      <w:r w:rsidRPr="009F2808">
        <w:t>Для чего применяется объект SnackbarHost?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BC3FE" w14:textId="77777777" w:rsidR="00E91177" w:rsidRDefault="00E91177" w:rsidP="006747A5">
      <w:r>
        <w:separator/>
      </w:r>
    </w:p>
  </w:endnote>
  <w:endnote w:type="continuationSeparator" w:id="0">
    <w:p w14:paraId="6A02FEBA" w14:textId="77777777" w:rsidR="00E91177" w:rsidRDefault="00E91177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76854" w14:textId="77777777" w:rsidR="00E91177" w:rsidRDefault="00E91177" w:rsidP="006747A5">
      <w:r>
        <w:separator/>
      </w:r>
    </w:p>
  </w:footnote>
  <w:footnote w:type="continuationSeparator" w:id="0">
    <w:p w14:paraId="21F35155" w14:textId="77777777" w:rsidR="00E91177" w:rsidRDefault="00E91177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32C43355" w:rsidR="00A55CB3" w:rsidRDefault="00A55CB3" w:rsidP="00A55CB3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6339C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5B22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2F1949"/>
    <w:rsid w:val="002F710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254E7"/>
    <w:rsid w:val="00432B3F"/>
    <w:rsid w:val="00432DBE"/>
    <w:rsid w:val="00433027"/>
    <w:rsid w:val="00433CF3"/>
    <w:rsid w:val="00446DE6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5956"/>
    <w:rsid w:val="00605F5D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2DC0"/>
    <w:rsid w:val="0074752C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5871"/>
    <w:rsid w:val="0085777B"/>
    <w:rsid w:val="008629B7"/>
    <w:rsid w:val="00867E43"/>
    <w:rsid w:val="008736EC"/>
    <w:rsid w:val="008754E2"/>
    <w:rsid w:val="00876E8B"/>
    <w:rsid w:val="00877E1C"/>
    <w:rsid w:val="008921AE"/>
    <w:rsid w:val="008B13BF"/>
    <w:rsid w:val="008B3C92"/>
    <w:rsid w:val="008C30FF"/>
    <w:rsid w:val="008C5AE8"/>
    <w:rsid w:val="008D0546"/>
    <w:rsid w:val="008E1781"/>
    <w:rsid w:val="008E1DD6"/>
    <w:rsid w:val="008E33E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E7C50"/>
    <w:rsid w:val="009F126C"/>
    <w:rsid w:val="009F2808"/>
    <w:rsid w:val="009F4ACC"/>
    <w:rsid w:val="009F72D5"/>
    <w:rsid w:val="00A238F8"/>
    <w:rsid w:val="00A331AB"/>
    <w:rsid w:val="00A4219A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5DDA"/>
    <w:rsid w:val="00B26F2E"/>
    <w:rsid w:val="00B43A88"/>
    <w:rsid w:val="00B441E6"/>
    <w:rsid w:val="00B54F24"/>
    <w:rsid w:val="00B568CF"/>
    <w:rsid w:val="00B63D98"/>
    <w:rsid w:val="00B6711F"/>
    <w:rsid w:val="00B86B05"/>
    <w:rsid w:val="00B904BB"/>
    <w:rsid w:val="00BE08FB"/>
    <w:rsid w:val="00BF6607"/>
    <w:rsid w:val="00C01869"/>
    <w:rsid w:val="00C0520D"/>
    <w:rsid w:val="00C21426"/>
    <w:rsid w:val="00C41CA8"/>
    <w:rsid w:val="00C429C5"/>
    <w:rsid w:val="00C43E99"/>
    <w:rsid w:val="00C46B83"/>
    <w:rsid w:val="00C5501C"/>
    <w:rsid w:val="00C60AD7"/>
    <w:rsid w:val="00C764CE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CF7B9D"/>
    <w:rsid w:val="00D0337E"/>
    <w:rsid w:val="00D054E9"/>
    <w:rsid w:val="00D056B2"/>
    <w:rsid w:val="00D22B10"/>
    <w:rsid w:val="00D25084"/>
    <w:rsid w:val="00D27313"/>
    <w:rsid w:val="00D27F11"/>
    <w:rsid w:val="00D3211F"/>
    <w:rsid w:val="00D34D61"/>
    <w:rsid w:val="00D50D20"/>
    <w:rsid w:val="00D50F3C"/>
    <w:rsid w:val="00D66B17"/>
    <w:rsid w:val="00D66C75"/>
    <w:rsid w:val="00D6720D"/>
    <w:rsid w:val="00D6759E"/>
    <w:rsid w:val="00D760E6"/>
    <w:rsid w:val="00D800C8"/>
    <w:rsid w:val="00D835A0"/>
    <w:rsid w:val="00D84A76"/>
    <w:rsid w:val="00D84ABD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177"/>
    <w:rsid w:val="00E91D60"/>
    <w:rsid w:val="00E9200A"/>
    <w:rsid w:val="00E93403"/>
    <w:rsid w:val="00E96A44"/>
    <w:rsid w:val="00EC493D"/>
    <w:rsid w:val="00ED545F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592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188</cp:revision>
  <cp:lastPrinted>2025-03-12T15:36:00Z</cp:lastPrinted>
  <dcterms:created xsi:type="dcterms:W3CDTF">2025-02-04T05:43:00Z</dcterms:created>
  <dcterms:modified xsi:type="dcterms:W3CDTF">2025-05-15T17:49:00Z</dcterms:modified>
</cp:coreProperties>
</file>