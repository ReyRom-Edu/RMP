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2A7B9141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742DC0">
        <w:t>2</w:t>
      </w:r>
      <w:r w:rsidR="00C47510" w:rsidRPr="00C47510">
        <w:t>5</w:t>
      </w:r>
      <w:r w:rsidRPr="00824955">
        <w:br/>
      </w:r>
      <w:r w:rsidR="00C47510" w:rsidRPr="00C47510">
        <w:t>Работа с файловой системой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1F3C28A2" w:rsidR="00FA45AA" w:rsidRDefault="00C47510" w:rsidP="00382EE2">
      <w:pPr>
        <w:pStyle w:val="2"/>
      </w:pPr>
      <w:r w:rsidRPr="00C47510">
        <w:t>Изучить процесс работы с файлами в приложениях Android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5A116EA4" w:rsidR="00FA45AA" w:rsidRPr="00FA45AA" w:rsidRDefault="008E3D31" w:rsidP="00382EE2">
      <w:pPr>
        <w:pStyle w:val="2"/>
      </w:pPr>
      <w:r w:rsidRPr="008E3D31">
        <w:t>Jetpack Compose | Руководство. metanit.com – Текст : электронный // metanit.com, 2023. – URL: https://metanit.com/kotlin/jetpack/ – гл.</w:t>
      </w:r>
      <w:r w:rsidR="004D6540" w:rsidRPr="004D6540">
        <w:t>4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4056A05C" w:rsidR="002676DB" w:rsidRPr="00170E54" w:rsidRDefault="00FA45AA" w:rsidP="002676DB">
      <w:pPr>
        <w:pStyle w:val="1"/>
      </w:pPr>
      <w:r>
        <w:t>Задание</w:t>
      </w:r>
    </w:p>
    <w:p w14:paraId="42081CC5" w14:textId="5945DCC2" w:rsidR="00170E54" w:rsidRDefault="00E21ED2" w:rsidP="00170E54">
      <w:pPr>
        <w:pStyle w:val="2"/>
      </w:pPr>
      <w:r>
        <w:t xml:space="preserve">Чтение файла из </w:t>
      </w:r>
      <w:r>
        <w:rPr>
          <w:lang w:val="en-US"/>
        </w:rPr>
        <w:t>assets</w:t>
      </w:r>
    </w:p>
    <w:p w14:paraId="31A3FC1D" w14:textId="1540BD70" w:rsidR="00890E40" w:rsidRDefault="004C009E" w:rsidP="00312A96">
      <w:pPr>
        <w:pStyle w:val="2"/>
        <w:numPr>
          <w:ilvl w:val="2"/>
          <w:numId w:val="6"/>
        </w:numPr>
      </w:pPr>
      <w:r>
        <w:t xml:space="preserve">Создать в проекте </w:t>
      </w:r>
      <w:r w:rsidR="00A26723">
        <w:t xml:space="preserve">папку </w:t>
      </w:r>
      <w:r w:rsidR="00A26723" w:rsidRPr="00082CD7">
        <w:rPr>
          <w:lang w:val="en-US"/>
        </w:rPr>
        <w:t>assets</w:t>
      </w:r>
      <w:r w:rsidR="00A26723" w:rsidRPr="00890E40">
        <w:t xml:space="preserve"> </w:t>
      </w:r>
      <w:r w:rsidR="00890E40">
        <w:t xml:space="preserve">и файл </w:t>
      </w:r>
      <w:r w:rsidR="00890E40" w:rsidRPr="00082CD7">
        <w:rPr>
          <w:lang w:val="en-US"/>
        </w:rPr>
        <w:t>eula</w:t>
      </w:r>
      <w:r w:rsidR="00890E40" w:rsidRPr="00890E40">
        <w:t>.</w:t>
      </w:r>
      <w:r w:rsidR="00890E40" w:rsidRPr="00082CD7">
        <w:rPr>
          <w:lang w:val="en-US"/>
        </w:rPr>
        <w:t>txt</w:t>
      </w:r>
      <w:r w:rsidR="00890E40" w:rsidRPr="00890E40">
        <w:t xml:space="preserve"> </w:t>
      </w:r>
      <w:r w:rsidR="00890E40">
        <w:t>в ней.</w:t>
      </w:r>
      <w:r w:rsidR="00082CD7">
        <w:t xml:space="preserve"> </w:t>
      </w:r>
      <w:r w:rsidR="00890E40">
        <w:t>Заполнить файл</w:t>
      </w:r>
      <w:r w:rsidR="00082CD7">
        <w:t xml:space="preserve"> тестовым</w:t>
      </w:r>
      <w:r w:rsidR="000A318E">
        <w:t xml:space="preserve"> текстом для лицензионного соглашения с пользователем</w:t>
      </w:r>
      <w:r w:rsidR="00082CD7">
        <w:t>.</w:t>
      </w:r>
    </w:p>
    <w:p w14:paraId="568B2B87" w14:textId="101FA6D8" w:rsidR="00082CD7" w:rsidRPr="0061445E" w:rsidRDefault="00082CD7" w:rsidP="00312A96">
      <w:pPr>
        <w:pStyle w:val="2"/>
        <w:numPr>
          <w:ilvl w:val="2"/>
          <w:numId w:val="6"/>
        </w:numPr>
      </w:pPr>
      <w:r>
        <w:t xml:space="preserve">Создать страницу для отображения </w:t>
      </w:r>
      <w:r w:rsidR="004E59B0">
        <w:t xml:space="preserve">лицензионного соглашения, расположите в нижней части страницы </w:t>
      </w:r>
      <w:r w:rsidR="0061445E">
        <w:t>флажок «Я прочитал условия лицензионного соглашения» и кнопку «Принять»</w:t>
      </w:r>
      <w:r w:rsidR="0061445E" w:rsidRPr="0061445E">
        <w:t>.</w:t>
      </w:r>
    </w:p>
    <w:p w14:paraId="0AC5A0DE" w14:textId="3F52A157" w:rsidR="0061445E" w:rsidRDefault="00EC0700" w:rsidP="00312A96">
      <w:pPr>
        <w:pStyle w:val="2"/>
        <w:numPr>
          <w:ilvl w:val="2"/>
          <w:numId w:val="6"/>
        </w:numPr>
      </w:pPr>
      <w:r>
        <w:t>В верхней части страницы отобразить текст лицензионного соглашения</w:t>
      </w:r>
      <w:r w:rsidR="00C0609D">
        <w:t xml:space="preserve"> из файла </w:t>
      </w:r>
      <w:r w:rsidR="00C0609D" w:rsidRPr="00082CD7">
        <w:rPr>
          <w:lang w:val="en-US"/>
        </w:rPr>
        <w:t>eula</w:t>
      </w:r>
      <w:r w:rsidR="00C0609D" w:rsidRPr="00890E40">
        <w:t>.</w:t>
      </w:r>
      <w:r w:rsidR="00C0609D" w:rsidRPr="00082CD7">
        <w:rPr>
          <w:lang w:val="en-US"/>
        </w:rPr>
        <w:t>txt</w:t>
      </w:r>
      <w:r w:rsidR="00C0609D">
        <w:t>.</w:t>
      </w:r>
    </w:p>
    <w:p w14:paraId="4A939BBD" w14:textId="77777777" w:rsidR="00217F8B" w:rsidRDefault="00217F8B" w:rsidP="00217F8B">
      <w:pPr>
        <w:pStyle w:val="2"/>
        <w:numPr>
          <w:ilvl w:val="0"/>
          <w:numId w:val="0"/>
        </w:numPr>
        <w:ind w:left="567"/>
      </w:pPr>
    </w:p>
    <w:p w14:paraId="3C046195" w14:textId="6BE86F84" w:rsidR="00547008" w:rsidRDefault="00547008" w:rsidP="00547008">
      <w:pPr>
        <w:pStyle w:val="2"/>
      </w:pPr>
      <w:r>
        <w:t>Пост</w:t>
      </w:r>
      <w:r w:rsidR="006B139F">
        <w:t>рочное чтение файла</w:t>
      </w:r>
    </w:p>
    <w:p w14:paraId="73945386" w14:textId="1C7D90AF" w:rsidR="006B139F" w:rsidRDefault="006B139F" w:rsidP="006B139F">
      <w:pPr>
        <w:pStyle w:val="2"/>
        <w:numPr>
          <w:ilvl w:val="2"/>
          <w:numId w:val="6"/>
        </w:numPr>
      </w:pPr>
      <w:r>
        <w:t xml:space="preserve">Добавить в папку </w:t>
      </w:r>
      <w:r>
        <w:rPr>
          <w:lang w:val="en-US"/>
        </w:rPr>
        <w:t>assets</w:t>
      </w:r>
      <w:r w:rsidRPr="006B139F">
        <w:t xml:space="preserve"> </w:t>
      </w:r>
      <w:r>
        <w:t xml:space="preserve">файл </w:t>
      </w:r>
      <w:r>
        <w:rPr>
          <w:lang w:val="en-US"/>
        </w:rPr>
        <w:t>weak</w:t>
      </w:r>
      <w:r w:rsidRPr="006B139F">
        <w:t>_</w:t>
      </w:r>
      <w:r>
        <w:rPr>
          <w:lang w:val="en-US"/>
        </w:rPr>
        <w:t>passwords</w:t>
      </w:r>
      <w:r w:rsidRPr="006B139F">
        <w:t>.</w:t>
      </w:r>
      <w:r>
        <w:rPr>
          <w:lang w:val="en-US"/>
        </w:rPr>
        <w:t>txt</w:t>
      </w:r>
      <w:r>
        <w:t xml:space="preserve">, в </w:t>
      </w:r>
      <w:r w:rsidR="001B6977">
        <w:t>каждой строке которого записаны ненадежные пароли</w:t>
      </w:r>
      <w:r w:rsidR="00972F93">
        <w:t xml:space="preserve"> из 8 символов</w:t>
      </w:r>
    </w:p>
    <w:p w14:paraId="4454CA38" w14:textId="25224CF8" w:rsidR="00972F93" w:rsidRDefault="00D1622F" w:rsidP="006B139F">
      <w:pPr>
        <w:pStyle w:val="2"/>
        <w:numPr>
          <w:ilvl w:val="2"/>
          <w:numId w:val="6"/>
        </w:numPr>
      </w:pPr>
      <w:r>
        <w:t xml:space="preserve">Создать страницу регистрации </w:t>
      </w:r>
      <w:r w:rsidR="00524692">
        <w:t xml:space="preserve">с двумя </w:t>
      </w:r>
      <w:r w:rsidR="00850810">
        <w:t>полями для ввода логина и пароля.</w:t>
      </w:r>
    </w:p>
    <w:p w14:paraId="152DF8A4" w14:textId="5C5A22BB" w:rsidR="00850810" w:rsidRDefault="00850810" w:rsidP="006B139F">
      <w:pPr>
        <w:pStyle w:val="2"/>
        <w:numPr>
          <w:ilvl w:val="2"/>
          <w:numId w:val="6"/>
        </w:numPr>
      </w:pPr>
      <w:r>
        <w:t xml:space="preserve">При вводе пользователем в поле пароля из </w:t>
      </w:r>
      <w:r w:rsidR="00C5103C">
        <w:t xml:space="preserve">файла </w:t>
      </w:r>
      <w:r w:rsidR="00C5103C">
        <w:rPr>
          <w:lang w:val="en-US"/>
        </w:rPr>
        <w:t>weak</w:t>
      </w:r>
      <w:r w:rsidR="00C5103C" w:rsidRPr="006B139F">
        <w:t>_</w:t>
      </w:r>
      <w:r w:rsidR="00C5103C">
        <w:rPr>
          <w:lang w:val="en-US"/>
        </w:rPr>
        <w:t>passwords</w:t>
      </w:r>
      <w:r w:rsidR="00C5103C" w:rsidRPr="006B139F">
        <w:t>.</w:t>
      </w:r>
      <w:r w:rsidR="00C5103C">
        <w:rPr>
          <w:lang w:val="en-US"/>
        </w:rPr>
        <w:t>txt</w:t>
      </w:r>
      <w:r w:rsidR="00C5103C">
        <w:t>, выводить сообщение о ненадежности пароля.</w:t>
      </w:r>
    </w:p>
    <w:p w14:paraId="6BA9507E" w14:textId="77777777" w:rsidR="00217F8B" w:rsidRDefault="00217F8B" w:rsidP="00217F8B">
      <w:pPr>
        <w:pStyle w:val="2"/>
        <w:numPr>
          <w:ilvl w:val="0"/>
          <w:numId w:val="0"/>
        </w:numPr>
        <w:ind w:left="567"/>
      </w:pPr>
    </w:p>
    <w:p w14:paraId="67ABE964" w14:textId="350B2D8C" w:rsidR="00547008" w:rsidRDefault="0056679A" w:rsidP="00547008">
      <w:pPr>
        <w:pStyle w:val="2"/>
      </w:pPr>
      <w:r>
        <w:t>Запись данных в файл</w:t>
      </w:r>
    </w:p>
    <w:p w14:paraId="67248D0C" w14:textId="0D7AA4C1" w:rsidR="00217F8B" w:rsidRDefault="00B201CD" w:rsidP="00217F8B">
      <w:pPr>
        <w:pStyle w:val="2"/>
        <w:numPr>
          <w:ilvl w:val="2"/>
          <w:numId w:val="6"/>
        </w:numPr>
      </w:pPr>
      <w:r>
        <w:t>С</w:t>
      </w:r>
      <w:r w:rsidR="00174DB3">
        <w:t xml:space="preserve">оздать </w:t>
      </w:r>
      <w:r w:rsidR="005045F3">
        <w:t>страницу заметок с</w:t>
      </w:r>
      <w:r w:rsidR="00B75290">
        <w:t xml:space="preserve"> двумя </w:t>
      </w:r>
      <w:r w:rsidR="005045F3">
        <w:t>пол</w:t>
      </w:r>
      <w:r w:rsidR="00B75290">
        <w:t>ями</w:t>
      </w:r>
      <w:r w:rsidR="005045F3">
        <w:t xml:space="preserve"> ввода</w:t>
      </w:r>
      <w:r w:rsidR="00E50CB5" w:rsidRPr="00E50CB5">
        <w:t xml:space="preserve"> </w:t>
      </w:r>
      <w:r w:rsidR="00E50CB5">
        <w:t xml:space="preserve">для указания названия </w:t>
      </w:r>
      <w:r w:rsidR="00460BB1">
        <w:t>и содержимого</w:t>
      </w:r>
      <w:r w:rsidR="005045F3">
        <w:t xml:space="preserve"> и кнопкой «Сохранить»</w:t>
      </w:r>
    </w:p>
    <w:p w14:paraId="0F124D98" w14:textId="71C198B2" w:rsidR="005045F3" w:rsidRDefault="00D80283" w:rsidP="00217F8B">
      <w:pPr>
        <w:pStyle w:val="2"/>
        <w:numPr>
          <w:ilvl w:val="2"/>
          <w:numId w:val="6"/>
        </w:numPr>
      </w:pPr>
      <w:r>
        <w:t>При вводе текста в пол</w:t>
      </w:r>
      <w:r w:rsidR="00460BB1">
        <w:t>я</w:t>
      </w:r>
      <w:r>
        <w:t xml:space="preserve"> и нажатии на кнопку необходимо</w:t>
      </w:r>
      <w:r w:rsidR="00460BB1">
        <w:t xml:space="preserve"> сохранять файл в формате </w:t>
      </w:r>
      <w:r w:rsidR="00460BB1">
        <w:rPr>
          <w:lang w:val="en-US"/>
        </w:rPr>
        <w:t>txt</w:t>
      </w:r>
      <w:r w:rsidR="00460BB1" w:rsidRPr="00460BB1">
        <w:t xml:space="preserve"> </w:t>
      </w:r>
      <w:r w:rsidR="00983AB1">
        <w:t xml:space="preserve">во внутренний каталог приложения </w:t>
      </w:r>
      <w:r w:rsidR="00935CB1" w:rsidRPr="00935CB1">
        <w:t>(</w:t>
      </w:r>
      <w:r w:rsidR="00935CB1">
        <w:t xml:space="preserve">например, </w:t>
      </w:r>
      <w:r w:rsidR="009821F9">
        <w:t>/</w:t>
      </w:r>
      <w:r w:rsidR="00935CB1">
        <w:rPr>
          <w:lang w:val="en-US"/>
        </w:rPr>
        <w:t>com</w:t>
      </w:r>
      <w:r w:rsidR="00935CB1" w:rsidRPr="00935CB1">
        <w:t>.</w:t>
      </w:r>
      <w:r w:rsidR="00935CB1">
        <w:rPr>
          <w:lang w:val="en-US"/>
        </w:rPr>
        <w:t>example</w:t>
      </w:r>
      <w:r w:rsidR="00935CB1" w:rsidRPr="00935CB1">
        <w:t>.</w:t>
      </w:r>
      <w:r w:rsidR="00935CB1">
        <w:rPr>
          <w:lang w:val="en-US"/>
        </w:rPr>
        <w:t>myapplication</w:t>
      </w:r>
      <w:r w:rsidR="009821F9" w:rsidRPr="009821F9">
        <w:t>/</w:t>
      </w:r>
      <w:r w:rsidR="009821F9">
        <w:rPr>
          <w:lang w:val="en-US"/>
        </w:rPr>
        <w:t>app</w:t>
      </w:r>
      <w:r w:rsidR="009821F9" w:rsidRPr="009821F9">
        <w:t>_</w:t>
      </w:r>
      <w:r w:rsidR="009821F9">
        <w:rPr>
          <w:lang w:val="en-US"/>
        </w:rPr>
        <w:t>notes</w:t>
      </w:r>
      <w:r w:rsidR="009821F9" w:rsidRPr="009821F9">
        <w:t>/</w:t>
      </w:r>
      <w:r w:rsidR="00935CB1" w:rsidRPr="00935CB1">
        <w:t>)</w:t>
      </w:r>
    </w:p>
    <w:p w14:paraId="40839DF7" w14:textId="77777777" w:rsidR="00245B2B" w:rsidRDefault="00245B2B" w:rsidP="00245B2B">
      <w:pPr>
        <w:pStyle w:val="2"/>
        <w:numPr>
          <w:ilvl w:val="0"/>
          <w:numId w:val="0"/>
        </w:numPr>
        <w:ind w:left="567"/>
      </w:pPr>
    </w:p>
    <w:p w14:paraId="21EFF4EF" w14:textId="0610E1D2" w:rsidR="005231CC" w:rsidRDefault="005231CC" w:rsidP="005231CC">
      <w:pPr>
        <w:pStyle w:val="2"/>
      </w:pPr>
      <w:r>
        <w:t xml:space="preserve">Отображение </w:t>
      </w:r>
      <w:r w:rsidR="00245B2B">
        <w:t>списка файлов</w:t>
      </w:r>
    </w:p>
    <w:p w14:paraId="201542F7" w14:textId="5F598820" w:rsidR="00245B2B" w:rsidRDefault="0035057A" w:rsidP="00245B2B">
      <w:pPr>
        <w:pStyle w:val="2"/>
        <w:numPr>
          <w:ilvl w:val="2"/>
          <w:numId w:val="6"/>
        </w:numPr>
      </w:pPr>
      <w:r>
        <w:t>Добавить на страницу с заметками список для отображения всех заметок.</w:t>
      </w:r>
    </w:p>
    <w:p w14:paraId="02510B03" w14:textId="4ECB43A1" w:rsidR="0035057A" w:rsidRDefault="0035057A" w:rsidP="00245B2B">
      <w:pPr>
        <w:pStyle w:val="2"/>
        <w:numPr>
          <w:ilvl w:val="2"/>
          <w:numId w:val="6"/>
        </w:numPr>
      </w:pPr>
      <w:r>
        <w:lastRenderedPageBreak/>
        <w:t xml:space="preserve">В списке </w:t>
      </w:r>
      <w:r w:rsidR="00CD71FD">
        <w:t>необходимо отображать файлы заметок, содержащиеся в</w:t>
      </w:r>
      <w:r w:rsidR="00DC6950">
        <w:t>о внутреннем каталоге приложения.</w:t>
      </w:r>
    </w:p>
    <w:p w14:paraId="3FC1B5D9" w14:textId="4AB4D6AA" w:rsidR="0053122E" w:rsidRDefault="00DC6950" w:rsidP="0053122E">
      <w:pPr>
        <w:pStyle w:val="2"/>
        <w:numPr>
          <w:ilvl w:val="2"/>
          <w:numId w:val="6"/>
        </w:numPr>
      </w:pPr>
      <w:r>
        <w:t xml:space="preserve">Добавить </w:t>
      </w:r>
      <w:r w:rsidR="00602D9E">
        <w:t>возможность удаления файлов заметок при помощи кнопки с иконкой корзины у элемента списка</w:t>
      </w:r>
      <w:r w:rsidR="0053122E">
        <w:t>.</w:t>
      </w:r>
    </w:p>
    <w:p w14:paraId="77844471" w14:textId="77777777" w:rsidR="0053122E" w:rsidRDefault="0053122E" w:rsidP="0053122E">
      <w:pPr>
        <w:pStyle w:val="2"/>
        <w:numPr>
          <w:ilvl w:val="0"/>
          <w:numId w:val="0"/>
        </w:numPr>
        <w:ind w:left="567"/>
      </w:pPr>
    </w:p>
    <w:p w14:paraId="415EEDB7" w14:textId="5E1FF9AD" w:rsidR="0053122E" w:rsidRDefault="0053122E" w:rsidP="0053122E">
      <w:pPr>
        <w:pStyle w:val="2"/>
      </w:pPr>
      <w:r>
        <w:t>Чтение файлов из внутреннего хранилища</w:t>
      </w:r>
    </w:p>
    <w:p w14:paraId="23A764C3" w14:textId="44D9D3D0" w:rsidR="003701D8" w:rsidRDefault="003701D8" w:rsidP="003701D8">
      <w:pPr>
        <w:pStyle w:val="2"/>
        <w:numPr>
          <w:ilvl w:val="2"/>
          <w:numId w:val="6"/>
        </w:numPr>
      </w:pPr>
      <w:r>
        <w:t xml:space="preserve">При нажатии на файл считывать его содержимое </w:t>
      </w:r>
      <w:r w:rsidR="00F70084">
        <w:t>и название и отображать их в полях ввода.</w:t>
      </w:r>
    </w:p>
    <w:p w14:paraId="50FBCDB3" w14:textId="77777777" w:rsidR="003F6F7C" w:rsidRDefault="003F6F7C" w:rsidP="003F6F7C">
      <w:pPr>
        <w:pStyle w:val="2"/>
        <w:numPr>
          <w:ilvl w:val="0"/>
          <w:numId w:val="0"/>
        </w:numPr>
        <w:ind w:left="567"/>
      </w:pPr>
    </w:p>
    <w:p w14:paraId="292CEB7C" w14:textId="56B3D08F" w:rsidR="003F6F7C" w:rsidRDefault="00D838CB" w:rsidP="003F6F7C">
      <w:pPr>
        <w:pStyle w:val="2"/>
      </w:pPr>
      <w:r>
        <w:t>Работа с внешними файлами</w:t>
      </w:r>
    </w:p>
    <w:p w14:paraId="15483F9F" w14:textId="0924C7E3" w:rsidR="00D838CB" w:rsidRDefault="00D838CB" w:rsidP="00D838CB">
      <w:pPr>
        <w:pStyle w:val="2"/>
        <w:numPr>
          <w:ilvl w:val="2"/>
          <w:numId w:val="6"/>
        </w:numPr>
      </w:pPr>
      <w:r>
        <w:t xml:space="preserve">Создать страницу с </w:t>
      </w:r>
      <w:r w:rsidR="007C26B3">
        <w:t>полем ввода и двумя кнопками: «Открыть» и «Сохранить».</w:t>
      </w:r>
    </w:p>
    <w:p w14:paraId="3A5D8F5C" w14:textId="69C0104F" w:rsidR="007C26B3" w:rsidRDefault="007C26B3" w:rsidP="00D838CB">
      <w:pPr>
        <w:pStyle w:val="2"/>
        <w:numPr>
          <w:ilvl w:val="2"/>
          <w:numId w:val="6"/>
        </w:numPr>
      </w:pPr>
      <w:r>
        <w:t xml:space="preserve">При нажатии на кнопку </w:t>
      </w:r>
      <w:r w:rsidR="00ED7295">
        <w:t>«О</w:t>
      </w:r>
      <w:r>
        <w:t>ткрыть</w:t>
      </w:r>
      <w:r w:rsidR="00ED7295">
        <w:t>»</w:t>
      </w:r>
      <w:r>
        <w:t xml:space="preserve"> </w:t>
      </w:r>
      <w:r w:rsidR="0052614A">
        <w:t>должен открываться диалог выбора текстового файла из файловой системы</w:t>
      </w:r>
      <w:r w:rsidR="00F971B9">
        <w:t>. Содержимое выбранного файла должно отображаться в поле ввода.</w:t>
      </w:r>
    </w:p>
    <w:p w14:paraId="3AD392AA" w14:textId="67B70CBC" w:rsidR="0052614A" w:rsidRDefault="0052614A" w:rsidP="0052614A">
      <w:pPr>
        <w:pStyle w:val="2"/>
        <w:numPr>
          <w:ilvl w:val="2"/>
          <w:numId w:val="6"/>
        </w:numPr>
      </w:pPr>
      <w:r>
        <w:t>При нажатии на кнопку «</w:t>
      </w:r>
      <w:r>
        <w:t>Сохранить</w:t>
      </w:r>
      <w:r>
        <w:t xml:space="preserve">» должен открываться диалог </w:t>
      </w:r>
      <w:r>
        <w:t>сохранения текстового</w:t>
      </w:r>
      <w:r>
        <w:t xml:space="preserve"> файла </w:t>
      </w:r>
      <w:r w:rsidR="00F971B9">
        <w:t>в</w:t>
      </w:r>
      <w:r>
        <w:t xml:space="preserve"> файловой систем</w:t>
      </w:r>
      <w:r w:rsidR="00F971B9">
        <w:t>е</w:t>
      </w:r>
      <w:r w:rsidR="001707A2">
        <w:t>. В выбранный файл должно записываться содержимое поля ввода.</w:t>
      </w:r>
    </w:p>
    <w:p w14:paraId="213BBAC2" w14:textId="4915D4E6" w:rsidR="00FA45AA" w:rsidRPr="009E4F37" w:rsidRDefault="00FA45AA" w:rsidP="00211138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074B77F0" w14:textId="77777777" w:rsidR="0071320A" w:rsidRDefault="0071320A" w:rsidP="00CD5DA1">
      <w:pPr>
        <w:pStyle w:val="2"/>
      </w:pPr>
      <w:r w:rsidRPr="0071320A">
        <w:t xml:space="preserve">Как добавить папку assets в проект? </w:t>
      </w:r>
    </w:p>
    <w:p w14:paraId="0CDD4A45" w14:textId="685E5E10" w:rsidR="0071320A" w:rsidRDefault="0071320A" w:rsidP="00CD5DA1">
      <w:pPr>
        <w:pStyle w:val="2"/>
      </w:pPr>
      <w:r w:rsidRPr="0071320A">
        <w:t>Как открыть файл из assets?</w:t>
      </w:r>
    </w:p>
    <w:p w14:paraId="0F42E7F3" w14:textId="6C04BD41" w:rsidR="00CD5DA1" w:rsidRPr="00CD5DA1" w:rsidRDefault="00CD5DA1" w:rsidP="00CD5DA1">
      <w:pPr>
        <w:pStyle w:val="2"/>
      </w:pPr>
      <w:r w:rsidRPr="00CD5DA1">
        <w:t xml:space="preserve">Как получить путь к папке приложения? </w:t>
      </w:r>
    </w:p>
    <w:p w14:paraId="69A45DBA" w14:textId="77777777" w:rsidR="00CD5DA1" w:rsidRPr="00CD5DA1" w:rsidRDefault="00CD5DA1" w:rsidP="00CD5DA1">
      <w:pPr>
        <w:pStyle w:val="2"/>
      </w:pPr>
      <w:r w:rsidRPr="00CD5DA1">
        <w:t xml:space="preserve">Как считать данные из файла? </w:t>
      </w:r>
    </w:p>
    <w:p w14:paraId="60853C6D" w14:textId="01670E83" w:rsidR="00965C8E" w:rsidRDefault="00CD5DA1" w:rsidP="00CD5DA1">
      <w:pPr>
        <w:pStyle w:val="2"/>
      </w:pPr>
      <w:r w:rsidRPr="00CD5DA1">
        <w:t>Как записать данные в файл?</w:t>
      </w:r>
    </w:p>
    <w:p w14:paraId="38643EAA" w14:textId="3DC26352" w:rsidR="00244F61" w:rsidRDefault="00244F61" w:rsidP="00CD5DA1">
      <w:pPr>
        <w:pStyle w:val="2"/>
      </w:pPr>
      <w:r>
        <w:t>Как вызвать диалог выбора файла?</w:t>
      </w:r>
    </w:p>
    <w:p w14:paraId="097AA355" w14:textId="761CDA38" w:rsidR="00244F61" w:rsidRDefault="00244F61" w:rsidP="00CD5DA1">
      <w:pPr>
        <w:pStyle w:val="2"/>
      </w:pPr>
      <w:r>
        <w:t xml:space="preserve">Как </w:t>
      </w:r>
      <w:r>
        <w:t xml:space="preserve">вызвать диалог </w:t>
      </w:r>
      <w:r>
        <w:t>сохранения</w:t>
      </w:r>
      <w:r>
        <w:t xml:space="preserve"> файла?</w:t>
      </w:r>
    </w:p>
    <w:sectPr w:rsidR="00244F61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3ED8D" w14:textId="77777777" w:rsidR="00DD25E3" w:rsidRDefault="00DD25E3" w:rsidP="006747A5">
      <w:r>
        <w:separator/>
      </w:r>
    </w:p>
  </w:endnote>
  <w:endnote w:type="continuationSeparator" w:id="0">
    <w:p w14:paraId="1A912469" w14:textId="77777777" w:rsidR="00DD25E3" w:rsidRDefault="00DD25E3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9221F" w14:textId="77777777" w:rsidR="00DD25E3" w:rsidRDefault="00DD25E3" w:rsidP="006747A5">
      <w:r>
        <w:separator/>
      </w:r>
    </w:p>
  </w:footnote>
  <w:footnote w:type="continuationSeparator" w:id="0">
    <w:p w14:paraId="2727B37E" w14:textId="77777777" w:rsidR="00DD25E3" w:rsidRDefault="00DD25E3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944E445" w:rsidR="00A55CB3" w:rsidRDefault="00A55CB3" w:rsidP="00A55CB3">
    <w:pPr>
      <w:pStyle w:val="af1"/>
      <w:jc w:val="right"/>
    </w:pPr>
    <w:r>
      <w:t>Составил: Маломан Ю.С.</w:t>
    </w:r>
    <w:r w:rsidR="00ED7295">
      <w:t>, 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57A81B6E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57A81B6E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5FAE"/>
    <w:rsid w:val="00027FDE"/>
    <w:rsid w:val="00030665"/>
    <w:rsid w:val="00031974"/>
    <w:rsid w:val="00041D08"/>
    <w:rsid w:val="000440BD"/>
    <w:rsid w:val="0006339C"/>
    <w:rsid w:val="00070FAF"/>
    <w:rsid w:val="00082CD7"/>
    <w:rsid w:val="00082D0F"/>
    <w:rsid w:val="000839DF"/>
    <w:rsid w:val="00091DFA"/>
    <w:rsid w:val="000A318E"/>
    <w:rsid w:val="000B513A"/>
    <w:rsid w:val="000C39E1"/>
    <w:rsid w:val="000D6282"/>
    <w:rsid w:val="000E0039"/>
    <w:rsid w:val="000F20E6"/>
    <w:rsid w:val="00111B29"/>
    <w:rsid w:val="00111B90"/>
    <w:rsid w:val="0011466E"/>
    <w:rsid w:val="001315B2"/>
    <w:rsid w:val="001344A4"/>
    <w:rsid w:val="00151972"/>
    <w:rsid w:val="00155593"/>
    <w:rsid w:val="00155D5D"/>
    <w:rsid w:val="001577AF"/>
    <w:rsid w:val="001707A2"/>
    <w:rsid w:val="00170E54"/>
    <w:rsid w:val="0017150B"/>
    <w:rsid w:val="00174882"/>
    <w:rsid w:val="00174DB3"/>
    <w:rsid w:val="0018259A"/>
    <w:rsid w:val="001834E5"/>
    <w:rsid w:val="001841A3"/>
    <w:rsid w:val="00185F85"/>
    <w:rsid w:val="00193FD5"/>
    <w:rsid w:val="001974B9"/>
    <w:rsid w:val="001A1A3E"/>
    <w:rsid w:val="001A5BB4"/>
    <w:rsid w:val="001A7E28"/>
    <w:rsid w:val="001B1DA2"/>
    <w:rsid w:val="001B6977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2052D6"/>
    <w:rsid w:val="00211138"/>
    <w:rsid w:val="00217F8B"/>
    <w:rsid w:val="0023422D"/>
    <w:rsid w:val="00243AEB"/>
    <w:rsid w:val="00244F61"/>
    <w:rsid w:val="0024531C"/>
    <w:rsid w:val="00245B2B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95C64"/>
    <w:rsid w:val="002C7986"/>
    <w:rsid w:val="002E220D"/>
    <w:rsid w:val="002E48DD"/>
    <w:rsid w:val="002F1949"/>
    <w:rsid w:val="002F710D"/>
    <w:rsid w:val="0030560F"/>
    <w:rsid w:val="00307172"/>
    <w:rsid w:val="00307855"/>
    <w:rsid w:val="003270F0"/>
    <w:rsid w:val="003470F5"/>
    <w:rsid w:val="0035057A"/>
    <w:rsid w:val="00357D90"/>
    <w:rsid w:val="00367795"/>
    <w:rsid w:val="003701D8"/>
    <w:rsid w:val="00376509"/>
    <w:rsid w:val="003767EF"/>
    <w:rsid w:val="0038239B"/>
    <w:rsid w:val="00382EE2"/>
    <w:rsid w:val="003870A1"/>
    <w:rsid w:val="003C74AA"/>
    <w:rsid w:val="003D76AF"/>
    <w:rsid w:val="003E0728"/>
    <w:rsid w:val="003F6F7C"/>
    <w:rsid w:val="004012F9"/>
    <w:rsid w:val="00412EC6"/>
    <w:rsid w:val="004220B0"/>
    <w:rsid w:val="00423795"/>
    <w:rsid w:val="004254E7"/>
    <w:rsid w:val="00432B3F"/>
    <w:rsid w:val="00432DBE"/>
    <w:rsid w:val="00433027"/>
    <w:rsid w:val="00433CF3"/>
    <w:rsid w:val="00436869"/>
    <w:rsid w:val="00446DE6"/>
    <w:rsid w:val="00456F3B"/>
    <w:rsid w:val="00460BB1"/>
    <w:rsid w:val="004728B9"/>
    <w:rsid w:val="00476BBF"/>
    <w:rsid w:val="00476FE3"/>
    <w:rsid w:val="00480587"/>
    <w:rsid w:val="00490DA5"/>
    <w:rsid w:val="00494985"/>
    <w:rsid w:val="004978EC"/>
    <w:rsid w:val="004A2EDD"/>
    <w:rsid w:val="004A368A"/>
    <w:rsid w:val="004A666A"/>
    <w:rsid w:val="004B033B"/>
    <w:rsid w:val="004B1C88"/>
    <w:rsid w:val="004C009E"/>
    <w:rsid w:val="004C2480"/>
    <w:rsid w:val="004C68B5"/>
    <w:rsid w:val="004D4369"/>
    <w:rsid w:val="004D6540"/>
    <w:rsid w:val="004E59B0"/>
    <w:rsid w:val="004E5BA0"/>
    <w:rsid w:val="004E7BED"/>
    <w:rsid w:val="0050048C"/>
    <w:rsid w:val="005045F3"/>
    <w:rsid w:val="0051771E"/>
    <w:rsid w:val="005225E8"/>
    <w:rsid w:val="00522716"/>
    <w:rsid w:val="005231CC"/>
    <w:rsid w:val="00524692"/>
    <w:rsid w:val="0052614A"/>
    <w:rsid w:val="0053122E"/>
    <w:rsid w:val="00531910"/>
    <w:rsid w:val="00543084"/>
    <w:rsid w:val="00546A2C"/>
    <w:rsid w:val="00547008"/>
    <w:rsid w:val="0055027A"/>
    <w:rsid w:val="00550ADC"/>
    <w:rsid w:val="0056123E"/>
    <w:rsid w:val="00561BBF"/>
    <w:rsid w:val="0056679A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2A3E"/>
    <w:rsid w:val="005B48CD"/>
    <w:rsid w:val="005B6A98"/>
    <w:rsid w:val="005D57B6"/>
    <w:rsid w:val="00601E65"/>
    <w:rsid w:val="00602D9E"/>
    <w:rsid w:val="00605956"/>
    <w:rsid w:val="00605F5D"/>
    <w:rsid w:val="0061445E"/>
    <w:rsid w:val="00614FD1"/>
    <w:rsid w:val="00624B44"/>
    <w:rsid w:val="00634C48"/>
    <w:rsid w:val="00673181"/>
    <w:rsid w:val="006747A5"/>
    <w:rsid w:val="00675636"/>
    <w:rsid w:val="00690FDF"/>
    <w:rsid w:val="00693BA2"/>
    <w:rsid w:val="006942C3"/>
    <w:rsid w:val="006A3E2E"/>
    <w:rsid w:val="006B139F"/>
    <w:rsid w:val="006D0C30"/>
    <w:rsid w:val="006D4F24"/>
    <w:rsid w:val="006D6EBE"/>
    <w:rsid w:val="006E08C4"/>
    <w:rsid w:val="006E28D9"/>
    <w:rsid w:val="006E2B52"/>
    <w:rsid w:val="006E6843"/>
    <w:rsid w:val="00701A12"/>
    <w:rsid w:val="00710836"/>
    <w:rsid w:val="0071320A"/>
    <w:rsid w:val="007264CB"/>
    <w:rsid w:val="00727E3D"/>
    <w:rsid w:val="007422B4"/>
    <w:rsid w:val="00742A9F"/>
    <w:rsid w:val="00742DC0"/>
    <w:rsid w:val="0074752C"/>
    <w:rsid w:val="007514F4"/>
    <w:rsid w:val="00755B36"/>
    <w:rsid w:val="00760A24"/>
    <w:rsid w:val="00764BF3"/>
    <w:rsid w:val="00766DC1"/>
    <w:rsid w:val="007711CF"/>
    <w:rsid w:val="007761F7"/>
    <w:rsid w:val="00790454"/>
    <w:rsid w:val="007938D8"/>
    <w:rsid w:val="007971BE"/>
    <w:rsid w:val="007A5F05"/>
    <w:rsid w:val="007A781A"/>
    <w:rsid w:val="007B4492"/>
    <w:rsid w:val="007C26B3"/>
    <w:rsid w:val="007C4FE2"/>
    <w:rsid w:val="007D15A1"/>
    <w:rsid w:val="007D3168"/>
    <w:rsid w:val="007D4E0F"/>
    <w:rsid w:val="007D5AB9"/>
    <w:rsid w:val="007E4EB5"/>
    <w:rsid w:val="00812B08"/>
    <w:rsid w:val="00813293"/>
    <w:rsid w:val="00814C20"/>
    <w:rsid w:val="0082374D"/>
    <w:rsid w:val="00824955"/>
    <w:rsid w:val="00827438"/>
    <w:rsid w:val="00832C88"/>
    <w:rsid w:val="00840D63"/>
    <w:rsid w:val="00850810"/>
    <w:rsid w:val="00855871"/>
    <w:rsid w:val="0085777B"/>
    <w:rsid w:val="008629B7"/>
    <w:rsid w:val="00867E43"/>
    <w:rsid w:val="008736EC"/>
    <w:rsid w:val="008754E2"/>
    <w:rsid w:val="00876E8B"/>
    <w:rsid w:val="00877E1C"/>
    <w:rsid w:val="00890E40"/>
    <w:rsid w:val="008921AE"/>
    <w:rsid w:val="008B13BF"/>
    <w:rsid w:val="008B3C92"/>
    <w:rsid w:val="008C30FF"/>
    <w:rsid w:val="008C5AE8"/>
    <w:rsid w:val="008D0546"/>
    <w:rsid w:val="008D27BF"/>
    <w:rsid w:val="008E1781"/>
    <w:rsid w:val="008E1DD6"/>
    <w:rsid w:val="008E2D73"/>
    <w:rsid w:val="008E3D31"/>
    <w:rsid w:val="0090011B"/>
    <w:rsid w:val="00902556"/>
    <w:rsid w:val="00902880"/>
    <w:rsid w:val="009043E4"/>
    <w:rsid w:val="00915945"/>
    <w:rsid w:val="00920991"/>
    <w:rsid w:val="00922D0E"/>
    <w:rsid w:val="00925158"/>
    <w:rsid w:val="009268B0"/>
    <w:rsid w:val="00930599"/>
    <w:rsid w:val="00932AA8"/>
    <w:rsid w:val="00935461"/>
    <w:rsid w:val="00935CB1"/>
    <w:rsid w:val="00941D12"/>
    <w:rsid w:val="00946917"/>
    <w:rsid w:val="00950051"/>
    <w:rsid w:val="00957C72"/>
    <w:rsid w:val="00960202"/>
    <w:rsid w:val="00965C8E"/>
    <w:rsid w:val="00967679"/>
    <w:rsid w:val="00972F93"/>
    <w:rsid w:val="009749F9"/>
    <w:rsid w:val="009821F9"/>
    <w:rsid w:val="00983AB1"/>
    <w:rsid w:val="00990975"/>
    <w:rsid w:val="0099198F"/>
    <w:rsid w:val="009939EA"/>
    <w:rsid w:val="009952C2"/>
    <w:rsid w:val="009A4876"/>
    <w:rsid w:val="009A6EEE"/>
    <w:rsid w:val="009A74EF"/>
    <w:rsid w:val="009A7790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215B"/>
    <w:rsid w:val="009E4F37"/>
    <w:rsid w:val="009E58AC"/>
    <w:rsid w:val="009E7C50"/>
    <w:rsid w:val="009F126C"/>
    <w:rsid w:val="009F2808"/>
    <w:rsid w:val="009F4ACC"/>
    <w:rsid w:val="009F72D5"/>
    <w:rsid w:val="00A05D3A"/>
    <w:rsid w:val="00A17F9B"/>
    <w:rsid w:val="00A238F8"/>
    <w:rsid w:val="00A26723"/>
    <w:rsid w:val="00A331AB"/>
    <w:rsid w:val="00A4219A"/>
    <w:rsid w:val="00A509E8"/>
    <w:rsid w:val="00A51F50"/>
    <w:rsid w:val="00A55CB3"/>
    <w:rsid w:val="00A60DD4"/>
    <w:rsid w:val="00A66EBF"/>
    <w:rsid w:val="00A67C92"/>
    <w:rsid w:val="00A71B48"/>
    <w:rsid w:val="00A7328A"/>
    <w:rsid w:val="00A7632F"/>
    <w:rsid w:val="00A84FD8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3D82"/>
    <w:rsid w:val="00AE7ADF"/>
    <w:rsid w:val="00AF2AB1"/>
    <w:rsid w:val="00AF3FE4"/>
    <w:rsid w:val="00AF4ABD"/>
    <w:rsid w:val="00B01E0A"/>
    <w:rsid w:val="00B04478"/>
    <w:rsid w:val="00B201CD"/>
    <w:rsid w:val="00B25DDA"/>
    <w:rsid w:val="00B26F2E"/>
    <w:rsid w:val="00B43A88"/>
    <w:rsid w:val="00B441E6"/>
    <w:rsid w:val="00B54F24"/>
    <w:rsid w:val="00B568CF"/>
    <w:rsid w:val="00B63D98"/>
    <w:rsid w:val="00B6711F"/>
    <w:rsid w:val="00B75290"/>
    <w:rsid w:val="00B86B05"/>
    <w:rsid w:val="00B904BB"/>
    <w:rsid w:val="00BE08FB"/>
    <w:rsid w:val="00BE4911"/>
    <w:rsid w:val="00BF6607"/>
    <w:rsid w:val="00C01869"/>
    <w:rsid w:val="00C0304D"/>
    <w:rsid w:val="00C0520D"/>
    <w:rsid w:val="00C0609D"/>
    <w:rsid w:val="00C21426"/>
    <w:rsid w:val="00C33621"/>
    <w:rsid w:val="00C41CA8"/>
    <w:rsid w:val="00C429C5"/>
    <w:rsid w:val="00C43E99"/>
    <w:rsid w:val="00C46B83"/>
    <w:rsid w:val="00C47510"/>
    <w:rsid w:val="00C5103C"/>
    <w:rsid w:val="00C5501C"/>
    <w:rsid w:val="00C60AD7"/>
    <w:rsid w:val="00C654AD"/>
    <w:rsid w:val="00C764CE"/>
    <w:rsid w:val="00C77591"/>
    <w:rsid w:val="00C8109C"/>
    <w:rsid w:val="00C81621"/>
    <w:rsid w:val="00C87AA1"/>
    <w:rsid w:val="00C900F9"/>
    <w:rsid w:val="00C909A7"/>
    <w:rsid w:val="00C917DE"/>
    <w:rsid w:val="00C9318C"/>
    <w:rsid w:val="00CA3F72"/>
    <w:rsid w:val="00CA737D"/>
    <w:rsid w:val="00CB16AE"/>
    <w:rsid w:val="00CB28DB"/>
    <w:rsid w:val="00CB5795"/>
    <w:rsid w:val="00CB6142"/>
    <w:rsid w:val="00CC0580"/>
    <w:rsid w:val="00CC250A"/>
    <w:rsid w:val="00CC6D49"/>
    <w:rsid w:val="00CD50D8"/>
    <w:rsid w:val="00CD5DA1"/>
    <w:rsid w:val="00CD71FD"/>
    <w:rsid w:val="00CF0E87"/>
    <w:rsid w:val="00CF4976"/>
    <w:rsid w:val="00CF7B9D"/>
    <w:rsid w:val="00D0337E"/>
    <w:rsid w:val="00D054E9"/>
    <w:rsid w:val="00D056B2"/>
    <w:rsid w:val="00D1622F"/>
    <w:rsid w:val="00D22B10"/>
    <w:rsid w:val="00D25084"/>
    <w:rsid w:val="00D27313"/>
    <w:rsid w:val="00D27F11"/>
    <w:rsid w:val="00D3211F"/>
    <w:rsid w:val="00D34D61"/>
    <w:rsid w:val="00D45D2F"/>
    <w:rsid w:val="00D50D20"/>
    <w:rsid w:val="00D50F3C"/>
    <w:rsid w:val="00D66B17"/>
    <w:rsid w:val="00D66C75"/>
    <w:rsid w:val="00D6720D"/>
    <w:rsid w:val="00D6759E"/>
    <w:rsid w:val="00D760E6"/>
    <w:rsid w:val="00D800C8"/>
    <w:rsid w:val="00D80283"/>
    <w:rsid w:val="00D835A0"/>
    <w:rsid w:val="00D838CB"/>
    <w:rsid w:val="00D84A76"/>
    <w:rsid w:val="00D84ABD"/>
    <w:rsid w:val="00D84E77"/>
    <w:rsid w:val="00D91EF7"/>
    <w:rsid w:val="00D96466"/>
    <w:rsid w:val="00DA53D6"/>
    <w:rsid w:val="00DA7CA7"/>
    <w:rsid w:val="00DB58E7"/>
    <w:rsid w:val="00DB7153"/>
    <w:rsid w:val="00DC6950"/>
    <w:rsid w:val="00DD25E3"/>
    <w:rsid w:val="00DD3A5A"/>
    <w:rsid w:val="00DE10FA"/>
    <w:rsid w:val="00DE16BA"/>
    <w:rsid w:val="00DE743B"/>
    <w:rsid w:val="00DF6619"/>
    <w:rsid w:val="00E070CA"/>
    <w:rsid w:val="00E1381E"/>
    <w:rsid w:val="00E21ED2"/>
    <w:rsid w:val="00E3424D"/>
    <w:rsid w:val="00E379E5"/>
    <w:rsid w:val="00E50CB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96A44"/>
    <w:rsid w:val="00EC0700"/>
    <w:rsid w:val="00EC1672"/>
    <w:rsid w:val="00EC493D"/>
    <w:rsid w:val="00ED545F"/>
    <w:rsid w:val="00ED7295"/>
    <w:rsid w:val="00EE187F"/>
    <w:rsid w:val="00EE489E"/>
    <w:rsid w:val="00EF26F6"/>
    <w:rsid w:val="00EF367C"/>
    <w:rsid w:val="00EF5E87"/>
    <w:rsid w:val="00EF64FF"/>
    <w:rsid w:val="00F05A35"/>
    <w:rsid w:val="00F06D05"/>
    <w:rsid w:val="00F1021B"/>
    <w:rsid w:val="00F140C2"/>
    <w:rsid w:val="00F15290"/>
    <w:rsid w:val="00F20A16"/>
    <w:rsid w:val="00F34B3A"/>
    <w:rsid w:val="00F40896"/>
    <w:rsid w:val="00F41EE2"/>
    <w:rsid w:val="00F42A9D"/>
    <w:rsid w:val="00F44DB3"/>
    <w:rsid w:val="00F471D6"/>
    <w:rsid w:val="00F551A6"/>
    <w:rsid w:val="00F66EBF"/>
    <w:rsid w:val="00F670BB"/>
    <w:rsid w:val="00F70084"/>
    <w:rsid w:val="00F74539"/>
    <w:rsid w:val="00F8475A"/>
    <w:rsid w:val="00F86C25"/>
    <w:rsid w:val="00F95F7F"/>
    <w:rsid w:val="00F96774"/>
    <w:rsid w:val="00F971B9"/>
    <w:rsid w:val="00FA0F4A"/>
    <w:rsid w:val="00FA45AA"/>
    <w:rsid w:val="00FA7144"/>
    <w:rsid w:val="00FB6F61"/>
    <w:rsid w:val="00FB767C"/>
    <w:rsid w:val="00FC015F"/>
    <w:rsid w:val="00FC3D04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757</TotalTime>
  <Pages>2</Pages>
  <Words>412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279</cp:revision>
  <cp:lastPrinted>2025-03-27T15:14:00Z</cp:lastPrinted>
  <dcterms:created xsi:type="dcterms:W3CDTF">2025-02-04T05:43:00Z</dcterms:created>
  <dcterms:modified xsi:type="dcterms:W3CDTF">2025-06-02T16:58:00Z</dcterms:modified>
</cp:coreProperties>
</file>