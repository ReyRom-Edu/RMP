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09A8504F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</w:t>
      </w:r>
      <w:r w:rsidR="004317DB">
        <w:t>6</w:t>
      </w:r>
      <w:r w:rsidRPr="00824955">
        <w:br/>
      </w:r>
      <w:r w:rsidR="004317DB" w:rsidRPr="004317DB">
        <w:t>Подготовка стандартных модулей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40C28B94" w:rsidR="00FA45AA" w:rsidRDefault="00D2289A" w:rsidP="00382EE2">
      <w:pPr>
        <w:pStyle w:val="2"/>
      </w:pPr>
      <w:r w:rsidRPr="00D2289A">
        <w:t xml:space="preserve">Изучить процесс создания стандартных модулей в приложении </w:t>
      </w:r>
      <w:proofErr w:type="spellStart"/>
      <w:r w:rsidRPr="00D2289A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236A6814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301406">
        <w:t>2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4056A05C" w:rsidR="002676DB" w:rsidRPr="00170E54" w:rsidRDefault="00FA45AA" w:rsidP="002676DB">
      <w:pPr>
        <w:pStyle w:val="1"/>
      </w:pPr>
      <w:r>
        <w:t>Задание</w:t>
      </w:r>
    </w:p>
    <w:p w14:paraId="0EE8EFE4" w14:textId="77777777" w:rsidR="00301406" w:rsidRDefault="00301406" w:rsidP="00301406">
      <w:pPr>
        <w:pStyle w:val="2"/>
      </w:pPr>
      <w:r w:rsidRPr="00301406">
        <w:t xml:space="preserve">Подготовка модулей </w:t>
      </w:r>
    </w:p>
    <w:p w14:paraId="7B50C3DD" w14:textId="77777777" w:rsidR="00301406" w:rsidRDefault="00301406" w:rsidP="0052614A">
      <w:pPr>
        <w:pStyle w:val="2"/>
        <w:numPr>
          <w:ilvl w:val="2"/>
          <w:numId w:val="6"/>
        </w:numPr>
      </w:pPr>
      <w:r w:rsidRPr="00301406">
        <w:t xml:space="preserve">Добавить в приложение </w:t>
      </w:r>
      <w:proofErr w:type="spellStart"/>
      <w:r w:rsidRPr="00301406">
        <w:t>data</w:t>
      </w:r>
      <w:proofErr w:type="spellEnd"/>
      <w:r w:rsidRPr="00301406">
        <w:t xml:space="preserve"> </w:t>
      </w:r>
      <w:proofErr w:type="spellStart"/>
      <w:r w:rsidRPr="00301406">
        <w:t>class</w:t>
      </w:r>
      <w:proofErr w:type="spellEnd"/>
      <w:r w:rsidRPr="00301406">
        <w:t xml:space="preserve"> для хранения информации о пользователе (логин, пароль, возраст, страна), </w:t>
      </w:r>
    </w:p>
    <w:p w14:paraId="1FAB5A2C" w14:textId="77777777" w:rsidR="000C5444" w:rsidRDefault="000C5444" w:rsidP="000C5444">
      <w:pPr>
        <w:pStyle w:val="2"/>
        <w:numPr>
          <w:ilvl w:val="2"/>
          <w:numId w:val="6"/>
        </w:numPr>
      </w:pPr>
      <w:r w:rsidRPr="00301406">
        <w:t xml:space="preserve">Добавить в приложение класс-потомок </w:t>
      </w:r>
      <w:proofErr w:type="spellStart"/>
      <w:r w:rsidRPr="00301406">
        <w:t>ViewModel</w:t>
      </w:r>
      <w:proofErr w:type="spellEnd"/>
      <w:r w:rsidRPr="00301406">
        <w:t xml:space="preserve">, в который добавить свойство типа List на чтение для возврата списка пользователей, </w:t>
      </w:r>
    </w:p>
    <w:p w14:paraId="27AE39FF" w14:textId="0FBC4A63" w:rsidR="00301406" w:rsidRDefault="00301406" w:rsidP="0052614A">
      <w:pPr>
        <w:pStyle w:val="2"/>
        <w:numPr>
          <w:ilvl w:val="2"/>
          <w:numId w:val="6"/>
        </w:numPr>
      </w:pPr>
      <w:r w:rsidRPr="00301406">
        <w:t xml:space="preserve">Добавить в </w:t>
      </w:r>
      <w:r w:rsidR="00B82519" w:rsidRPr="00301406">
        <w:t xml:space="preserve">приложение </w:t>
      </w:r>
      <w:r w:rsidRPr="00301406">
        <w:t xml:space="preserve">поле типа </w:t>
      </w:r>
      <w:proofErr w:type="spellStart"/>
      <w:r w:rsidRPr="00301406">
        <w:t>mutableStateListOf</w:t>
      </w:r>
      <w:proofErr w:type="spellEnd"/>
      <w:r w:rsidRPr="00301406">
        <w:t xml:space="preserve"> для хранения списка пользователей </w:t>
      </w:r>
    </w:p>
    <w:p w14:paraId="381B4278" w14:textId="4582506B" w:rsidR="00301406" w:rsidRDefault="00301406" w:rsidP="0052614A">
      <w:pPr>
        <w:pStyle w:val="2"/>
        <w:numPr>
          <w:ilvl w:val="2"/>
          <w:numId w:val="6"/>
        </w:numPr>
      </w:pPr>
      <w:r w:rsidRPr="00301406">
        <w:t xml:space="preserve">Добавить в приложение </w:t>
      </w:r>
      <w:proofErr w:type="spellStart"/>
      <w:r w:rsidRPr="00301406">
        <w:t>composable</w:t>
      </w:r>
      <w:proofErr w:type="spellEnd"/>
      <w:r w:rsidRPr="00301406">
        <w:t>-функцию View/</w:t>
      </w:r>
      <w:proofErr w:type="spellStart"/>
      <w:r w:rsidRPr="00301406">
        <w:t>Screen</w:t>
      </w:r>
      <w:proofErr w:type="spellEnd"/>
      <w:r w:rsidRPr="00301406">
        <w:t xml:space="preserve"> для отображения списка пользователей в </w:t>
      </w:r>
      <w:proofErr w:type="spellStart"/>
      <w:r w:rsidRPr="00301406">
        <w:t>LazyColumn</w:t>
      </w:r>
      <w:proofErr w:type="spellEnd"/>
      <w:r w:rsidRPr="00301406">
        <w:t xml:space="preserve"> (отображать только логины). Для получения списка пользователей добавить в функцию переменную для отслеживания состояния объекта типа, созданного в 5.1.</w:t>
      </w:r>
      <w:r w:rsidR="00117C91">
        <w:t>2</w:t>
      </w:r>
      <w:r w:rsidRPr="00301406">
        <w:t xml:space="preserve">. </w:t>
      </w:r>
    </w:p>
    <w:p w14:paraId="40EC70A7" w14:textId="77777777" w:rsidR="00301406" w:rsidRDefault="00301406" w:rsidP="0052614A">
      <w:pPr>
        <w:pStyle w:val="2"/>
        <w:numPr>
          <w:ilvl w:val="2"/>
          <w:numId w:val="6"/>
        </w:numPr>
      </w:pPr>
      <w:r w:rsidRPr="00301406">
        <w:t xml:space="preserve">Вызвать функцию вместо функции </w:t>
      </w:r>
      <w:proofErr w:type="spellStart"/>
      <w:proofErr w:type="gramStart"/>
      <w:r w:rsidRPr="00301406">
        <w:t>Greeting</w:t>
      </w:r>
      <w:proofErr w:type="spellEnd"/>
      <w:r w:rsidRPr="00301406">
        <w:t>(</w:t>
      </w:r>
      <w:proofErr w:type="gramEnd"/>
      <w:r w:rsidRPr="00301406">
        <w:t xml:space="preserve">). </w:t>
      </w:r>
    </w:p>
    <w:p w14:paraId="24D5BFB4" w14:textId="77777777" w:rsidR="00301406" w:rsidRDefault="00301406" w:rsidP="00301406">
      <w:pPr>
        <w:pStyle w:val="2"/>
      </w:pPr>
      <w:r w:rsidRPr="00301406">
        <w:t xml:space="preserve">Добавление информации о пользователе </w:t>
      </w:r>
    </w:p>
    <w:p w14:paraId="20CEA93B" w14:textId="7C9B1A62" w:rsidR="00301406" w:rsidRDefault="00301406" w:rsidP="00301406">
      <w:pPr>
        <w:pStyle w:val="2"/>
        <w:numPr>
          <w:ilvl w:val="2"/>
          <w:numId w:val="6"/>
        </w:numPr>
      </w:pPr>
      <w:r w:rsidRPr="00301406">
        <w:t>Перед вызовом экрана со списком пользователей добавить в список</w:t>
      </w:r>
      <w:r w:rsidR="00A86CE3">
        <w:t xml:space="preserve"> </w:t>
      </w:r>
      <w:r w:rsidRPr="00301406">
        <w:t xml:space="preserve">пользователей трех пользователей. </w:t>
      </w:r>
    </w:p>
    <w:p w14:paraId="4A2377EE" w14:textId="35373170" w:rsidR="00301406" w:rsidRDefault="00301406" w:rsidP="00301406">
      <w:pPr>
        <w:pStyle w:val="2"/>
        <w:numPr>
          <w:ilvl w:val="2"/>
          <w:numId w:val="6"/>
        </w:numPr>
      </w:pPr>
      <w:r w:rsidRPr="00301406">
        <w:t>Добавить в класс из 5.1.</w:t>
      </w:r>
      <w:r w:rsidR="00117C91">
        <w:t>2</w:t>
      </w:r>
      <w:r w:rsidRPr="00301406">
        <w:t xml:space="preserve"> метод для добавления нового пользователя. </w:t>
      </w:r>
    </w:p>
    <w:p w14:paraId="06507D2E" w14:textId="77777777" w:rsidR="00A86CE3" w:rsidRDefault="00301406" w:rsidP="00301406">
      <w:pPr>
        <w:pStyle w:val="2"/>
        <w:numPr>
          <w:ilvl w:val="2"/>
          <w:numId w:val="6"/>
        </w:numPr>
      </w:pPr>
      <w:r w:rsidRPr="00301406">
        <w:t xml:space="preserve">Вызвать метод из 5.2.2 при нажатии кнопки «Добавить» в функции, отображающей список пользователей. Данные о новом пользователе должны браться из полей ввода. </w:t>
      </w:r>
    </w:p>
    <w:p w14:paraId="27B4C9DD" w14:textId="77777777" w:rsidR="00A86CE3" w:rsidRDefault="00301406" w:rsidP="00A86CE3">
      <w:pPr>
        <w:pStyle w:val="2"/>
      </w:pPr>
      <w:r w:rsidRPr="00301406">
        <w:t xml:space="preserve">Удаление информации о пользователе </w:t>
      </w:r>
    </w:p>
    <w:p w14:paraId="7FEE69F0" w14:textId="715F409E" w:rsidR="00A86CE3" w:rsidRDefault="00301406" w:rsidP="00A86CE3">
      <w:pPr>
        <w:pStyle w:val="2"/>
        <w:numPr>
          <w:ilvl w:val="2"/>
          <w:numId w:val="6"/>
        </w:numPr>
      </w:pPr>
      <w:r w:rsidRPr="00301406">
        <w:t>Добавить в класс из 5.1.</w:t>
      </w:r>
      <w:r w:rsidR="00117C91">
        <w:t>2</w:t>
      </w:r>
      <w:r w:rsidRPr="00301406">
        <w:t xml:space="preserve"> метод для удаления пользователя по его логину. </w:t>
      </w:r>
    </w:p>
    <w:p w14:paraId="41C7EABE" w14:textId="77777777" w:rsidR="00A86CE3" w:rsidRDefault="00301406" w:rsidP="00A86CE3">
      <w:pPr>
        <w:pStyle w:val="2"/>
        <w:numPr>
          <w:ilvl w:val="2"/>
          <w:numId w:val="6"/>
        </w:numPr>
      </w:pPr>
      <w:r w:rsidRPr="00301406">
        <w:t xml:space="preserve">Вызвать метод из 5.3.1 при нажатии кнопки «Удалить» в функции, отображающей список пользователей. Логин удаляемого пользователя должен браться из поля ввода. </w:t>
      </w:r>
    </w:p>
    <w:p w14:paraId="0FDDC51C" w14:textId="77777777" w:rsidR="00A86CE3" w:rsidRDefault="00301406" w:rsidP="00A86CE3">
      <w:pPr>
        <w:pStyle w:val="2"/>
      </w:pPr>
      <w:r w:rsidRPr="00301406">
        <w:t xml:space="preserve">Отображение информации о пользователе </w:t>
      </w:r>
    </w:p>
    <w:p w14:paraId="3F6CA85D" w14:textId="7DAFAFF7" w:rsidR="00A86CE3" w:rsidRDefault="00301406" w:rsidP="00A86CE3">
      <w:pPr>
        <w:pStyle w:val="2"/>
        <w:numPr>
          <w:ilvl w:val="2"/>
          <w:numId w:val="6"/>
        </w:numPr>
      </w:pPr>
      <w:r w:rsidRPr="00301406">
        <w:lastRenderedPageBreak/>
        <w:t>Добавить в класс из 5.1.</w:t>
      </w:r>
      <w:r w:rsidR="00117C91">
        <w:t>2</w:t>
      </w:r>
      <w:r w:rsidRPr="00301406">
        <w:t xml:space="preserve"> метод для получения пользователя по его логину. </w:t>
      </w:r>
    </w:p>
    <w:p w14:paraId="75D0C827" w14:textId="77777777" w:rsidR="00A86CE3" w:rsidRDefault="00301406" w:rsidP="00A86CE3">
      <w:pPr>
        <w:pStyle w:val="2"/>
        <w:numPr>
          <w:ilvl w:val="2"/>
          <w:numId w:val="6"/>
        </w:numPr>
      </w:pPr>
      <w:r w:rsidRPr="00301406">
        <w:t xml:space="preserve">Добавить в приложение </w:t>
      </w:r>
      <w:proofErr w:type="spellStart"/>
      <w:r w:rsidRPr="00301406">
        <w:t>composable</w:t>
      </w:r>
      <w:proofErr w:type="spellEnd"/>
      <w:r w:rsidRPr="00301406">
        <w:t>-функцию View/</w:t>
      </w:r>
      <w:proofErr w:type="spellStart"/>
      <w:r w:rsidRPr="00301406">
        <w:t>Screen</w:t>
      </w:r>
      <w:proofErr w:type="spellEnd"/>
      <w:r w:rsidRPr="00301406">
        <w:t xml:space="preserve"> для отображения информации об одном пользователе. </w:t>
      </w:r>
    </w:p>
    <w:p w14:paraId="5BB6B46E" w14:textId="77777777" w:rsidR="00A86CE3" w:rsidRDefault="00301406" w:rsidP="00A86CE3">
      <w:pPr>
        <w:pStyle w:val="2"/>
        <w:numPr>
          <w:ilvl w:val="2"/>
          <w:numId w:val="6"/>
        </w:numPr>
      </w:pPr>
      <w:r w:rsidRPr="00301406">
        <w:t xml:space="preserve">Для получения пользователя добавить в функцию переменную для отслеживания состояния объекта типа, созданного в 5.1.3, и вызвать метод из п.5.4.1. Логин отображать в метке, остальные данные – в полях ввода. </w:t>
      </w:r>
    </w:p>
    <w:p w14:paraId="6D70F9A2" w14:textId="683C3C96" w:rsidR="00A86CE3" w:rsidRDefault="00301406" w:rsidP="00A86CE3">
      <w:pPr>
        <w:pStyle w:val="2"/>
      </w:pPr>
      <w:r w:rsidRPr="00301406">
        <w:t>Редактирование информации</w:t>
      </w:r>
      <w:r w:rsidR="002228AB">
        <w:t xml:space="preserve"> </w:t>
      </w:r>
      <w:r w:rsidRPr="00301406">
        <w:t xml:space="preserve">о пользователе </w:t>
      </w:r>
    </w:p>
    <w:p w14:paraId="02998420" w14:textId="5AE0385E" w:rsidR="00A86CE3" w:rsidRDefault="00301406" w:rsidP="00A86CE3">
      <w:pPr>
        <w:pStyle w:val="2"/>
        <w:numPr>
          <w:ilvl w:val="2"/>
          <w:numId w:val="6"/>
        </w:numPr>
      </w:pPr>
      <w:r w:rsidRPr="00301406">
        <w:t>Добавить в класс из 5.1.</w:t>
      </w:r>
      <w:r w:rsidR="00117C91">
        <w:t>2</w:t>
      </w:r>
      <w:r w:rsidRPr="00301406">
        <w:t xml:space="preserve"> метод для изменения пользователя по его логину (логин изменять нельзя). </w:t>
      </w:r>
    </w:p>
    <w:p w14:paraId="3AD392AA" w14:textId="195C3CE9" w:rsidR="0052614A" w:rsidRDefault="00301406" w:rsidP="00A86CE3">
      <w:pPr>
        <w:pStyle w:val="2"/>
        <w:numPr>
          <w:ilvl w:val="2"/>
          <w:numId w:val="6"/>
        </w:numPr>
      </w:pPr>
      <w:r w:rsidRPr="00301406">
        <w:t>Вызвать метод из п.5.5.1 при нажатии кнопки «Редактировать» в функции отображения пользователя.</w:t>
      </w:r>
    </w:p>
    <w:p w14:paraId="213BBAC2" w14:textId="4915D4E6" w:rsidR="00FA45AA" w:rsidRPr="009E4F37" w:rsidRDefault="00FA45AA" w:rsidP="00211138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75FF9ED5" w14:textId="77777777" w:rsidR="0006228C" w:rsidRDefault="0006228C" w:rsidP="0006228C">
      <w:pPr>
        <w:pStyle w:val="2"/>
      </w:pPr>
      <w:r w:rsidRPr="0006228C">
        <w:t xml:space="preserve">Для чего используется модульный подход? </w:t>
      </w:r>
    </w:p>
    <w:p w14:paraId="785A94B3" w14:textId="77777777" w:rsidR="0006228C" w:rsidRDefault="0006228C" w:rsidP="0006228C">
      <w:pPr>
        <w:pStyle w:val="2"/>
      </w:pPr>
      <w:r w:rsidRPr="0006228C">
        <w:t xml:space="preserve">Что такое </w:t>
      </w:r>
      <w:proofErr w:type="spellStart"/>
      <w:r w:rsidRPr="0006228C">
        <w:t>data</w:t>
      </w:r>
      <w:proofErr w:type="spellEnd"/>
      <w:r w:rsidRPr="0006228C">
        <w:t xml:space="preserve"> </w:t>
      </w:r>
      <w:proofErr w:type="spellStart"/>
      <w:r w:rsidRPr="0006228C">
        <w:t>class</w:t>
      </w:r>
      <w:proofErr w:type="spellEnd"/>
      <w:r w:rsidRPr="0006228C">
        <w:t xml:space="preserve"> и какие у него особенности? </w:t>
      </w:r>
    </w:p>
    <w:p w14:paraId="097AA355" w14:textId="6114DC76" w:rsidR="00244F61" w:rsidRDefault="0006228C" w:rsidP="0006228C">
      <w:pPr>
        <w:pStyle w:val="2"/>
      </w:pPr>
      <w:r w:rsidRPr="0006228C">
        <w:t>Что такое MVVM?</w:t>
      </w:r>
    </w:p>
    <w:sectPr w:rsidR="00244F61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E19024C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1D08"/>
    <w:rsid w:val="000440BD"/>
    <w:rsid w:val="0006228C"/>
    <w:rsid w:val="0006339C"/>
    <w:rsid w:val="00070FAF"/>
    <w:rsid w:val="00082CD7"/>
    <w:rsid w:val="00082D0F"/>
    <w:rsid w:val="000839DF"/>
    <w:rsid w:val="00091DFA"/>
    <w:rsid w:val="000A318E"/>
    <w:rsid w:val="000B513A"/>
    <w:rsid w:val="000C39E1"/>
    <w:rsid w:val="000C5444"/>
    <w:rsid w:val="000D6282"/>
    <w:rsid w:val="000E0039"/>
    <w:rsid w:val="000F20E6"/>
    <w:rsid w:val="00111B29"/>
    <w:rsid w:val="00111B90"/>
    <w:rsid w:val="0011466E"/>
    <w:rsid w:val="00117C91"/>
    <w:rsid w:val="001315B2"/>
    <w:rsid w:val="001344A4"/>
    <w:rsid w:val="00151972"/>
    <w:rsid w:val="00155593"/>
    <w:rsid w:val="00155D5D"/>
    <w:rsid w:val="001577AF"/>
    <w:rsid w:val="001707A2"/>
    <w:rsid w:val="00170E54"/>
    <w:rsid w:val="0017150B"/>
    <w:rsid w:val="00174882"/>
    <w:rsid w:val="00174DB3"/>
    <w:rsid w:val="0018259A"/>
    <w:rsid w:val="001834E5"/>
    <w:rsid w:val="001841A3"/>
    <w:rsid w:val="00185F85"/>
    <w:rsid w:val="00193FD5"/>
    <w:rsid w:val="001974B9"/>
    <w:rsid w:val="001A1A3E"/>
    <w:rsid w:val="001A5BB4"/>
    <w:rsid w:val="001A7E28"/>
    <w:rsid w:val="001B1DA2"/>
    <w:rsid w:val="001B6977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11138"/>
    <w:rsid w:val="00217F8B"/>
    <w:rsid w:val="002228AB"/>
    <w:rsid w:val="0023422D"/>
    <w:rsid w:val="00243AEB"/>
    <w:rsid w:val="00244F61"/>
    <w:rsid w:val="0024531C"/>
    <w:rsid w:val="00245B2B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95C64"/>
    <w:rsid w:val="002C7986"/>
    <w:rsid w:val="002E220D"/>
    <w:rsid w:val="002E48DD"/>
    <w:rsid w:val="002F1949"/>
    <w:rsid w:val="002F710D"/>
    <w:rsid w:val="00301406"/>
    <w:rsid w:val="0030560F"/>
    <w:rsid w:val="00307172"/>
    <w:rsid w:val="00307855"/>
    <w:rsid w:val="003270F0"/>
    <w:rsid w:val="003470F5"/>
    <w:rsid w:val="0035057A"/>
    <w:rsid w:val="00357D90"/>
    <w:rsid w:val="00367795"/>
    <w:rsid w:val="003701D8"/>
    <w:rsid w:val="00376509"/>
    <w:rsid w:val="003767EF"/>
    <w:rsid w:val="0038239B"/>
    <w:rsid w:val="00382EE2"/>
    <w:rsid w:val="003870A1"/>
    <w:rsid w:val="003C74AA"/>
    <w:rsid w:val="003D76AF"/>
    <w:rsid w:val="003E0728"/>
    <w:rsid w:val="003F6F7C"/>
    <w:rsid w:val="004012F9"/>
    <w:rsid w:val="00412EC6"/>
    <w:rsid w:val="004220B0"/>
    <w:rsid w:val="00423795"/>
    <w:rsid w:val="004254E7"/>
    <w:rsid w:val="004317DB"/>
    <w:rsid w:val="00432B3F"/>
    <w:rsid w:val="00432DBE"/>
    <w:rsid w:val="00433027"/>
    <w:rsid w:val="00433CF3"/>
    <w:rsid w:val="00436869"/>
    <w:rsid w:val="00446DE6"/>
    <w:rsid w:val="00456F3B"/>
    <w:rsid w:val="00460BB1"/>
    <w:rsid w:val="004728B9"/>
    <w:rsid w:val="00476BBF"/>
    <w:rsid w:val="00476FE3"/>
    <w:rsid w:val="00480587"/>
    <w:rsid w:val="00490DA5"/>
    <w:rsid w:val="00494985"/>
    <w:rsid w:val="004978EC"/>
    <w:rsid w:val="004A2EDD"/>
    <w:rsid w:val="004A368A"/>
    <w:rsid w:val="004A666A"/>
    <w:rsid w:val="004B033B"/>
    <w:rsid w:val="004B1C88"/>
    <w:rsid w:val="004C009E"/>
    <w:rsid w:val="004C2480"/>
    <w:rsid w:val="004C68B5"/>
    <w:rsid w:val="004D4369"/>
    <w:rsid w:val="004D6540"/>
    <w:rsid w:val="004E59B0"/>
    <w:rsid w:val="004E5BA0"/>
    <w:rsid w:val="004E7BED"/>
    <w:rsid w:val="0050048C"/>
    <w:rsid w:val="005045F3"/>
    <w:rsid w:val="0051771E"/>
    <w:rsid w:val="005225E8"/>
    <w:rsid w:val="00522716"/>
    <w:rsid w:val="005231CC"/>
    <w:rsid w:val="00524692"/>
    <w:rsid w:val="0052614A"/>
    <w:rsid w:val="0053122E"/>
    <w:rsid w:val="00531910"/>
    <w:rsid w:val="00543084"/>
    <w:rsid w:val="00546A2C"/>
    <w:rsid w:val="00547008"/>
    <w:rsid w:val="0055027A"/>
    <w:rsid w:val="00550ADC"/>
    <w:rsid w:val="0056123E"/>
    <w:rsid w:val="00561BBF"/>
    <w:rsid w:val="0056679A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48CD"/>
    <w:rsid w:val="005B6A98"/>
    <w:rsid w:val="005D57B6"/>
    <w:rsid w:val="00601E65"/>
    <w:rsid w:val="00602D9E"/>
    <w:rsid w:val="00605956"/>
    <w:rsid w:val="00605F5D"/>
    <w:rsid w:val="0061445E"/>
    <w:rsid w:val="00614FD1"/>
    <w:rsid w:val="00624B44"/>
    <w:rsid w:val="00634C48"/>
    <w:rsid w:val="00673181"/>
    <w:rsid w:val="006747A5"/>
    <w:rsid w:val="00675636"/>
    <w:rsid w:val="00690FDF"/>
    <w:rsid w:val="00693BA2"/>
    <w:rsid w:val="006942C3"/>
    <w:rsid w:val="006A3E2E"/>
    <w:rsid w:val="006B139F"/>
    <w:rsid w:val="006D0C30"/>
    <w:rsid w:val="006D4F24"/>
    <w:rsid w:val="006D6EBE"/>
    <w:rsid w:val="006E08C4"/>
    <w:rsid w:val="006E28D9"/>
    <w:rsid w:val="006E2B52"/>
    <w:rsid w:val="006E6843"/>
    <w:rsid w:val="00701A12"/>
    <w:rsid w:val="00710836"/>
    <w:rsid w:val="0071320A"/>
    <w:rsid w:val="007264CB"/>
    <w:rsid w:val="00727E3D"/>
    <w:rsid w:val="007422B4"/>
    <w:rsid w:val="00742A9F"/>
    <w:rsid w:val="00742DC0"/>
    <w:rsid w:val="0074752C"/>
    <w:rsid w:val="007514F4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26B3"/>
    <w:rsid w:val="007C4FE2"/>
    <w:rsid w:val="007D15A1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32C88"/>
    <w:rsid w:val="00840D63"/>
    <w:rsid w:val="00850810"/>
    <w:rsid w:val="00855871"/>
    <w:rsid w:val="0085777B"/>
    <w:rsid w:val="008629B7"/>
    <w:rsid w:val="00867E43"/>
    <w:rsid w:val="008736EC"/>
    <w:rsid w:val="008754E2"/>
    <w:rsid w:val="00876E8B"/>
    <w:rsid w:val="00877E1C"/>
    <w:rsid w:val="00890E40"/>
    <w:rsid w:val="008921AE"/>
    <w:rsid w:val="008B13BF"/>
    <w:rsid w:val="008B3C92"/>
    <w:rsid w:val="008C30FF"/>
    <w:rsid w:val="008C5AE8"/>
    <w:rsid w:val="008D0546"/>
    <w:rsid w:val="008D27BF"/>
    <w:rsid w:val="008E1781"/>
    <w:rsid w:val="008E1DD6"/>
    <w:rsid w:val="008E2D73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35461"/>
    <w:rsid w:val="00935CB1"/>
    <w:rsid w:val="00941D12"/>
    <w:rsid w:val="00946917"/>
    <w:rsid w:val="00950051"/>
    <w:rsid w:val="00957C72"/>
    <w:rsid w:val="00960202"/>
    <w:rsid w:val="00965C8E"/>
    <w:rsid w:val="00967679"/>
    <w:rsid w:val="00972F93"/>
    <w:rsid w:val="009749F9"/>
    <w:rsid w:val="009821F9"/>
    <w:rsid w:val="00983AB1"/>
    <w:rsid w:val="00990975"/>
    <w:rsid w:val="0099198F"/>
    <w:rsid w:val="009939EA"/>
    <w:rsid w:val="009952C2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215B"/>
    <w:rsid w:val="009E4F37"/>
    <w:rsid w:val="009E58AC"/>
    <w:rsid w:val="009E7C50"/>
    <w:rsid w:val="009F126C"/>
    <w:rsid w:val="009F2808"/>
    <w:rsid w:val="009F4ACC"/>
    <w:rsid w:val="009F72D5"/>
    <w:rsid w:val="00A05D3A"/>
    <w:rsid w:val="00A17F9B"/>
    <w:rsid w:val="00A238F8"/>
    <w:rsid w:val="00A26723"/>
    <w:rsid w:val="00A331AB"/>
    <w:rsid w:val="00A4219A"/>
    <w:rsid w:val="00A509E8"/>
    <w:rsid w:val="00A51F50"/>
    <w:rsid w:val="00A55CB3"/>
    <w:rsid w:val="00A60DD4"/>
    <w:rsid w:val="00A66EBF"/>
    <w:rsid w:val="00A67C92"/>
    <w:rsid w:val="00A71B48"/>
    <w:rsid w:val="00A7328A"/>
    <w:rsid w:val="00A7632F"/>
    <w:rsid w:val="00A84FD8"/>
    <w:rsid w:val="00A86CE3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01CD"/>
    <w:rsid w:val="00B25DDA"/>
    <w:rsid w:val="00B26F2E"/>
    <w:rsid w:val="00B43A88"/>
    <w:rsid w:val="00B441E6"/>
    <w:rsid w:val="00B54F24"/>
    <w:rsid w:val="00B568CF"/>
    <w:rsid w:val="00B63D98"/>
    <w:rsid w:val="00B6711F"/>
    <w:rsid w:val="00B75290"/>
    <w:rsid w:val="00B82519"/>
    <w:rsid w:val="00B86B05"/>
    <w:rsid w:val="00B904BB"/>
    <w:rsid w:val="00BE08FB"/>
    <w:rsid w:val="00BE4911"/>
    <w:rsid w:val="00BF6607"/>
    <w:rsid w:val="00C01869"/>
    <w:rsid w:val="00C0304D"/>
    <w:rsid w:val="00C0520D"/>
    <w:rsid w:val="00C0609D"/>
    <w:rsid w:val="00C21426"/>
    <w:rsid w:val="00C33621"/>
    <w:rsid w:val="00C41CA8"/>
    <w:rsid w:val="00C429C5"/>
    <w:rsid w:val="00C43E99"/>
    <w:rsid w:val="00C46B83"/>
    <w:rsid w:val="00C47510"/>
    <w:rsid w:val="00C5103C"/>
    <w:rsid w:val="00C5501C"/>
    <w:rsid w:val="00C60AD7"/>
    <w:rsid w:val="00C654AD"/>
    <w:rsid w:val="00C764CE"/>
    <w:rsid w:val="00C77591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28DB"/>
    <w:rsid w:val="00CB5795"/>
    <w:rsid w:val="00CB6142"/>
    <w:rsid w:val="00CC0580"/>
    <w:rsid w:val="00CC250A"/>
    <w:rsid w:val="00CC4CE2"/>
    <w:rsid w:val="00CC6D49"/>
    <w:rsid w:val="00CD50D8"/>
    <w:rsid w:val="00CD5DA1"/>
    <w:rsid w:val="00CD71FD"/>
    <w:rsid w:val="00CF0E87"/>
    <w:rsid w:val="00CF4976"/>
    <w:rsid w:val="00CF7B9D"/>
    <w:rsid w:val="00D0337E"/>
    <w:rsid w:val="00D054E9"/>
    <w:rsid w:val="00D056B2"/>
    <w:rsid w:val="00D1622F"/>
    <w:rsid w:val="00D2289A"/>
    <w:rsid w:val="00D22B10"/>
    <w:rsid w:val="00D25084"/>
    <w:rsid w:val="00D27313"/>
    <w:rsid w:val="00D27F11"/>
    <w:rsid w:val="00D3211F"/>
    <w:rsid w:val="00D34D61"/>
    <w:rsid w:val="00D45D2F"/>
    <w:rsid w:val="00D50D20"/>
    <w:rsid w:val="00D50F3C"/>
    <w:rsid w:val="00D66B17"/>
    <w:rsid w:val="00D66C75"/>
    <w:rsid w:val="00D6720D"/>
    <w:rsid w:val="00D6759E"/>
    <w:rsid w:val="00D760E6"/>
    <w:rsid w:val="00D800C8"/>
    <w:rsid w:val="00D80283"/>
    <w:rsid w:val="00D835A0"/>
    <w:rsid w:val="00D838CB"/>
    <w:rsid w:val="00D84A76"/>
    <w:rsid w:val="00D84ABD"/>
    <w:rsid w:val="00D84E77"/>
    <w:rsid w:val="00D91EF7"/>
    <w:rsid w:val="00D96466"/>
    <w:rsid w:val="00DA53D6"/>
    <w:rsid w:val="00DA7CA7"/>
    <w:rsid w:val="00DB080C"/>
    <w:rsid w:val="00DB58E7"/>
    <w:rsid w:val="00DB7153"/>
    <w:rsid w:val="00DC6950"/>
    <w:rsid w:val="00DD25E3"/>
    <w:rsid w:val="00DD3A5A"/>
    <w:rsid w:val="00DE10FA"/>
    <w:rsid w:val="00DE16BA"/>
    <w:rsid w:val="00DE743B"/>
    <w:rsid w:val="00DF6619"/>
    <w:rsid w:val="00E070CA"/>
    <w:rsid w:val="00E1381E"/>
    <w:rsid w:val="00E21ED2"/>
    <w:rsid w:val="00E3424D"/>
    <w:rsid w:val="00E379E5"/>
    <w:rsid w:val="00E50CB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0700"/>
    <w:rsid w:val="00EC1672"/>
    <w:rsid w:val="00EC493D"/>
    <w:rsid w:val="00ED545F"/>
    <w:rsid w:val="00ED7295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0084"/>
    <w:rsid w:val="00F74539"/>
    <w:rsid w:val="00F8475A"/>
    <w:rsid w:val="00F86C25"/>
    <w:rsid w:val="00F95F7F"/>
    <w:rsid w:val="00F96774"/>
    <w:rsid w:val="00F971B9"/>
    <w:rsid w:val="00FA0F4A"/>
    <w:rsid w:val="00FA45AA"/>
    <w:rsid w:val="00FA7144"/>
    <w:rsid w:val="00FB6F61"/>
    <w:rsid w:val="00FB767C"/>
    <w:rsid w:val="00FC015F"/>
    <w:rsid w:val="00FC3D04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770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289</cp:revision>
  <cp:lastPrinted>2025-03-27T15:14:00Z</cp:lastPrinted>
  <dcterms:created xsi:type="dcterms:W3CDTF">2025-02-04T05:43:00Z</dcterms:created>
  <dcterms:modified xsi:type="dcterms:W3CDTF">2025-06-04T17:45:00Z</dcterms:modified>
</cp:coreProperties>
</file>