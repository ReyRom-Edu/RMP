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4F7FCB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B556EA">
        <w:t>8</w:t>
      </w:r>
      <w:r w:rsidRPr="00824955">
        <w:br/>
      </w:r>
      <w:r w:rsidR="002247D1" w:rsidRPr="002247D1">
        <w:t>Работа с БД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22DC32B1" w14:textId="135B9847" w:rsidR="00F95036" w:rsidRPr="00F95036" w:rsidRDefault="002247D1" w:rsidP="00F95036">
      <w:pPr>
        <w:pStyle w:val="2"/>
        <w:rPr>
          <w:b/>
          <w:bCs w:val="0"/>
        </w:rPr>
      </w:pPr>
      <w:r w:rsidRPr="002247D1">
        <w:t xml:space="preserve">Изучить процесс работы с БД в приложении </w:t>
      </w:r>
      <w:proofErr w:type="spellStart"/>
      <w:r w:rsidRPr="002247D1">
        <w:t>Android</w:t>
      </w:r>
      <w:proofErr w:type="spellEnd"/>
      <w:r w:rsidR="00F95036" w:rsidRPr="00F95036">
        <w:t>.</w:t>
      </w:r>
    </w:p>
    <w:p w14:paraId="4239D8D4" w14:textId="380E97A4" w:rsidR="00FA45AA" w:rsidRDefault="00FA45AA" w:rsidP="00382EE2">
      <w:pPr>
        <w:pStyle w:val="1"/>
      </w:pPr>
      <w:r>
        <w:t>Литература</w:t>
      </w:r>
    </w:p>
    <w:p w14:paraId="7768CDD4" w14:textId="0273A7D2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3069D7">
        <w:t>6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4056A05C" w:rsidR="002676DB" w:rsidRPr="00170E54" w:rsidRDefault="00FA45AA" w:rsidP="002676DB">
      <w:pPr>
        <w:pStyle w:val="1"/>
      </w:pPr>
      <w:r>
        <w:t>Задание</w:t>
      </w:r>
    </w:p>
    <w:p w14:paraId="457045A1" w14:textId="77777777" w:rsidR="006F7ED1" w:rsidRDefault="006F7ED1" w:rsidP="006F7ED1">
      <w:pPr>
        <w:pStyle w:val="2"/>
      </w:pPr>
      <w:r w:rsidRPr="006F7ED1">
        <w:t xml:space="preserve">Подготовка модулей </w:t>
      </w:r>
    </w:p>
    <w:p w14:paraId="4154700C" w14:textId="77777777" w:rsidR="006F7ED1" w:rsidRDefault="006F7ED1" w:rsidP="006F7ED1">
      <w:pPr>
        <w:pStyle w:val="2"/>
        <w:numPr>
          <w:ilvl w:val="2"/>
          <w:numId w:val="6"/>
        </w:numPr>
      </w:pPr>
      <w:r w:rsidRPr="006F7ED1">
        <w:t xml:space="preserve">Добавить в приложение </w:t>
      </w:r>
      <w:proofErr w:type="spellStart"/>
      <w:r w:rsidRPr="006F7ED1">
        <w:t>data</w:t>
      </w:r>
      <w:proofErr w:type="spellEnd"/>
      <w:r w:rsidRPr="006F7ED1">
        <w:t xml:space="preserve"> </w:t>
      </w:r>
      <w:proofErr w:type="spellStart"/>
      <w:r w:rsidRPr="006F7ED1">
        <w:t>class</w:t>
      </w:r>
      <w:proofErr w:type="spellEnd"/>
      <w:r w:rsidRPr="006F7ED1">
        <w:t xml:space="preserve"> для хранения информации о пользователе (логин, пароль, возраст), </w:t>
      </w:r>
    </w:p>
    <w:p w14:paraId="7DC45767" w14:textId="77777777" w:rsidR="006F7ED1" w:rsidRDefault="006F7ED1" w:rsidP="006F7ED1">
      <w:pPr>
        <w:pStyle w:val="2"/>
        <w:numPr>
          <w:ilvl w:val="2"/>
          <w:numId w:val="6"/>
        </w:numPr>
      </w:pPr>
      <w:r w:rsidRPr="006F7ED1">
        <w:t xml:space="preserve">Добавить в приложение класс-потомок </w:t>
      </w:r>
      <w:proofErr w:type="spellStart"/>
      <w:r w:rsidRPr="006F7ED1">
        <w:t>SQLiteOpenHelper</w:t>
      </w:r>
      <w:proofErr w:type="spellEnd"/>
      <w:r w:rsidRPr="006F7ED1">
        <w:t xml:space="preserve"> </w:t>
      </w:r>
    </w:p>
    <w:p w14:paraId="180FD433" w14:textId="77777777" w:rsidR="0026026D" w:rsidRDefault="006F7ED1" w:rsidP="006F7ED1">
      <w:pPr>
        <w:pStyle w:val="2"/>
        <w:numPr>
          <w:ilvl w:val="2"/>
          <w:numId w:val="6"/>
        </w:numPr>
      </w:pPr>
      <w:r w:rsidRPr="006F7ED1">
        <w:t xml:space="preserve">В класс из п.5.1.2 добавить </w:t>
      </w:r>
      <w:proofErr w:type="spellStart"/>
      <w:r w:rsidRPr="006F7ED1">
        <w:t>companion</w:t>
      </w:r>
      <w:proofErr w:type="spellEnd"/>
      <w:r w:rsidRPr="006F7ED1">
        <w:t xml:space="preserve"> </w:t>
      </w:r>
      <w:proofErr w:type="spellStart"/>
      <w:r w:rsidRPr="006F7ED1">
        <w:t>object</w:t>
      </w:r>
      <w:proofErr w:type="spellEnd"/>
      <w:r w:rsidRPr="006F7ED1">
        <w:t xml:space="preserve"> для хранения приватных констант:</w:t>
      </w:r>
    </w:p>
    <w:p w14:paraId="38388F9A" w14:textId="77777777" w:rsidR="0026026D" w:rsidRDefault="006F7ED1" w:rsidP="0026026D">
      <w:r w:rsidRPr="006F7ED1">
        <w:t>- имя БД</w:t>
      </w:r>
    </w:p>
    <w:p w14:paraId="63784FA8" w14:textId="77777777" w:rsidR="0026026D" w:rsidRDefault="006F7ED1" w:rsidP="0026026D">
      <w:r w:rsidRPr="006F7ED1">
        <w:t>- версия БД</w:t>
      </w:r>
    </w:p>
    <w:p w14:paraId="7A6EE8E3" w14:textId="77777777" w:rsidR="0026026D" w:rsidRDefault="006F7ED1" w:rsidP="0026026D">
      <w:r w:rsidRPr="006F7ED1">
        <w:t>- имя таблицы пользователей</w:t>
      </w:r>
    </w:p>
    <w:p w14:paraId="76368D09" w14:textId="1994BEF8" w:rsidR="006F7ED1" w:rsidRDefault="006F7ED1" w:rsidP="0026026D">
      <w:r w:rsidRPr="006F7ED1">
        <w:t xml:space="preserve">- имена столбцов таблицы пользователей (идентификатор, логин, пароль, возраст) </w:t>
      </w:r>
    </w:p>
    <w:p w14:paraId="471823EA" w14:textId="77777777" w:rsidR="0026026D" w:rsidRDefault="006F7ED1" w:rsidP="006F7ED1">
      <w:pPr>
        <w:pStyle w:val="2"/>
        <w:numPr>
          <w:ilvl w:val="2"/>
          <w:numId w:val="6"/>
        </w:numPr>
      </w:pPr>
      <w:r w:rsidRPr="006F7ED1">
        <w:t>В классе из п.5.1.2 переопределить:</w:t>
      </w:r>
    </w:p>
    <w:p w14:paraId="591BD381" w14:textId="77777777" w:rsidR="0026026D" w:rsidRDefault="006F7ED1" w:rsidP="0026026D">
      <w:r w:rsidRPr="006F7ED1">
        <w:t xml:space="preserve">- метод </w:t>
      </w:r>
      <w:proofErr w:type="spellStart"/>
      <w:r w:rsidRPr="006F7ED1">
        <w:t>onCreate</w:t>
      </w:r>
      <w:proofErr w:type="spellEnd"/>
      <w:r w:rsidRPr="006F7ED1">
        <w:t>, создающий таблицу для хранения данных о пользователе (</w:t>
      </w:r>
      <w:proofErr w:type="spellStart"/>
      <w:r w:rsidRPr="006F7ED1">
        <w:t>id</w:t>
      </w:r>
      <w:proofErr w:type="spellEnd"/>
      <w:r w:rsidRPr="006F7ED1">
        <w:t xml:space="preserve"> – автоинкрементный первичный ключ)</w:t>
      </w:r>
    </w:p>
    <w:p w14:paraId="04B0754A" w14:textId="0426A1DA" w:rsidR="006F7ED1" w:rsidRDefault="006F7ED1" w:rsidP="0026026D">
      <w:r w:rsidRPr="006F7ED1">
        <w:t xml:space="preserve">- метод </w:t>
      </w:r>
      <w:proofErr w:type="spellStart"/>
      <w:r w:rsidRPr="006F7ED1">
        <w:t>onUpgrade</w:t>
      </w:r>
      <w:proofErr w:type="spellEnd"/>
      <w:r w:rsidRPr="006F7ED1">
        <w:t xml:space="preserve">, пересоздающий таблицу для хранения данных о пользователе путем вызова </w:t>
      </w:r>
      <w:proofErr w:type="spellStart"/>
      <w:r w:rsidRPr="006F7ED1">
        <w:t>onCreate</w:t>
      </w:r>
      <w:proofErr w:type="spellEnd"/>
      <w:r w:rsidRPr="006F7ED1">
        <w:t xml:space="preserve"> </w:t>
      </w:r>
    </w:p>
    <w:p w14:paraId="60FCE7AC" w14:textId="77777777" w:rsidR="006F7ED1" w:rsidRDefault="006F7ED1" w:rsidP="006F7ED1">
      <w:pPr>
        <w:pStyle w:val="2"/>
      </w:pPr>
      <w:r w:rsidRPr="006F7ED1">
        <w:t xml:space="preserve">Вставка данных в таблицу </w:t>
      </w:r>
    </w:p>
    <w:p w14:paraId="71ABBA4D" w14:textId="77777777" w:rsidR="006F7ED1" w:rsidRDefault="006F7ED1" w:rsidP="006F7ED1">
      <w:pPr>
        <w:pStyle w:val="2"/>
        <w:numPr>
          <w:ilvl w:val="2"/>
          <w:numId w:val="6"/>
        </w:numPr>
      </w:pPr>
      <w:r w:rsidRPr="006F7ED1">
        <w:t xml:space="preserve">В класс для работы с БД добавить метод для вставки данных в таблицу пользователей </w:t>
      </w:r>
    </w:p>
    <w:p w14:paraId="039339D3" w14:textId="77777777" w:rsidR="002C19B7" w:rsidRDefault="006F7ED1" w:rsidP="006F7ED1">
      <w:pPr>
        <w:pStyle w:val="2"/>
        <w:numPr>
          <w:ilvl w:val="2"/>
          <w:numId w:val="6"/>
        </w:numPr>
      </w:pPr>
      <w:r w:rsidRPr="006F7ED1">
        <w:t xml:space="preserve">Создать </w:t>
      </w:r>
      <w:proofErr w:type="spellStart"/>
      <w:r w:rsidRPr="006F7ED1">
        <w:t>Composable</w:t>
      </w:r>
      <w:proofErr w:type="spellEnd"/>
      <w:r w:rsidRPr="006F7ED1">
        <w:t xml:space="preserve">-функцию для указания логина, пароля и возраста. При нажатии на кнопку «Добавить» вызвать метод из п.5.2.1 </w:t>
      </w:r>
    </w:p>
    <w:p w14:paraId="0E4051E4" w14:textId="77777777" w:rsidR="002C19B7" w:rsidRDefault="006F7ED1" w:rsidP="002C19B7">
      <w:pPr>
        <w:pStyle w:val="2"/>
      </w:pPr>
      <w:r w:rsidRPr="006F7ED1">
        <w:t xml:space="preserve">Отображение данных из таблицы </w:t>
      </w:r>
    </w:p>
    <w:p w14:paraId="53D6DF06" w14:textId="77777777" w:rsidR="002C19B7" w:rsidRDefault="006F7ED1" w:rsidP="002C19B7">
      <w:pPr>
        <w:pStyle w:val="2"/>
        <w:numPr>
          <w:ilvl w:val="2"/>
          <w:numId w:val="6"/>
        </w:numPr>
      </w:pPr>
      <w:r w:rsidRPr="006F7ED1">
        <w:t xml:space="preserve">В класс для работы с БД добавить метод для возврата списка пользователей из таблицы пользователей </w:t>
      </w:r>
    </w:p>
    <w:p w14:paraId="02AC4B5F" w14:textId="77777777" w:rsidR="002C19B7" w:rsidRDefault="006F7ED1" w:rsidP="002C19B7">
      <w:pPr>
        <w:pStyle w:val="2"/>
        <w:numPr>
          <w:ilvl w:val="2"/>
          <w:numId w:val="6"/>
        </w:numPr>
      </w:pPr>
      <w:r w:rsidRPr="006F7ED1">
        <w:t xml:space="preserve">Создать </w:t>
      </w:r>
      <w:proofErr w:type="spellStart"/>
      <w:r w:rsidRPr="006F7ED1">
        <w:t>Composable</w:t>
      </w:r>
      <w:proofErr w:type="spellEnd"/>
      <w:r w:rsidRPr="006F7ED1">
        <w:t xml:space="preserve">-функцию для отображения данных пользователей в </w:t>
      </w:r>
      <w:proofErr w:type="spellStart"/>
      <w:r w:rsidRPr="006F7ED1">
        <w:t>LazyColumn</w:t>
      </w:r>
      <w:proofErr w:type="spellEnd"/>
      <w:r w:rsidRPr="006F7ED1">
        <w:t xml:space="preserve">. </w:t>
      </w:r>
    </w:p>
    <w:p w14:paraId="30991460" w14:textId="77777777" w:rsidR="002C19B7" w:rsidRDefault="006F7ED1" w:rsidP="002C19B7">
      <w:pPr>
        <w:pStyle w:val="2"/>
      </w:pPr>
      <w:r w:rsidRPr="006F7ED1">
        <w:t xml:space="preserve">Изменение данных в таблице </w:t>
      </w:r>
    </w:p>
    <w:p w14:paraId="3DEF3796" w14:textId="77777777" w:rsidR="002C19B7" w:rsidRDefault="006F7ED1" w:rsidP="002C19B7">
      <w:pPr>
        <w:pStyle w:val="2"/>
        <w:numPr>
          <w:ilvl w:val="2"/>
          <w:numId w:val="6"/>
        </w:numPr>
      </w:pPr>
      <w:r w:rsidRPr="006F7ED1">
        <w:lastRenderedPageBreak/>
        <w:t xml:space="preserve">В класс для работы с БД добавить метод для изменения данных пользователя по его логину. </w:t>
      </w:r>
    </w:p>
    <w:p w14:paraId="4C75616D" w14:textId="77777777" w:rsidR="002C19B7" w:rsidRDefault="006F7ED1" w:rsidP="002C19B7">
      <w:pPr>
        <w:pStyle w:val="2"/>
        <w:numPr>
          <w:ilvl w:val="2"/>
          <w:numId w:val="6"/>
        </w:numPr>
      </w:pPr>
      <w:r w:rsidRPr="006F7ED1">
        <w:t xml:space="preserve">Создать </w:t>
      </w:r>
      <w:proofErr w:type="spellStart"/>
      <w:r w:rsidRPr="006F7ED1">
        <w:t>Composable</w:t>
      </w:r>
      <w:proofErr w:type="spellEnd"/>
      <w:r w:rsidRPr="006F7ED1">
        <w:t>-функцию для указания логина, пароля и возраста. При нажатии на кнопку «Изменить» вызвать метод из п.5.4.1</w:t>
      </w:r>
    </w:p>
    <w:p w14:paraId="59F06D5F" w14:textId="77777777" w:rsidR="002C19B7" w:rsidRDefault="006F7ED1" w:rsidP="002C19B7">
      <w:pPr>
        <w:pStyle w:val="2"/>
      </w:pPr>
      <w:r w:rsidRPr="006F7ED1">
        <w:t xml:space="preserve">Удаление данных из таблицы </w:t>
      </w:r>
    </w:p>
    <w:p w14:paraId="7E293A73" w14:textId="77777777" w:rsidR="002C19B7" w:rsidRDefault="006F7ED1" w:rsidP="002C19B7">
      <w:pPr>
        <w:pStyle w:val="2"/>
        <w:numPr>
          <w:ilvl w:val="2"/>
          <w:numId w:val="6"/>
        </w:numPr>
      </w:pPr>
      <w:r w:rsidRPr="006F7ED1">
        <w:t xml:space="preserve">В класс для работы с БД добавить метод для удаления данных пользователя по его логину. </w:t>
      </w:r>
    </w:p>
    <w:p w14:paraId="45ADE658" w14:textId="6CB8873E" w:rsidR="00D2046B" w:rsidRPr="003A2C3F" w:rsidRDefault="006F7ED1" w:rsidP="002C19B7">
      <w:pPr>
        <w:pStyle w:val="2"/>
        <w:numPr>
          <w:ilvl w:val="2"/>
          <w:numId w:val="6"/>
        </w:numPr>
      </w:pPr>
      <w:r w:rsidRPr="006F7ED1">
        <w:t xml:space="preserve">Создать </w:t>
      </w:r>
      <w:proofErr w:type="spellStart"/>
      <w:r w:rsidRPr="006F7ED1">
        <w:t>Composable</w:t>
      </w:r>
      <w:proofErr w:type="spellEnd"/>
      <w:r w:rsidRPr="006F7ED1">
        <w:t>-функцию для указания логина. При нажатии на кнопку «Удалить» вызвать метод из п.5.5.1</w:t>
      </w:r>
    </w:p>
    <w:p w14:paraId="213BBAC2" w14:textId="70332F7A" w:rsidR="00FA45AA" w:rsidRPr="009E4F37" w:rsidRDefault="00FA45AA" w:rsidP="003D004C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7E755A0C" w14:textId="77777777" w:rsidR="00DC4966" w:rsidRDefault="00DC4966" w:rsidP="00DC4966">
      <w:pPr>
        <w:pStyle w:val="2"/>
      </w:pPr>
      <w:r w:rsidRPr="00DC4966">
        <w:t xml:space="preserve">Как создать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14:paraId="715086FF" w14:textId="77777777" w:rsidR="00DC4966" w:rsidRDefault="00DC4966" w:rsidP="00DC4966">
      <w:pPr>
        <w:pStyle w:val="2"/>
      </w:pPr>
      <w:r w:rsidRPr="00DC4966">
        <w:t xml:space="preserve">Как получить список строк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14:paraId="3DA0F6D5" w14:textId="77777777" w:rsidR="00DC4966" w:rsidRDefault="00DC4966" w:rsidP="00DC4966">
      <w:pPr>
        <w:pStyle w:val="2"/>
      </w:pPr>
      <w:r w:rsidRPr="00DC4966">
        <w:t xml:space="preserve">Как добавить новую строку в таблицу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14:paraId="5DB42EB8" w14:textId="77777777" w:rsidR="00DC4966" w:rsidRDefault="00DC4966" w:rsidP="00DC4966">
      <w:pPr>
        <w:pStyle w:val="2"/>
      </w:pPr>
      <w:r w:rsidRPr="00DC4966">
        <w:t xml:space="preserve">Как изменить существующую строку в таблице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14:paraId="097AA355" w14:textId="63EEDD7F" w:rsidR="00244F61" w:rsidRDefault="00DC4966" w:rsidP="00DC4966">
      <w:pPr>
        <w:pStyle w:val="2"/>
      </w:pPr>
      <w:r w:rsidRPr="00DC4966">
        <w:t xml:space="preserve">Как добавить удалить строку из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>?</w:t>
      </w:r>
    </w:p>
    <w:sectPr w:rsidR="00244F61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26EDA" w14:textId="77777777" w:rsidR="00635344" w:rsidRDefault="00635344" w:rsidP="006747A5">
      <w:r>
        <w:separator/>
      </w:r>
    </w:p>
  </w:endnote>
  <w:endnote w:type="continuationSeparator" w:id="0">
    <w:p w14:paraId="35C72BCA" w14:textId="77777777" w:rsidR="00635344" w:rsidRDefault="00635344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6317F" w14:textId="77777777" w:rsidR="00635344" w:rsidRDefault="00635344" w:rsidP="006747A5">
      <w:r>
        <w:separator/>
      </w:r>
    </w:p>
  </w:footnote>
  <w:footnote w:type="continuationSeparator" w:id="0">
    <w:p w14:paraId="59E2AC03" w14:textId="77777777" w:rsidR="00635344" w:rsidRDefault="00635344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3241EF00" w:rsidR="00A55CB3" w:rsidRPr="00D2046B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37FC"/>
    <w:rsid w:val="00025FAE"/>
    <w:rsid w:val="00027FDE"/>
    <w:rsid w:val="00030665"/>
    <w:rsid w:val="00031974"/>
    <w:rsid w:val="00041D08"/>
    <w:rsid w:val="000440BD"/>
    <w:rsid w:val="0006228C"/>
    <w:rsid w:val="0006339C"/>
    <w:rsid w:val="00070FAF"/>
    <w:rsid w:val="00082CD7"/>
    <w:rsid w:val="00082D0F"/>
    <w:rsid w:val="000839DF"/>
    <w:rsid w:val="00091DFA"/>
    <w:rsid w:val="000A318E"/>
    <w:rsid w:val="000A7D16"/>
    <w:rsid w:val="000B513A"/>
    <w:rsid w:val="000C39E1"/>
    <w:rsid w:val="000C5444"/>
    <w:rsid w:val="000D49E8"/>
    <w:rsid w:val="000D6282"/>
    <w:rsid w:val="000E0039"/>
    <w:rsid w:val="000F20E6"/>
    <w:rsid w:val="00111B29"/>
    <w:rsid w:val="00111B90"/>
    <w:rsid w:val="0011466E"/>
    <w:rsid w:val="00117C91"/>
    <w:rsid w:val="001315B2"/>
    <w:rsid w:val="001344A4"/>
    <w:rsid w:val="00151972"/>
    <w:rsid w:val="00155593"/>
    <w:rsid w:val="00155D5D"/>
    <w:rsid w:val="001577AF"/>
    <w:rsid w:val="001707A2"/>
    <w:rsid w:val="00170E54"/>
    <w:rsid w:val="0017150B"/>
    <w:rsid w:val="00174882"/>
    <w:rsid w:val="00174DB3"/>
    <w:rsid w:val="0018259A"/>
    <w:rsid w:val="001834E5"/>
    <w:rsid w:val="001841A3"/>
    <w:rsid w:val="00185F85"/>
    <w:rsid w:val="00193FD5"/>
    <w:rsid w:val="001974B9"/>
    <w:rsid w:val="001A1A3E"/>
    <w:rsid w:val="001A3B63"/>
    <w:rsid w:val="001A5BB4"/>
    <w:rsid w:val="001A7E28"/>
    <w:rsid w:val="001B1DA2"/>
    <w:rsid w:val="001B6977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11138"/>
    <w:rsid w:val="00217F8B"/>
    <w:rsid w:val="002228AB"/>
    <w:rsid w:val="002247D1"/>
    <w:rsid w:val="0023422D"/>
    <w:rsid w:val="00243AEB"/>
    <w:rsid w:val="00244F61"/>
    <w:rsid w:val="0024531C"/>
    <w:rsid w:val="00245B2B"/>
    <w:rsid w:val="00251C79"/>
    <w:rsid w:val="0026026D"/>
    <w:rsid w:val="00267466"/>
    <w:rsid w:val="002676DB"/>
    <w:rsid w:val="00271E47"/>
    <w:rsid w:val="002746AE"/>
    <w:rsid w:val="002827DC"/>
    <w:rsid w:val="00284533"/>
    <w:rsid w:val="00286C7F"/>
    <w:rsid w:val="00293EED"/>
    <w:rsid w:val="00295C64"/>
    <w:rsid w:val="002A5F51"/>
    <w:rsid w:val="002C19B7"/>
    <w:rsid w:val="002C7986"/>
    <w:rsid w:val="002E220D"/>
    <w:rsid w:val="002E48DD"/>
    <w:rsid w:val="002F1949"/>
    <w:rsid w:val="002F710D"/>
    <w:rsid w:val="00301406"/>
    <w:rsid w:val="0030560F"/>
    <w:rsid w:val="003069D7"/>
    <w:rsid w:val="00307172"/>
    <w:rsid w:val="00307855"/>
    <w:rsid w:val="003270F0"/>
    <w:rsid w:val="003470F5"/>
    <w:rsid w:val="0035057A"/>
    <w:rsid w:val="00357D90"/>
    <w:rsid w:val="00367795"/>
    <w:rsid w:val="003701D8"/>
    <w:rsid w:val="00376509"/>
    <w:rsid w:val="003767EF"/>
    <w:rsid w:val="0038239B"/>
    <w:rsid w:val="00382EE2"/>
    <w:rsid w:val="003870A1"/>
    <w:rsid w:val="003A2C3F"/>
    <w:rsid w:val="003C74AA"/>
    <w:rsid w:val="003D004C"/>
    <w:rsid w:val="003D76AF"/>
    <w:rsid w:val="003E0728"/>
    <w:rsid w:val="003F6F7C"/>
    <w:rsid w:val="004012F9"/>
    <w:rsid w:val="00412EC6"/>
    <w:rsid w:val="004220B0"/>
    <w:rsid w:val="00423795"/>
    <w:rsid w:val="004254E7"/>
    <w:rsid w:val="004317DB"/>
    <w:rsid w:val="00432B3F"/>
    <w:rsid w:val="00432DBE"/>
    <w:rsid w:val="00433027"/>
    <w:rsid w:val="00433CF3"/>
    <w:rsid w:val="00436869"/>
    <w:rsid w:val="00446DE6"/>
    <w:rsid w:val="00456F3B"/>
    <w:rsid w:val="00460BB1"/>
    <w:rsid w:val="004728B9"/>
    <w:rsid w:val="00476BBF"/>
    <w:rsid w:val="00476FE3"/>
    <w:rsid w:val="0048015F"/>
    <w:rsid w:val="00480587"/>
    <w:rsid w:val="00490DA5"/>
    <w:rsid w:val="00494985"/>
    <w:rsid w:val="004978EC"/>
    <w:rsid w:val="004A060D"/>
    <w:rsid w:val="004A2EDD"/>
    <w:rsid w:val="004A368A"/>
    <w:rsid w:val="004A666A"/>
    <w:rsid w:val="004B033B"/>
    <w:rsid w:val="004B1C88"/>
    <w:rsid w:val="004C009E"/>
    <w:rsid w:val="004C2480"/>
    <w:rsid w:val="004C68B5"/>
    <w:rsid w:val="004D4369"/>
    <w:rsid w:val="004D6540"/>
    <w:rsid w:val="004E59B0"/>
    <w:rsid w:val="004E5BA0"/>
    <w:rsid w:val="004E7BED"/>
    <w:rsid w:val="0050048C"/>
    <w:rsid w:val="005045F3"/>
    <w:rsid w:val="005135B1"/>
    <w:rsid w:val="0051771E"/>
    <w:rsid w:val="005225E8"/>
    <w:rsid w:val="00522716"/>
    <w:rsid w:val="005231CC"/>
    <w:rsid w:val="00524692"/>
    <w:rsid w:val="0052614A"/>
    <w:rsid w:val="0053122E"/>
    <w:rsid w:val="00531910"/>
    <w:rsid w:val="00543084"/>
    <w:rsid w:val="00546A2C"/>
    <w:rsid w:val="00547008"/>
    <w:rsid w:val="0055027A"/>
    <w:rsid w:val="00550ADC"/>
    <w:rsid w:val="0056123E"/>
    <w:rsid w:val="00561BBF"/>
    <w:rsid w:val="0056679A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32E0"/>
    <w:rsid w:val="005B48CD"/>
    <w:rsid w:val="005B500B"/>
    <w:rsid w:val="005B6A98"/>
    <w:rsid w:val="005D57B6"/>
    <w:rsid w:val="00601E65"/>
    <w:rsid w:val="00602D9E"/>
    <w:rsid w:val="00605956"/>
    <w:rsid w:val="00605F5D"/>
    <w:rsid w:val="0061445E"/>
    <w:rsid w:val="00614FD1"/>
    <w:rsid w:val="00624B44"/>
    <w:rsid w:val="00634C48"/>
    <w:rsid w:val="00635344"/>
    <w:rsid w:val="00673181"/>
    <w:rsid w:val="006747A5"/>
    <w:rsid w:val="00675636"/>
    <w:rsid w:val="00690FDF"/>
    <w:rsid w:val="00693BA2"/>
    <w:rsid w:val="006942C3"/>
    <w:rsid w:val="006A3E2E"/>
    <w:rsid w:val="006B139F"/>
    <w:rsid w:val="006D0C30"/>
    <w:rsid w:val="006D4F24"/>
    <w:rsid w:val="006D6EBE"/>
    <w:rsid w:val="006E08C4"/>
    <w:rsid w:val="006E28D9"/>
    <w:rsid w:val="006E2B52"/>
    <w:rsid w:val="006E6843"/>
    <w:rsid w:val="006F7ED1"/>
    <w:rsid w:val="00701A12"/>
    <w:rsid w:val="00710836"/>
    <w:rsid w:val="0071262F"/>
    <w:rsid w:val="0071320A"/>
    <w:rsid w:val="007264CB"/>
    <w:rsid w:val="00727E3D"/>
    <w:rsid w:val="007422B4"/>
    <w:rsid w:val="00742A9F"/>
    <w:rsid w:val="00742DC0"/>
    <w:rsid w:val="0074752C"/>
    <w:rsid w:val="007514F4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26B3"/>
    <w:rsid w:val="007C4FE2"/>
    <w:rsid w:val="007D15A1"/>
    <w:rsid w:val="007D3168"/>
    <w:rsid w:val="007D4E0F"/>
    <w:rsid w:val="007D5AB9"/>
    <w:rsid w:val="007E4EB5"/>
    <w:rsid w:val="007F3E67"/>
    <w:rsid w:val="00812B08"/>
    <w:rsid w:val="00813293"/>
    <w:rsid w:val="00814C20"/>
    <w:rsid w:val="0082374D"/>
    <w:rsid w:val="00824955"/>
    <w:rsid w:val="00827438"/>
    <w:rsid w:val="00832C88"/>
    <w:rsid w:val="00840D63"/>
    <w:rsid w:val="00850810"/>
    <w:rsid w:val="00855871"/>
    <w:rsid w:val="0085777B"/>
    <w:rsid w:val="008629B7"/>
    <w:rsid w:val="00867E43"/>
    <w:rsid w:val="008736EC"/>
    <w:rsid w:val="008754E2"/>
    <w:rsid w:val="00876E8B"/>
    <w:rsid w:val="00877E1C"/>
    <w:rsid w:val="00890E40"/>
    <w:rsid w:val="008921AE"/>
    <w:rsid w:val="008B13BF"/>
    <w:rsid w:val="008B3C92"/>
    <w:rsid w:val="008C30FF"/>
    <w:rsid w:val="008C5AE8"/>
    <w:rsid w:val="008D0546"/>
    <w:rsid w:val="008D27BF"/>
    <w:rsid w:val="008E1781"/>
    <w:rsid w:val="008E1DD6"/>
    <w:rsid w:val="008E2D73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35461"/>
    <w:rsid w:val="00935CB1"/>
    <w:rsid w:val="00941D12"/>
    <w:rsid w:val="00946917"/>
    <w:rsid w:val="00950051"/>
    <w:rsid w:val="00957C72"/>
    <w:rsid w:val="00960202"/>
    <w:rsid w:val="00965C8E"/>
    <w:rsid w:val="00967679"/>
    <w:rsid w:val="00972F93"/>
    <w:rsid w:val="009749F9"/>
    <w:rsid w:val="009821F9"/>
    <w:rsid w:val="00983AB1"/>
    <w:rsid w:val="00990975"/>
    <w:rsid w:val="0099198F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215B"/>
    <w:rsid w:val="009E4F37"/>
    <w:rsid w:val="009E58AC"/>
    <w:rsid w:val="009E7C50"/>
    <w:rsid w:val="009F126C"/>
    <w:rsid w:val="009F2808"/>
    <w:rsid w:val="009F4ACC"/>
    <w:rsid w:val="009F72D5"/>
    <w:rsid w:val="00A05D3A"/>
    <w:rsid w:val="00A17F9B"/>
    <w:rsid w:val="00A238F8"/>
    <w:rsid w:val="00A26723"/>
    <w:rsid w:val="00A331AB"/>
    <w:rsid w:val="00A4219A"/>
    <w:rsid w:val="00A509E8"/>
    <w:rsid w:val="00A51F50"/>
    <w:rsid w:val="00A55CB3"/>
    <w:rsid w:val="00A60DD4"/>
    <w:rsid w:val="00A66EBF"/>
    <w:rsid w:val="00A67C92"/>
    <w:rsid w:val="00A71B48"/>
    <w:rsid w:val="00A7328A"/>
    <w:rsid w:val="00A7632F"/>
    <w:rsid w:val="00A84FD8"/>
    <w:rsid w:val="00A86CE3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01CD"/>
    <w:rsid w:val="00B25DDA"/>
    <w:rsid w:val="00B26F2E"/>
    <w:rsid w:val="00B43A88"/>
    <w:rsid w:val="00B441E6"/>
    <w:rsid w:val="00B54F24"/>
    <w:rsid w:val="00B556EA"/>
    <w:rsid w:val="00B568CF"/>
    <w:rsid w:val="00B63D98"/>
    <w:rsid w:val="00B6711F"/>
    <w:rsid w:val="00B75290"/>
    <w:rsid w:val="00B82519"/>
    <w:rsid w:val="00B86B05"/>
    <w:rsid w:val="00B904BB"/>
    <w:rsid w:val="00BE08FB"/>
    <w:rsid w:val="00BE4911"/>
    <w:rsid w:val="00BF6607"/>
    <w:rsid w:val="00C01869"/>
    <w:rsid w:val="00C0304D"/>
    <w:rsid w:val="00C0520D"/>
    <w:rsid w:val="00C0609D"/>
    <w:rsid w:val="00C21426"/>
    <w:rsid w:val="00C33621"/>
    <w:rsid w:val="00C41CA8"/>
    <w:rsid w:val="00C429C5"/>
    <w:rsid w:val="00C43E99"/>
    <w:rsid w:val="00C46B83"/>
    <w:rsid w:val="00C47510"/>
    <w:rsid w:val="00C5103C"/>
    <w:rsid w:val="00C5501C"/>
    <w:rsid w:val="00C60AD7"/>
    <w:rsid w:val="00C654AD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28DB"/>
    <w:rsid w:val="00CB5795"/>
    <w:rsid w:val="00CB6142"/>
    <w:rsid w:val="00CC0580"/>
    <w:rsid w:val="00CC250A"/>
    <w:rsid w:val="00CC4CE2"/>
    <w:rsid w:val="00CC6D49"/>
    <w:rsid w:val="00CD50D8"/>
    <w:rsid w:val="00CD5DA1"/>
    <w:rsid w:val="00CD71FD"/>
    <w:rsid w:val="00CF0E87"/>
    <w:rsid w:val="00CF4976"/>
    <w:rsid w:val="00CF7B9D"/>
    <w:rsid w:val="00D0337E"/>
    <w:rsid w:val="00D054E9"/>
    <w:rsid w:val="00D05533"/>
    <w:rsid w:val="00D056B2"/>
    <w:rsid w:val="00D14A61"/>
    <w:rsid w:val="00D1622F"/>
    <w:rsid w:val="00D2046B"/>
    <w:rsid w:val="00D2208A"/>
    <w:rsid w:val="00D2289A"/>
    <w:rsid w:val="00D22B10"/>
    <w:rsid w:val="00D25084"/>
    <w:rsid w:val="00D27313"/>
    <w:rsid w:val="00D27F11"/>
    <w:rsid w:val="00D3211F"/>
    <w:rsid w:val="00D34D61"/>
    <w:rsid w:val="00D45D2F"/>
    <w:rsid w:val="00D50D20"/>
    <w:rsid w:val="00D50F3C"/>
    <w:rsid w:val="00D66B17"/>
    <w:rsid w:val="00D66C75"/>
    <w:rsid w:val="00D6720D"/>
    <w:rsid w:val="00D6759E"/>
    <w:rsid w:val="00D760E6"/>
    <w:rsid w:val="00D800C8"/>
    <w:rsid w:val="00D80283"/>
    <w:rsid w:val="00D835A0"/>
    <w:rsid w:val="00D838CB"/>
    <w:rsid w:val="00D84A76"/>
    <w:rsid w:val="00D84ABD"/>
    <w:rsid w:val="00D84E77"/>
    <w:rsid w:val="00D91EF7"/>
    <w:rsid w:val="00D96466"/>
    <w:rsid w:val="00DA53D6"/>
    <w:rsid w:val="00DA7CA7"/>
    <w:rsid w:val="00DB080C"/>
    <w:rsid w:val="00DB58E7"/>
    <w:rsid w:val="00DB7153"/>
    <w:rsid w:val="00DC4966"/>
    <w:rsid w:val="00DC6950"/>
    <w:rsid w:val="00DD25E3"/>
    <w:rsid w:val="00DD3A5A"/>
    <w:rsid w:val="00DE10FA"/>
    <w:rsid w:val="00DE16BA"/>
    <w:rsid w:val="00DE743B"/>
    <w:rsid w:val="00DF6619"/>
    <w:rsid w:val="00E070CA"/>
    <w:rsid w:val="00E11080"/>
    <w:rsid w:val="00E1381E"/>
    <w:rsid w:val="00E21ED2"/>
    <w:rsid w:val="00E3424D"/>
    <w:rsid w:val="00E379E5"/>
    <w:rsid w:val="00E50CB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0700"/>
    <w:rsid w:val="00EC1672"/>
    <w:rsid w:val="00EC493D"/>
    <w:rsid w:val="00ED545F"/>
    <w:rsid w:val="00ED7295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0084"/>
    <w:rsid w:val="00F74539"/>
    <w:rsid w:val="00F8475A"/>
    <w:rsid w:val="00F86C25"/>
    <w:rsid w:val="00F95036"/>
    <w:rsid w:val="00F95F7F"/>
    <w:rsid w:val="00F96774"/>
    <w:rsid w:val="00F971B9"/>
    <w:rsid w:val="00FA0F4A"/>
    <w:rsid w:val="00FA45AA"/>
    <w:rsid w:val="00FA7144"/>
    <w:rsid w:val="00FB6F61"/>
    <w:rsid w:val="00FB767C"/>
    <w:rsid w:val="00FC015F"/>
    <w:rsid w:val="00FC3D04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805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313</cp:revision>
  <cp:lastPrinted>2025-03-27T15:14:00Z</cp:lastPrinted>
  <dcterms:created xsi:type="dcterms:W3CDTF">2025-02-04T05:43:00Z</dcterms:created>
  <dcterms:modified xsi:type="dcterms:W3CDTF">2025-06-16T16:30:00Z</dcterms:modified>
</cp:coreProperties>
</file>