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55EE659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5B500B">
        <w:t>9</w:t>
      </w:r>
      <w:r w:rsidRPr="00824955">
        <w:br/>
      </w:r>
      <w:r w:rsidR="000A7D16" w:rsidRPr="000A7D16">
        <w:t>Работа с API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22DC32B1" w14:textId="04CD5F00" w:rsidR="00F95036" w:rsidRPr="00F95036" w:rsidRDefault="003069D7" w:rsidP="00F95036">
      <w:pPr>
        <w:pStyle w:val="2"/>
        <w:rPr>
          <w:b/>
          <w:bCs w:val="0"/>
        </w:rPr>
      </w:pPr>
      <w:r w:rsidRPr="003069D7">
        <w:t>Изучить процесс работы с API в приложениях Android</w:t>
      </w:r>
      <w:r w:rsidR="00F95036" w:rsidRPr="00F95036">
        <w:t>.</w:t>
      </w:r>
    </w:p>
    <w:p w14:paraId="4239D8D4" w14:textId="380E97A4" w:rsidR="00FA45AA" w:rsidRDefault="00FA45AA" w:rsidP="00382EE2">
      <w:pPr>
        <w:pStyle w:val="1"/>
      </w:pPr>
      <w:r>
        <w:t>Литература</w:t>
      </w:r>
    </w:p>
    <w:p w14:paraId="7768CDD4" w14:textId="0273A7D2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3069D7">
        <w:t>6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4056A05C" w:rsidR="002676DB" w:rsidRPr="00170E54" w:rsidRDefault="00FA45AA" w:rsidP="002676DB">
      <w:pPr>
        <w:pStyle w:val="1"/>
      </w:pPr>
      <w:r>
        <w:t>Задание</w:t>
      </w:r>
    </w:p>
    <w:p w14:paraId="5521F5DE" w14:textId="77777777" w:rsidR="003069D7" w:rsidRDefault="003069D7" w:rsidP="003069D7">
      <w:pPr>
        <w:pStyle w:val="2"/>
      </w:pPr>
      <w:r w:rsidRPr="003069D7">
        <w:t xml:space="preserve">Настройка приложения </w:t>
      </w:r>
    </w:p>
    <w:p w14:paraId="17F8B7B1" w14:textId="77777777" w:rsidR="001A3B63" w:rsidRDefault="003069D7" w:rsidP="001A3B63">
      <w:pPr>
        <w:pStyle w:val="2"/>
        <w:numPr>
          <w:ilvl w:val="2"/>
          <w:numId w:val="6"/>
        </w:numPr>
      </w:pPr>
      <w:r w:rsidRPr="003069D7">
        <w:t xml:space="preserve">Подключить в gradle фреймворк </w:t>
      </w:r>
      <w:r w:rsidRPr="001A3B63">
        <w:rPr>
          <w:lang w:val="en-US"/>
        </w:rPr>
        <w:t>retrofit</w:t>
      </w:r>
      <w:r w:rsidRPr="001A3B63">
        <w:t xml:space="preserve">2: </w:t>
      </w:r>
    </w:p>
    <w:p w14:paraId="0893E7F0" w14:textId="1C482D25" w:rsidR="003069D7" w:rsidRPr="001A3B63" w:rsidRDefault="003069D7" w:rsidP="001A3B63">
      <w:pPr>
        <w:pStyle w:val="2"/>
        <w:numPr>
          <w:ilvl w:val="0"/>
          <w:numId w:val="0"/>
        </w:numPr>
        <w:ind w:left="567"/>
      </w:pPr>
      <w:r w:rsidRPr="001A3B63">
        <w:rPr>
          <w:lang w:val="en-US"/>
        </w:rPr>
        <w:t xml:space="preserve">com.squareup.retrofit2:retrofit:2.9.0 </w:t>
      </w:r>
    </w:p>
    <w:p w14:paraId="7F8FB4EC" w14:textId="77777777" w:rsidR="003069D7" w:rsidRDefault="003069D7" w:rsidP="003069D7">
      <w:r w:rsidRPr="003069D7">
        <w:rPr>
          <w:lang w:val="en-US"/>
        </w:rPr>
        <w:t xml:space="preserve">com.squareup.retrofit2:converter-gson:2.9.0 </w:t>
      </w:r>
    </w:p>
    <w:p w14:paraId="3AF344A7" w14:textId="77777777" w:rsidR="003069D7" w:rsidRDefault="003069D7" w:rsidP="003069D7">
      <w:pPr>
        <w:pStyle w:val="2"/>
        <w:numPr>
          <w:ilvl w:val="2"/>
          <w:numId w:val="6"/>
        </w:numPr>
      </w:pPr>
      <w:r w:rsidRPr="003069D7">
        <w:t>Синхронизировать</w:t>
      </w:r>
      <w:r w:rsidRPr="003069D7">
        <w:rPr>
          <w:lang w:val="en-US"/>
        </w:rPr>
        <w:t xml:space="preserve"> gradle. </w:t>
      </w:r>
    </w:p>
    <w:p w14:paraId="70D9901E" w14:textId="77777777" w:rsidR="003D004C" w:rsidRDefault="003069D7" w:rsidP="003069D7">
      <w:pPr>
        <w:pStyle w:val="2"/>
        <w:numPr>
          <w:ilvl w:val="2"/>
          <w:numId w:val="6"/>
        </w:numPr>
      </w:pPr>
      <w:r w:rsidRPr="003069D7">
        <w:t>Разрешить приложению использование Internet в app &gt; manifests &gt; AndroidManifest.xml. Для этого в тэге manifest перед тэгом application добавить следующий тэг:</w:t>
      </w:r>
      <w:r w:rsidR="003D004C" w:rsidRPr="003D004C">
        <w:t xml:space="preserve"> </w:t>
      </w:r>
    </w:p>
    <w:p w14:paraId="7BEFB839" w14:textId="517AD8BC" w:rsidR="003069D7" w:rsidRPr="003D004C" w:rsidRDefault="003D004C" w:rsidP="003D004C">
      <w:pPr>
        <w:rPr>
          <w:lang w:val="en-US"/>
        </w:rPr>
      </w:pPr>
      <w:r w:rsidRPr="003D004C">
        <w:rPr>
          <w:lang w:val="en-US"/>
        </w:rPr>
        <w:t>&lt;uses-permission android:name="android.permission.INTERNET"/&gt;</w:t>
      </w:r>
      <w:r w:rsidR="003069D7" w:rsidRPr="003D004C">
        <w:rPr>
          <w:lang w:val="en-US"/>
        </w:rPr>
        <w:t xml:space="preserve"> </w:t>
      </w:r>
    </w:p>
    <w:p w14:paraId="70503368" w14:textId="77777777" w:rsidR="003D004C" w:rsidRDefault="003069D7" w:rsidP="003069D7">
      <w:pPr>
        <w:pStyle w:val="2"/>
      </w:pPr>
      <w:r w:rsidRPr="003069D7">
        <w:t xml:space="preserve">Создание классов данных и интерфейса для получения данных о постах Требуемые </w:t>
      </w:r>
    </w:p>
    <w:p w14:paraId="2B8604E5" w14:textId="77777777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Добавить в проект data class Post для представления информации о постах. атрибуты указаны по ссылке </w:t>
      </w:r>
      <w:r w:rsidR="003D004C" w:rsidRPr="003069D7">
        <w:t xml:space="preserve">https://jsonplaceholder.typicode.com/posts </w:t>
      </w:r>
    </w:p>
    <w:p w14:paraId="469806F6" w14:textId="77777777" w:rsidR="003D004C" w:rsidRDefault="003069D7" w:rsidP="003D004C">
      <w:r w:rsidRPr="003069D7">
        <w:t xml:space="preserve">На странице https://jsonplaceholder.typicode.com/guide/ дано описание работы API </w:t>
      </w:r>
    </w:p>
    <w:p w14:paraId="757C9AA1" w14:textId="77777777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Добавить в приложение интерфейс для доступа к постам. В интерфейс добавить функцию с аннотацией @GET для получения списка постов (posts), </w:t>
      </w:r>
    </w:p>
    <w:p w14:paraId="5A879CD7" w14:textId="43B07D42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Добавить REST-клиент, создав класс RestClient. В качестве baseUrl указать: val baseUrl = https://jsonplaceholder.typicode.com/ Добавить в класс функцию для возврата списка постов </w:t>
      </w:r>
    </w:p>
    <w:p w14:paraId="5498737A" w14:textId="77777777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Реализовать вызов функции из п.5.2.3 для отображения данных на экране в LazyColumn </w:t>
      </w:r>
    </w:p>
    <w:p w14:paraId="53DB1898" w14:textId="77777777" w:rsidR="003D004C" w:rsidRDefault="003069D7" w:rsidP="003D004C">
      <w:pPr>
        <w:pStyle w:val="2"/>
      </w:pPr>
      <w:r w:rsidRPr="003069D7">
        <w:t xml:space="preserve">Передача параметров в RestAPI </w:t>
      </w:r>
    </w:p>
    <w:p w14:paraId="7189787C" w14:textId="77777777" w:rsidR="004A060D" w:rsidRDefault="003069D7" w:rsidP="003D004C">
      <w:pPr>
        <w:pStyle w:val="2"/>
        <w:numPr>
          <w:ilvl w:val="2"/>
          <w:numId w:val="6"/>
        </w:numPr>
      </w:pPr>
      <w:r w:rsidRPr="003069D7">
        <w:t xml:space="preserve">В интерфейс из п.5.2.2 добавить: функцию с аннотацией @GET для получения поста по идентификатору (posts/{id}), настроить в ней @Path, функцию с аннотацией @GET для получения списка постов по </w:t>
      </w:r>
      <w:r w:rsidRPr="003069D7">
        <w:lastRenderedPageBreak/>
        <w:t xml:space="preserve">идентификатору пользователя (posts), настроить в ней @Query </w:t>
      </w:r>
    </w:p>
    <w:p w14:paraId="1F5BB7B4" w14:textId="4A7E7CE0" w:rsidR="003D004C" w:rsidRDefault="003069D7" w:rsidP="004A060D">
      <w:r w:rsidRPr="003069D7">
        <w:t xml:space="preserve">На странице https://jsonplaceholder.typicode.com/guide/ дано описание работы API </w:t>
      </w:r>
    </w:p>
    <w:p w14:paraId="3D7F7A5E" w14:textId="77777777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Реализовать вызов функций из п.5.3.1 для отображения данных на экране Данные брать из полей ввода. </w:t>
      </w:r>
    </w:p>
    <w:p w14:paraId="2E1D7012" w14:textId="77777777" w:rsidR="003D004C" w:rsidRDefault="003069D7" w:rsidP="003D004C">
      <w:pPr>
        <w:pStyle w:val="2"/>
      </w:pPr>
      <w:r w:rsidRPr="003069D7">
        <w:t xml:space="preserve">Реализовать метод POST </w:t>
      </w:r>
    </w:p>
    <w:p w14:paraId="5DFA7509" w14:textId="77777777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В интерфейс из п.5.2.2 добавить: функцию с аннотацией @POST для вставки поста (posts) посте список </w:t>
      </w:r>
    </w:p>
    <w:p w14:paraId="6EDA14E3" w14:textId="77777777" w:rsidR="003D004C" w:rsidRDefault="003069D7" w:rsidP="003D004C">
      <w:pPr>
        <w:pStyle w:val="2"/>
        <w:numPr>
          <w:ilvl w:val="2"/>
          <w:numId w:val="6"/>
        </w:numPr>
      </w:pPr>
      <w:r w:rsidRPr="003069D7">
        <w:t xml:space="preserve">Реализовать вызов функции из п.5.4.1 для вставки данных о новом в постов (результат https://jsonplaceholder.typicode.com/guide/) Данные брать из полей ввода. показан на странице </w:t>
      </w:r>
    </w:p>
    <w:p w14:paraId="689B3C7B" w14:textId="05AD1EC6" w:rsidR="0048015F" w:rsidRDefault="003069D7" w:rsidP="0048015F">
      <w:pPr>
        <w:pStyle w:val="2"/>
      </w:pPr>
      <w:r w:rsidRPr="003069D7">
        <w:t xml:space="preserve">Реализовать отображение </w:t>
      </w:r>
      <w:r w:rsidR="00D2208A">
        <w:t>под каждым постом кнопки комментария</w:t>
      </w:r>
      <w:r w:rsidR="0048015F">
        <w:t xml:space="preserve">. При нажатии кнопки </w:t>
      </w:r>
      <w:r w:rsidR="005135B1">
        <w:t xml:space="preserve">необходимо разворачивать </w:t>
      </w:r>
      <w:r w:rsidR="00D2046B">
        <w:t>панель,</w:t>
      </w:r>
      <w:r w:rsidR="005135B1">
        <w:t xml:space="preserve"> </w:t>
      </w:r>
      <w:r w:rsidR="00D05533">
        <w:t xml:space="preserve">в которую загружать список комментариев </w:t>
      </w:r>
      <w:r w:rsidR="00D2046B">
        <w:t>к посту,</w:t>
      </w:r>
      <w:r w:rsidR="00D05533">
        <w:t xml:space="preserve"> полученных с </w:t>
      </w:r>
    </w:p>
    <w:p w14:paraId="37411BD6" w14:textId="2ED548CF" w:rsidR="00D2046B" w:rsidRDefault="00D2046B" w:rsidP="00D2046B">
      <w:pPr>
        <w:pStyle w:val="2"/>
        <w:numPr>
          <w:ilvl w:val="0"/>
          <w:numId w:val="0"/>
        </w:numPr>
        <w:ind w:left="567"/>
        <w:rPr>
          <w:lang w:val="en-US"/>
        </w:rPr>
      </w:pPr>
      <w:hyperlink r:id="rId7" w:history="1">
        <w:r w:rsidRPr="0032247F">
          <w:rPr>
            <w:rStyle w:val="af5"/>
          </w:rPr>
          <w:t>https://jsonplaceholder.typicode.com/posts/</w:t>
        </w:r>
        <w:r w:rsidRPr="0032247F">
          <w:rPr>
            <w:rStyle w:val="af5"/>
          </w:rPr>
          <w:t>{</w:t>
        </w:r>
        <w:r w:rsidRPr="0032247F">
          <w:rPr>
            <w:rStyle w:val="af5"/>
            <w:lang w:val="en-US"/>
          </w:rPr>
          <w:t>id</w:t>
        </w:r>
        <w:r w:rsidRPr="0032247F">
          <w:rPr>
            <w:rStyle w:val="af5"/>
          </w:rPr>
          <w:t>}</w:t>
        </w:r>
        <w:r w:rsidRPr="0032247F">
          <w:rPr>
            <w:rStyle w:val="af5"/>
          </w:rPr>
          <w:t>/comments</w:t>
        </w:r>
      </w:hyperlink>
    </w:p>
    <w:p w14:paraId="09DB14FA" w14:textId="131A5C25" w:rsidR="00D2046B" w:rsidRPr="00D2046B" w:rsidRDefault="00D2046B" w:rsidP="00D2046B">
      <w:pPr>
        <w:pStyle w:val="2"/>
        <w:numPr>
          <w:ilvl w:val="0"/>
          <w:numId w:val="0"/>
        </w:numPr>
        <w:ind w:left="567"/>
        <w:rPr>
          <w:lang w:val="en-US"/>
        </w:rPr>
      </w:pPr>
      <w:r>
        <w:t>или</w:t>
      </w:r>
    </w:p>
    <w:p w14:paraId="45ADE658" w14:textId="459A6933" w:rsidR="00D2046B" w:rsidRPr="00D2046B" w:rsidRDefault="00D2046B" w:rsidP="00D2046B">
      <w:pPr>
        <w:pStyle w:val="2"/>
        <w:numPr>
          <w:ilvl w:val="0"/>
          <w:numId w:val="0"/>
        </w:numPr>
        <w:ind w:left="567"/>
        <w:rPr>
          <w:lang w:val="en-US"/>
        </w:rPr>
      </w:pPr>
      <w:hyperlink r:id="rId8" w:history="1">
        <w:r w:rsidRPr="00D2046B">
          <w:rPr>
            <w:rStyle w:val="af5"/>
            <w:lang w:val="en-US"/>
          </w:rPr>
          <w:t>https://jsonplaceholder.typicode.com/comments</w:t>
        </w:r>
      </w:hyperlink>
      <w:r>
        <w:rPr>
          <w:lang w:val="en-US"/>
        </w:rPr>
        <w:t xml:space="preserve"> </w:t>
      </w:r>
    </w:p>
    <w:p w14:paraId="213BBAC2" w14:textId="70332F7A" w:rsidR="00FA45AA" w:rsidRPr="009E4F37" w:rsidRDefault="00FA45AA" w:rsidP="003D004C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9090A40" w14:textId="77777777" w:rsidR="00D14A61" w:rsidRDefault="00D14A61" w:rsidP="00D14A61">
      <w:pPr>
        <w:pStyle w:val="2"/>
      </w:pPr>
      <w:r w:rsidRPr="00D14A61">
        <w:t xml:space="preserve">Что такое REST? </w:t>
      </w:r>
    </w:p>
    <w:p w14:paraId="05481A14" w14:textId="77777777" w:rsidR="00D14A61" w:rsidRDefault="00D14A61" w:rsidP="00D14A61">
      <w:pPr>
        <w:pStyle w:val="2"/>
      </w:pPr>
      <w:r w:rsidRPr="00D14A61">
        <w:t xml:space="preserve">Какие методы являются стандартными для REST? </w:t>
      </w:r>
    </w:p>
    <w:p w14:paraId="06B9F7AC" w14:textId="77777777" w:rsidR="00D14A61" w:rsidRDefault="00D14A61" w:rsidP="00D14A61">
      <w:pPr>
        <w:pStyle w:val="2"/>
      </w:pPr>
      <w:r w:rsidRPr="00D14A61">
        <w:t xml:space="preserve">Какой формат может быть у данных, возвращаемых при использовании REST? </w:t>
      </w:r>
    </w:p>
    <w:p w14:paraId="26695504" w14:textId="77777777" w:rsidR="00D14A61" w:rsidRDefault="00D14A61" w:rsidP="00D14A61">
      <w:pPr>
        <w:pStyle w:val="2"/>
      </w:pPr>
      <w:r w:rsidRPr="00D14A61">
        <w:t xml:space="preserve">Для чего используется библиотека retrofit2? </w:t>
      </w:r>
    </w:p>
    <w:p w14:paraId="097AA355" w14:textId="0857ABE0" w:rsidR="00244F61" w:rsidRDefault="00D14A61" w:rsidP="00D14A61">
      <w:pPr>
        <w:pStyle w:val="2"/>
      </w:pPr>
      <w:r w:rsidRPr="00D14A61">
        <w:t>Как в манифесте Android разрешить использование интернет?</w:t>
      </w:r>
    </w:p>
    <w:sectPr w:rsidR="00244F61" w:rsidSect="00A55C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FFC11" w14:textId="77777777" w:rsidR="00D2046B" w:rsidRDefault="00D2046B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6BEEF" w14:textId="77777777" w:rsidR="00D2046B" w:rsidRDefault="00D2046B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5AA3" w14:textId="77777777" w:rsidR="00D2046B" w:rsidRDefault="00D2046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2D6C5" w14:textId="77777777" w:rsidR="00D2046B" w:rsidRDefault="00D2046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9E945" w14:textId="77777777" w:rsidR="00D2046B" w:rsidRDefault="00D2046B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E814BF" w:rsidR="00A55CB3" w:rsidRPr="00D2046B" w:rsidRDefault="00A55CB3" w:rsidP="00A55CB3">
    <w:pPr>
      <w:pStyle w:val="af1"/>
      <w:jc w:val="right"/>
    </w:pPr>
    <w:r>
      <w:t>Составил: Маломан Ю.С.</w:t>
    </w:r>
    <w:r w:rsidR="00D2046B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228C"/>
    <w:rsid w:val="0006339C"/>
    <w:rsid w:val="00070FAF"/>
    <w:rsid w:val="00082CD7"/>
    <w:rsid w:val="00082D0F"/>
    <w:rsid w:val="000839DF"/>
    <w:rsid w:val="00091DFA"/>
    <w:rsid w:val="000A318E"/>
    <w:rsid w:val="000A7D16"/>
    <w:rsid w:val="000B513A"/>
    <w:rsid w:val="000C39E1"/>
    <w:rsid w:val="000C5444"/>
    <w:rsid w:val="000D49E8"/>
    <w:rsid w:val="000D6282"/>
    <w:rsid w:val="000E0039"/>
    <w:rsid w:val="000F20E6"/>
    <w:rsid w:val="00111B29"/>
    <w:rsid w:val="00111B90"/>
    <w:rsid w:val="0011466E"/>
    <w:rsid w:val="00117C91"/>
    <w:rsid w:val="001315B2"/>
    <w:rsid w:val="001344A4"/>
    <w:rsid w:val="00151972"/>
    <w:rsid w:val="00155593"/>
    <w:rsid w:val="00155D5D"/>
    <w:rsid w:val="001577AF"/>
    <w:rsid w:val="001707A2"/>
    <w:rsid w:val="00170E54"/>
    <w:rsid w:val="0017150B"/>
    <w:rsid w:val="00174882"/>
    <w:rsid w:val="00174DB3"/>
    <w:rsid w:val="0018259A"/>
    <w:rsid w:val="001834E5"/>
    <w:rsid w:val="001841A3"/>
    <w:rsid w:val="00185F85"/>
    <w:rsid w:val="00193FD5"/>
    <w:rsid w:val="001974B9"/>
    <w:rsid w:val="001A1A3E"/>
    <w:rsid w:val="001A3B63"/>
    <w:rsid w:val="001A5BB4"/>
    <w:rsid w:val="001A7E28"/>
    <w:rsid w:val="001B1DA2"/>
    <w:rsid w:val="001B6977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17F8B"/>
    <w:rsid w:val="002228AB"/>
    <w:rsid w:val="0023422D"/>
    <w:rsid w:val="00243AEB"/>
    <w:rsid w:val="00244F61"/>
    <w:rsid w:val="0024531C"/>
    <w:rsid w:val="00245B2B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A5F51"/>
    <w:rsid w:val="002C7986"/>
    <w:rsid w:val="002E220D"/>
    <w:rsid w:val="002E48DD"/>
    <w:rsid w:val="002F1949"/>
    <w:rsid w:val="002F710D"/>
    <w:rsid w:val="00301406"/>
    <w:rsid w:val="0030560F"/>
    <w:rsid w:val="003069D7"/>
    <w:rsid w:val="00307172"/>
    <w:rsid w:val="00307855"/>
    <w:rsid w:val="003270F0"/>
    <w:rsid w:val="003470F5"/>
    <w:rsid w:val="0035057A"/>
    <w:rsid w:val="00357D90"/>
    <w:rsid w:val="00367795"/>
    <w:rsid w:val="003701D8"/>
    <w:rsid w:val="00376509"/>
    <w:rsid w:val="003767EF"/>
    <w:rsid w:val="0038239B"/>
    <w:rsid w:val="00382EE2"/>
    <w:rsid w:val="003870A1"/>
    <w:rsid w:val="003C74AA"/>
    <w:rsid w:val="003D004C"/>
    <w:rsid w:val="003D76AF"/>
    <w:rsid w:val="003E0728"/>
    <w:rsid w:val="003F6F7C"/>
    <w:rsid w:val="004012F9"/>
    <w:rsid w:val="00412EC6"/>
    <w:rsid w:val="004220B0"/>
    <w:rsid w:val="00423795"/>
    <w:rsid w:val="004254E7"/>
    <w:rsid w:val="004317DB"/>
    <w:rsid w:val="00432B3F"/>
    <w:rsid w:val="00432DBE"/>
    <w:rsid w:val="00433027"/>
    <w:rsid w:val="00433CF3"/>
    <w:rsid w:val="00436869"/>
    <w:rsid w:val="00446DE6"/>
    <w:rsid w:val="00456F3B"/>
    <w:rsid w:val="00460BB1"/>
    <w:rsid w:val="004728B9"/>
    <w:rsid w:val="00476BBF"/>
    <w:rsid w:val="00476FE3"/>
    <w:rsid w:val="0048015F"/>
    <w:rsid w:val="00480587"/>
    <w:rsid w:val="00490DA5"/>
    <w:rsid w:val="00494985"/>
    <w:rsid w:val="004978EC"/>
    <w:rsid w:val="004A060D"/>
    <w:rsid w:val="004A2EDD"/>
    <w:rsid w:val="004A368A"/>
    <w:rsid w:val="004A666A"/>
    <w:rsid w:val="004B033B"/>
    <w:rsid w:val="004B1C88"/>
    <w:rsid w:val="004C009E"/>
    <w:rsid w:val="004C2480"/>
    <w:rsid w:val="004C68B5"/>
    <w:rsid w:val="004D4369"/>
    <w:rsid w:val="004D6540"/>
    <w:rsid w:val="004E59B0"/>
    <w:rsid w:val="004E5BA0"/>
    <w:rsid w:val="004E7BED"/>
    <w:rsid w:val="0050048C"/>
    <w:rsid w:val="005045F3"/>
    <w:rsid w:val="005135B1"/>
    <w:rsid w:val="0051771E"/>
    <w:rsid w:val="005225E8"/>
    <w:rsid w:val="00522716"/>
    <w:rsid w:val="005231CC"/>
    <w:rsid w:val="00524692"/>
    <w:rsid w:val="0052614A"/>
    <w:rsid w:val="0053122E"/>
    <w:rsid w:val="00531910"/>
    <w:rsid w:val="00543084"/>
    <w:rsid w:val="00546A2C"/>
    <w:rsid w:val="00547008"/>
    <w:rsid w:val="0055027A"/>
    <w:rsid w:val="00550ADC"/>
    <w:rsid w:val="0056123E"/>
    <w:rsid w:val="00561BBF"/>
    <w:rsid w:val="0056679A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32E0"/>
    <w:rsid w:val="005B48CD"/>
    <w:rsid w:val="005B500B"/>
    <w:rsid w:val="005B6A98"/>
    <w:rsid w:val="005D57B6"/>
    <w:rsid w:val="00601E65"/>
    <w:rsid w:val="00602D9E"/>
    <w:rsid w:val="00605956"/>
    <w:rsid w:val="00605F5D"/>
    <w:rsid w:val="0061445E"/>
    <w:rsid w:val="00614FD1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B139F"/>
    <w:rsid w:val="006D0C30"/>
    <w:rsid w:val="006D4F24"/>
    <w:rsid w:val="006D6EBE"/>
    <w:rsid w:val="006E08C4"/>
    <w:rsid w:val="006E28D9"/>
    <w:rsid w:val="006E2B52"/>
    <w:rsid w:val="006E6843"/>
    <w:rsid w:val="00701A12"/>
    <w:rsid w:val="00710836"/>
    <w:rsid w:val="0071262F"/>
    <w:rsid w:val="0071320A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26B3"/>
    <w:rsid w:val="007C4FE2"/>
    <w:rsid w:val="007D15A1"/>
    <w:rsid w:val="007D3168"/>
    <w:rsid w:val="007D4E0F"/>
    <w:rsid w:val="007D5AB9"/>
    <w:rsid w:val="007E4EB5"/>
    <w:rsid w:val="007F3E67"/>
    <w:rsid w:val="00812B08"/>
    <w:rsid w:val="00813293"/>
    <w:rsid w:val="00814C20"/>
    <w:rsid w:val="0082374D"/>
    <w:rsid w:val="00824955"/>
    <w:rsid w:val="00827438"/>
    <w:rsid w:val="00832C88"/>
    <w:rsid w:val="00840D63"/>
    <w:rsid w:val="00850810"/>
    <w:rsid w:val="00855871"/>
    <w:rsid w:val="0085777B"/>
    <w:rsid w:val="008629B7"/>
    <w:rsid w:val="00867E43"/>
    <w:rsid w:val="008736EC"/>
    <w:rsid w:val="008754E2"/>
    <w:rsid w:val="00876E8B"/>
    <w:rsid w:val="00877E1C"/>
    <w:rsid w:val="00890E40"/>
    <w:rsid w:val="008921AE"/>
    <w:rsid w:val="008B13BF"/>
    <w:rsid w:val="008B3C92"/>
    <w:rsid w:val="008C30FF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35461"/>
    <w:rsid w:val="00935CB1"/>
    <w:rsid w:val="00941D12"/>
    <w:rsid w:val="00946917"/>
    <w:rsid w:val="00950051"/>
    <w:rsid w:val="00957C72"/>
    <w:rsid w:val="00960202"/>
    <w:rsid w:val="00965C8E"/>
    <w:rsid w:val="00967679"/>
    <w:rsid w:val="00972F93"/>
    <w:rsid w:val="009749F9"/>
    <w:rsid w:val="009821F9"/>
    <w:rsid w:val="00983AB1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26723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86CE3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01CD"/>
    <w:rsid w:val="00B25DDA"/>
    <w:rsid w:val="00B26F2E"/>
    <w:rsid w:val="00B43A88"/>
    <w:rsid w:val="00B441E6"/>
    <w:rsid w:val="00B54F24"/>
    <w:rsid w:val="00B568CF"/>
    <w:rsid w:val="00B63D98"/>
    <w:rsid w:val="00B6711F"/>
    <w:rsid w:val="00B75290"/>
    <w:rsid w:val="00B82519"/>
    <w:rsid w:val="00B86B05"/>
    <w:rsid w:val="00B904BB"/>
    <w:rsid w:val="00BE08FB"/>
    <w:rsid w:val="00BE4911"/>
    <w:rsid w:val="00BF6607"/>
    <w:rsid w:val="00C01869"/>
    <w:rsid w:val="00C0304D"/>
    <w:rsid w:val="00C0520D"/>
    <w:rsid w:val="00C0609D"/>
    <w:rsid w:val="00C21426"/>
    <w:rsid w:val="00C33621"/>
    <w:rsid w:val="00C41CA8"/>
    <w:rsid w:val="00C429C5"/>
    <w:rsid w:val="00C43E99"/>
    <w:rsid w:val="00C46B83"/>
    <w:rsid w:val="00C47510"/>
    <w:rsid w:val="00C5103C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4CE2"/>
    <w:rsid w:val="00CC6D49"/>
    <w:rsid w:val="00CD50D8"/>
    <w:rsid w:val="00CD5DA1"/>
    <w:rsid w:val="00CD71FD"/>
    <w:rsid w:val="00CF0E87"/>
    <w:rsid w:val="00CF4976"/>
    <w:rsid w:val="00CF7B9D"/>
    <w:rsid w:val="00D0337E"/>
    <w:rsid w:val="00D054E9"/>
    <w:rsid w:val="00D05533"/>
    <w:rsid w:val="00D056B2"/>
    <w:rsid w:val="00D14A61"/>
    <w:rsid w:val="00D1622F"/>
    <w:rsid w:val="00D2046B"/>
    <w:rsid w:val="00D2208A"/>
    <w:rsid w:val="00D2289A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0283"/>
    <w:rsid w:val="00D835A0"/>
    <w:rsid w:val="00D838CB"/>
    <w:rsid w:val="00D84A76"/>
    <w:rsid w:val="00D84ABD"/>
    <w:rsid w:val="00D84E77"/>
    <w:rsid w:val="00D91EF7"/>
    <w:rsid w:val="00D96466"/>
    <w:rsid w:val="00DA53D6"/>
    <w:rsid w:val="00DA7CA7"/>
    <w:rsid w:val="00DB080C"/>
    <w:rsid w:val="00DB58E7"/>
    <w:rsid w:val="00DB7153"/>
    <w:rsid w:val="00DC6950"/>
    <w:rsid w:val="00DD25E3"/>
    <w:rsid w:val="00DD3A5A"/>
    <w:rsid w:val="00DE10FA"/>
    <w:rsid w:val="00DE16BA"/>
    <w:rsid w:val="00DE743B"/>
    <w:rsid w:val="00DF6619"/>
    <w:rsid w:val="00E070CA"/>
    <w:rsid w:val="00E11080"/>
    <w:rsid w:val="00E1381E"/>
    <w:rsid w:val="00E21ED2"/>
    <w:rsid w:val="00E3424D"/>
    <w:rsid w:val="00E379E5"/>
    <w:rsid w:val="00E50CB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0700"/>
    <w:rsid w:val="00EC1672"/>
    <w:rsid w:val="00EC493D"/>
    <w:rsid w:val="00ED545F"/>
    <w:rsid w:val="00ED7295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0084"/>
    <w:rsid w:val="00F74539"/>
    <w:rsid w:val="00F8475A"/>
    <w:rsid w:val="00F86C25"/>
    <w:rsid w:val="00F95036"/>
    <w:rsid w:val="00F95F7F"/>
    <w:rsid w:val="00F96774"/>
    <w:rsid w:val="00F971B9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comment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/%7bid%7d/commen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794</TotalTime>
  <Pages>2</Pages>
  <Words>390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306</cp:revision>
  <cp:lastPrinted>2025-03-27T15:14:00Z</cp:lastPrinted>
  <dcterms:created xsi:type="dcterms:W3CDTF">2025-02-04T05:43:00Z</dcterms:created>
  <dcterms:modified xsi:type="dcterms:W3CDTF">2025-06-08T19:04:00Z</dcterms:modified>
</cp:coreProperties>
</file>