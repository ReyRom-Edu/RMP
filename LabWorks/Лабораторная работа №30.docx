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551FEFBC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493169">
        <w:t>30</w:t>
      </w:r>
      <w:r w:rsidRPr="00824955">
        <w:br/>
      </w:r>
      <w:r w:rsidR="00086326" w:rsidRPr="00086326">
        <w:t>Тестирование и оптимизация мобильного приложения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22DC32B1" w14:textId="418EAE10" w:rsidR="00F95036" w:rsidRPr="00F95036" w:rsidRDefault="000B4B31" w:rsidP="00F95036">
      <w:pPr>
        <w:pStyle w:val="2"/>
        <w:rPr>
          <w:b/>
          <w:bCs w:val="0"/>
        </w:rPr>
      </w:pPr>
      <w:r w:rsidRPr="000B4B31">
        <w:t xml:space="preserve">Изучить процесс тестирования и оптимизации приложений </w:t>
      </w:r>
      <w:proofErr w:type="spellStart"/>
      <w:r w:rsidRPr="000B4B31">
        <w:t>Android</w:t>
      </w:r>
      <w:proofErr w:type="spellEnd"/>
      <w:r w:rsidR="00F95036" w:rsidRPr="00F95036">
        <w:t>.</w:t>
      </w:r>
    </w:p>
    <w:p w14:paraId="4239D8D4" w14:textId="380E97A4" w:rsidR="00FA45AA" w:rsidRDefault="00FA45AA" w:rsidP="00382EE2">
      <w:pPr>
        <w:pStyle w:val="1"/>
      </w:pPr>
      <w:r>
        <w:t>Литература</w:t>
      </w:r>
    </w:p>
    <w:p w14:paraId="7768CDD4" w14:textId="0273A7D2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3069D7">
        <w:t>6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4056A05C" w:rsidR="002676DB" w:rsidRPr="00170E54" w:rsidRDefault="00FA45AA" w:rsidP="002676DB">
      <w:pPr>
        <w:pStyle w:val="1"/>
      </w:pPr>
      <w:r>
        <w:t>Задание</w:t>
      </w:r>
    </w:p>
    <w:p w14:paraId="1E44B04E" w14:textId="0C46BE1E" w:rsidR="009233BE" w:rsidRDefault="00C733AB" w:rsidP="009233BE">
      <w:pPr>
        <w:pStyle w:val="2"/>
      </w:pPr>
      <w:r>
        <w:t>Отладка приложений</w:t>
      </w:r>
    </w:p>
    <w:p w14:paraId="45ADE658" w14:textId="357A9865" w:rsidR="00D2046B" w:rsidRDefault="009233BE" w:rsidP="009233BE">
      <w:pPr>
        <w:pStyle w:val="2"/>
        <w:numPr>
          <w:ilvl w:val="2"/>
          <w:numId w:val="6"/>
        </w:numPr>
      </w:pPr>
      <w:r w:rsidRPr="009233BE">
        <w:t xml:space="preserve">Добавить в приложение функцию, вычисляющую </w:t>
      </w:r>
      <w:r w:rsidR="00C733AB">
        <w:t>частное</w:t>
      </w:r>
      <w:r w:rsidRPr="009233BE">
        <w:t xml:space="preserve"> двух чисел и возвращающую результат</w:t>
      </w:r>
      <w:r w:rsidR="00B34042">
        <w:t xml:space="preserve"> (при делении на ноль функция должна выбрасывать исключение)</w:t>
      </w:r>
      <w:r w:rsidRPr="009233BE">
        <w:t>. Добавить точки останова на вызове функции и внутри функции.</w:t>
      </w:r>
    </w:p>
    <w:p w14:paraId="72590DA9" w14:textId="13E12357" w:rsidR="009233BE" w:rsidRDefault="00C733AB" w:rsidP="009233BE">
      <w:pPr>
        <w:pStyle w:val="2"/>
        <w:numPr>
          <w:ilvl w:val="2"/>
          <w:numId w:val="6"/>
        </w:numPr>
      </w:pPr>
      <w:r w:rsidRPr="00C733AB">
        <w:t xml:space="preserve">Запустить мобильное приложение в режиме отладки (пиктограмма с жуком), проверить, что выполняется остановка на </w:t>
      </w:r>
      <w:proofErr w:type="spellStart"/>
      <w:r w:rsidRPr="00C733AB">
        <w:t>брейкпоинтах</w:t>
      </w:r>
      <w:proofErr w:type="spellEnd"/>
      <w:r w:rsidRPr="00C733AB">
        <w:t>.</w:t>
      </w:r>
    </w:p>
    <w:p w14:paraId="1089EE17" w14:textId="032528E7" w:rsidR="00356B0D" w:rsidRDefault="001C3148" w:rsidP="00356B0D">
      <w:pPr>
        <w:pStyle w:val="2"/>
      </w:pPr>
      <w:r w:rsidRPr="001C3148">
        <w:t>Логирование</w:t>
      </w:r>
    </w:p>
    <w:p w14:paraId="308D76E9" w14:textId="77777777" w:rsidR="001C3148" w:rsidRDefault="001C3148" w:rsidP="001C3148">
      <w:pPr>
        <w:pStyle w:val="2"/>
        <w:numPr>
          <w:ilvl w:val="2"/>
          <w:numId w:val="6"/>
        </w:numPr>
      </w:pPr>
      <w:r w:rsidRPr="001C3148">
        <w:t xml:space="preserve">Реализовать вывод данных в </w:t>
      </w:r>
      <w:proofErr w:type="spellStart"/>
      <w:r w:rsidRPr="001C3148">
        <w:t>Logcat</w:t>
      </w:r>
      <w:proofErr w:type="spellEnd"/>
      <w:r w:rsidRPr="001C3148">
        <w:t xml:space="preserve">, используя различные функции </w:t>
      </w:r>
      <w:proofErr w:type="spellStart"/>
      <w:r w:rsidRPr="001C3148">
        <w:t>Log</w:t>
      </w:r>
      <w:proofErr w:type="spellEnd"/>
      <w:r w:rsidRPr="001C3148">
        <w:t>:</w:t>
      </w:r>
    </w:p>
    <w:p w14:paraId="563E4188" w14:textId="5C92831F" w:rsidR="001C3148" w:rsidRDefault="001C3148" w:rsidP="001C3148">
      <w:r w:rsidRPr="001C3148">
        <w:t xml:space="preserve">- </w:t>
      </w:r>
      <w:proofErr w:type="spellStart"/>
      <w:r w:rsidRPr="001C3148">
        <w:t>Log.e</w:t>
      </w:r>
      <w:proofErr w:type="spellEnd"/>
      <w:r w:rsidRPr="001C3148">
        <w:t>() - ошибки (</w:t>
      </w:r>
      <w:proofErr w:type="spellStart"/>
      <w:r w:rsidRPr="001C3148">
        <w:t>error</w:t>
      </w:r>
      <w:proofErr w:type="spellEnd"/>
      <w:r w:rsidRPr="001C3148">
        <w:t>)</w:t>
      </w:r>
    </w:p>
    <w:p w14:paraId="3C7447D4" w14:textId="77777777" w:rsidR="001C3148" w:rsidRDefault="001C3148" w:rsidP="001C3148">
      <w:r w:rsidRPr="001C3148">
        <w:t xml:space="preserve">- </w:t>
      </w:r>
      <w:proofErr w:type="spellStart"/>
      <w:r w:rsidRPr="001C3148">
        <w:t>Log.w</w:t>
      </w:r>
      <w:proofErr w:type="spellEnd"/>
      <w:r w:rsidRPr="001C3148">
        <w:t>() - предупреждения (</w:t>
      </w:r>
      <w:proofErr w:type="spellStart"/>
      <w:r w:rsidRPr="001C3148">
        <w:t>warning</w:t>
      </w:r>
      <w:proofErr w:type="spellEnd"/>
      <w:r w:rsidRPr="001C3148">
        <w:t>)</w:t>
      </w:r>
    </w:p>
    <w:p w14:paraId="62B046AD" w14:textId="77777777" w:rsidR="001C3148" w:rsidRDefault="001C3148" w:rsidP="001C3148">
      <w:r w:rsidRPr="001C3148">
        <w:t xml:space="preserve">- </w:t>
      </w:r>
      <w:proofErr w:type="spellStart"/>
      <w:r w:rsidRPr="001C3148">
        <w:t>Log.i</w:t>
      </w:r>
      <w:proofErr w:type="spellEnd"/>
      <w:r w:rsidRPr="001C3148">
        <w:t>() - информация (</w:t>
      </w:r>
      <w:proofErr w:type="spellStart"/>
      <w:r w:rsidRPr="001C3148">
        <w:t>info</w:t>
      </w:r>
      <w:proofErr w:type="spellEnd"/>
      <w:r w:rsidRPr="001C3148">
        <w:t>)</w:t>
      </w:r>
    </w:p>
    <w:p w14:paraId="17BB2750" w14:textId="77777777" w:rsidR="001C3148" w:rsidRDefault="001C3148" w:rsidP="001C3148">
      <w:r w:rsidRPr="001C3148">
        <w:t xml:space="preserve">- </w:t>
      </w:r>
      <w:proofErr w:type="spellStart"/>
      <w:r w:rsidRPr="001C3148">
        <w:t>Log.d</w:t>
      </w:r>
      <w:proofErr w:type="spellEnd"/>
      <w:r w:rsidRPr="001C3148">
        <w:t>() - отладка (</w:t>
      </w:r>
      <w:proofErr w:type="spellStart"/>
      <w:r w:rsidRPr="001C3148">
        <w:t>debug</w:t>
      </w:r>
      <w:proofErr w:type="spellEnd"/>
      <w:r w:rsidRPr="001C3148">
        <w:t>)</w:t>
      </w:r>
    </w:p>
    <w:p w14:paraId="0BCBB0F4" w14:textId="1F944F83" w:rsidR="001C3148" w:rsidRDefault="001C3148" w:rsidP="001C3148">
      <w:r w:rsidRPr="001C3148">
        <w:t xml:space="preserve">- </w:t>
      </w:r>
      <w:proofErr w:type="spellStart"/>
      <w:r w:rsidRPr="001C3148">
        <w:t>Log.v</w:t>
      </w:r>
      <w:proofErr w:type="spellEnd"/>
      <w:r w:rsidRPr="001C3148">
        <w:t>() - подробности (</w:t>
      </w:r>
      <w:proofErr w:type="spellStart"/>
      <w:r w:rsidRPr="001C3148">
        <w:t>verbose</w:t>
      </w:r>
      <w:proofErr w:type="spellEnd"/>
      <w:r w:rsidRPr="001C3148">
        <w:t>)</w:t>
      </w:r>
    </w:p>
    <w:p w14:paraId="06E8943D" w14:textId="2ED563E1" w:rsidR="00B34042" w:rsidRDefault="008C4D03" w:rsidP="008C4D03">
      <w:pPr>
        <w:pStyle w:val="2"/>
        <w:numPr>
          <w:ilvl w:val="2"/>
          <w:numId w:val="6"/>
        </w:numPr>
      </w:pPr>
      <w:r>
        <w:t xml:space="preserve">Добавить логирование </w:t>
      </w:r>
      <w:r w:rsidR="00321F98">
        <w:t>ошибки деления при обработке исключения деления на 0 в функции.</w:t>
      </w:r>
    </w:p>
    <w:p w14:paraId="0F4F9D4C" w14:textId="55E1A9AC" w:rsidR="00321F98" w:rsidRDefault="004D33ED" w:rsidP="00321F98">
      <w:pPr>
        <w:pStyle w:val="2"/>
      </w:pPr>
      <w:r w:rsidRPr="004D33ED">
        <w:t>Модульное тестирование</w:t>
      </w:r>
    </w:p>
    <w:p w14:paraId="698945C8" w14:textId="3A4B734B" w:rsidR="004D33ED" w:rsidRDefault="004D33ED" w:rsidP="004D33ED">
      <w:pPr>
        <w:pStyle w:val="2"/>
        <w:numPr>
          <w:ilvl w:val="2"/>
          <w:numId w:val="6"/>
        </w:numPr>
      </w:pPr>
      <w:r>
        <w:t xml:space="preserve">Изучить содержимое файла </w:t>
      </w:r>
      <w:proofErr w:type="spellStart"/>
      <w:r w:rsidRPr="004D33ED">
        <w:t>ExampleUnitTest</w:t>
      </w:r>
      <w:proofErr w:type="spellEnd"/>
    </w:p>
    <w:p w14:paraId="616A3E97" w14:textId="3B86951E" w:rsidR="007C64CF" w:rsidRDefault="007C64CF" w:rsidP="007C64CF">
      <w:pPr>
        <w:pStyle w:val="2"/>
        <w:numPr>
          <w:ilvl w:val="2"/>
          <w:numId w:val="6"/>
        </w:numPr>
      </w:pPr>
      <w:r>
        <w:t>Добавить в приложение новые модульные тесты для позитивных и негативных сценариев вызова функции деления.</w:t>
      </w:r>
    </w:p>
    <w:p w14:paraId="0404C038" w14:textId="64706912" w:rsidR="007C64CF" w:rsidRDefault="007C64CF" w:rsidP="007C64CF">
      <w:pPr>
        <w:pStyle w:val="2"/>
        <w:numPr>
          <w:ilvl w:val="2"/>
          <w:numId w:val="6"/>
        </w:numPr>
      </w:pPr>
      <w:r>
        <w:t>Выполнить тесты, проанализировать полученный результат.</w:t>
      </w:r>
    </w:p>
    <w:p w14:paraId="433EEEDD" w14:textId="2E5F888A" w:rsidR="00993508" w:rsidRDefault="00993508" w:rsidP="00914E94">
      <w:pPr>
        <w:pStyle w:val="2"/>
      </w:pPr>
      <w:r>
        <w:t>Тестирование интерфейса</w:t>
      </w:r>
    </w:p>
    <w:p w14:paraId="32335A8A" w14:textId="6604F2BB" w:rsidR="00993508" w:rsidRDefault="006F20A0" w:rsidP="00993508">
      <w:pPr>
        <w:pStyle w:val="2"/>
        <w:numPr>
          <w:ilvl w:val="2"/>
          <w:numId w:val="6"/>
        </w:numPr>
      </w:pPr>
      <w:r>
        <w:t xml:space="preserve">Добавить в приложение </w:t>
      </w:r>
      <w:r>
        <w:rPr>
          <w:lang w:val="en-US"/>
        </w:rPr>
        <w:t>Composable</w:t>
      </w:r>
      <w:r w:rsidRPr="006F20A0">
        <w:t>-</w:t>
      </w:r>
      <w:r>
        <w:t xml:space="preserve">функцию </w:t>
      </w:r>
      <w:r w:rsidR="00C64726">
        <w:t xml:space="preserve">с полями ввода логина, пароля и кнопкой войти. </w:t>
      </w:r>
      <w:r w:rsidR="00852957">
        <w:t xml:space="preserve">При вводе данных и нажатии на «Вход» в метке под кнопкой должен отображаться текст </w:t>
      </w:r>
      <w:r w:rsidR="005D662B">
        <w:t>с сообщением об успешной/неуспешной авторизации. Вход</w:t>
      </w:r>
      <w:r w:rsidR="00852957">
        <w:t xml:space="preserve"> осуществляется только если </w:t>
      </w:r>
      <w:r w:rsidR="00852957">
        <w:lastRenderedPageBreak/>
        <w:t xml:space="preserve">учетные данные пользователя </w:t>
      </w:r>
      <w:r w:rsidR="005D662B">
        <w:t>есть в списке, который хранится в приложении.</w:t>
      </w:r>
    </w:p>
    <w:p w14:paraId="26C78D5D" w14:textId="77777777" w:rsidR="004B1DDE" w:rsidRDefault="005D662B" w:rsidP="004B1DDE">
      <w:pPr>
        <w:pStyle w:val="2"/>
        <w:numPr>
          <w:ilvl w:val="2"/>
          <w:numId w:val="6"/>
        </w:numPr>
      </w:pPr>
      <w:r>
        <w:t xml:space="preserve">Добавить </w:t>
      </w:r>
      <w:r w:rsidR="00914E94">
        <w:t xml:space="preserve">в приложение </w:t>
      </w:r>
      <w:r w:rsidR="000C3AED">
        <w:t>два</w:t>
      </w:r>
      <w:r w:rsidR="00914E94">
        <w:t xml:space="preserve"> тест</w:t>
      </w:r>
      <w:r w:rsidR="000C3AED">
        <w:t>а</w:t>
      </w:r>
      <w:r w:rsidR="004B1DDE">
        <w:t xml:space="preserve"> (позитивный и негативный)</w:t>
      </w:r>
      <w:r w:rsidR="00914E94">
        <w:t xml:space="preserve"> пользовательского интерфейса</w:t>
      </w:r>
      <w:r w:rsidR="003F53B5">
        <w:t xml:space="preserve"> для проверки работы функции из п.5.4.1</w:t>
      </w:r>
      <w:r w:rsidR="000C3AED">
        <w:t xml:space="preserve">. </w:t>
      </w:r>
    </w:p>
    <w:p w14:paraId="3D1FDAAA" w14:textId="3AECBAD0" w:rsidR="003F53B5" w:rsidRPr="006F20A0" w:rsidRDefault="000C3AED" w:rsidP="004B1DDE">
      <w:r>
        <w:t xml:space="preserve">Для </w:t>
      </w:r>
      <w:r w:rsidR="004B1DDE">
        <w:t>получения доступа к полям ввода использовать тестовые теги, для доступа к кнопке использовать семантическое свойство, а для доступа к метке использовать поиск по тексту.</w:t>
      </w:r>
    </w:p>
    <w:p w14:paraId="213BBAC2" w14:textId="70332F7A" w:rsidR="00FA45AA" w:rsidRPr="009E4F37" w:rsidRDefault="00FA45AA" w:rsidP="003D004C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4F62372F" w14:textId="77777777" w:rsidR="00EC2B84" w:rsidRDefault="00EC2B84" w:rsidP="00EC2B84">
      <w:pPr>
        <w:pStyle w:val="2"/>
      </w:pPr>
      <w:r w:rsidRPr="00EC2B84">
        <w:t xml:space="preserve">Что такое модульное тестирование? </w:t>
      </w:r>
    </w:p>
    <w:p w14:paraId="78C289C6" w14:textId="77777777" w:rsidR="00EC2B84" w:rsidRDefault="00EC2B84" w:rsidP="00EC2B84">
      <w:pPr>
        <w:pStyle w:val="2"/>
      </w:pPr>
      <w:r w:rsidRPr="00EC2B84">
        <w:t xml:space="preserve">В какой папке проекта хранятся модульные тесты? </w:t>
      </w:r>
    </w:p>
    <w:p w14:paraId="45559242" w14:textId="77777777" w:rsidR="00EC2B84" w:rsidRDefault="00EC2B84" w:rsidP="00EC2B84">
      <w:pPr>
        <w:pStyle w:val="2"/>
      </w:pPr>
      <w:r w:rsidRPr="00EC2B84">
        <w:t xml:space="preserve">Как добавить точку останова в приложение? </w:t>
      </w:r>
    </w:p>
    <w:p w14:paraId="097AA355" w14:textId="77A663F4" w:rsidR="00244F61" w:rsidRDefault="00EC2B84" w:rsidP="00EC2B84">
      <w:pPr>
        <w:pStyle w:val="2"/>
      </w:pPr>
      <w:r w:rsidRPr="00EC2B84">
        <w:t>Как запустить приложение в режиме отладки?</w:t>
      </w:r>
    </w:p>
    <w:sectPr w:rsidR="00244F61" w:rsidSect="00A55C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FFC11" w14:textId="77777777" w:rsidR="00D2046B" w:rsidRDefault="00D2046B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6BEEF" w14:textId="77777777" w:rsidR="00D2046B" w:rsidRDefault="00D2046B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15AA3" w14:textId="77777777" w:rsidR="00D2046B" w:rsidRDefault="00D2046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2D6C5" w14:textId="77777777" w:rsidR="00D2046B" w:rsidRDefault="00D2046B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9E945" w14:textId="77777777" w:rsidR="00D2046B" w:rsidRDefault="00D2046B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32E814BF" w:rsidR="00A55CB3" w:rsidRPr="00D2046B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  <w:r w:rsidR="00D2046B">
      <w:t xml:space="preserve">, Садовский </w:t>
    </w:r>
    <w:proofErr w:type="gramStart"/>
    <w:r w:rsidR="00D2046B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1D08"/>
    <w:rsid w:val="000440BD"/>
    <w:rsid w:val="0006228C"/>
    <w:rsid w:val="0006339C"/>
    <w:rsid w:val="00070FAF"/>
    <w:rsid w:val="00082CD7"/>
    <w:rsid w:val="00082D0F"/>
    <w:rsid w:val="000839DF"/>
    <w:rsid w:val="00086326"/>
    <w:rsid w:val="00091DFA"/>
    <w:rsid w:val="000A318E"/>
    <w:rsid w:val="000A7D16"/>
    <w:rsid w:val="000B4B31"/>
    <w:rsid w:val="000B513A"/>
    <w:rsid w:val="000C39E1"/>
    <w:rsid w:val="000C3AED"/>
    <w:rsid w:val="000C5444"/>
    <w:rsid w:val="000D49E8"/>
    <w:rsid w:val="000D6282"/>
    <w:rsid w:val="000E0039"/>
    <w:rsid w:val="000F20E6"/>
    <w:rsid w:val="00111B29"/>
    <w:rsid w:val="00111B90"/>
    <w:rsid w:val="0011466E"/>
    <w:rsid w:val="00117C91"/>
    <w:rsid w:val="001315B2"/>
    <w:rsid w:val="001344A4"/>
    <w:rsid w:val="00151972"/>
    <w:rsid w:val="00155593"/>
    <w:rsid w:val="00155D5D"/>
    <w:rsid w:val="001577AF"/>
    <w:rsid w:val="001707A2"/>
    <w:rsid w:val="00170E54"/>
    <w:rsid w:val="0017150B"/>
    <w:rsid w:val="00174882"/>
    <w:rsid w:val="00174DB3"/>
    <w:rsid w:val="0018259A"/>
    <w:rsid w:val="001834E5"/>
    <w:rsid w:val="001841A3"/>
    <w:rsid w:val="00185F85"/>
    <w:rsid w:val="00193FD5"/>
    <w:rsid w:val="001974B9"/>
    <w:rsid w:val="001A1A3E"/>
    <w:rsid w:val="001A3B63"/>
    <w:rsid w:val="001A5BB4"/>
    <w:rsid w:val="001A7E28"/>
    <w:rsid w:val="001B1DA2"/>
    <w:rsid w:val="001B6977"/>
    <w:rsid w:val="001B7F35"/>
    <w:rsid w:val="001C1D09"/>
    <w:rsid w:val="001C3148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11138"/>
    <w:rsid w:val="00217F8B"/>
    <w:rsid w:val="002228AB"/>
    <w:rsid w:val="0023422D"/>
    <w:rsid w:val="00243AEB"/>
    <w:rsid w:val="00244F61"/>
    <w:rsid w:val="0024531C"/>
    <w:rsid w:val="00245B2B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95C64"/>
    <w:rsid w:val="002A5F51"/>
    <w:rsid w:val="002C7986"/>
    <w:rsid w:val="002E220D"/>
    <w:rsid w:val="002E48DD"/>
    <w:rsid w:val="002F1949"/>
    <w:rsid w:val="002F710D"/>
    <w:rsid w:val="00301406"/>
    <w:rsid w:val="0030560F"/>
    <w:rsid w:val="003069D7"/>
    <w:rsid w:val="00307172"/>
    <w:rsid w:val="00307855"/>
    <w:rsid w:val="00321F98"/>
    <w:rsid w:val="003270F0"/>
    <w:rsid w:val="003470F5"/>
    <w:rsid w:val="0035057A"/>
    <w:rsid w:val="00356B0D"/>
    <w:rsid w:val="00357D90"/>
    <w:rsid w:val="00367795"/>
    <w:rsid w:val="003701D8"/>
    <w:rsid w:val="00376509"/>
    <w:rsid w:val="003767EF"/>
    <w:rsid w:val="0038239B"/>
    <w:rsid w:val="00382EE2"/>
    <w:rsid w:val="003870A1"/>
    <w:rsid w:val="003C74AA"/>
    <w:rsid w:val="003D004C"/>
    <w:rsid w:val="003D76AF"/>
    <w:rsid w:val="003E0728"/>
    <w:rsid w:val="003F53B5"/>
    <w:rsid w:val="003F6F7C"/>
    <w:rsid w:val="004012F9"/>
    <w:rsid w:val="00412EC6"/>
    <w:rsid w:val="004220B0"/>
    <w:rsid w:val="00423795"/>
    <w:rsid w:val="004254E7"/>
    <w:rsid w:val="004317DB"/>
    <w:rsid w:val="00432B3F"/>
    <w:rsid w:val="00432DBE"/>
    <w:rsid w:val="00433027"/>
    <w:rsid w:val="00433CF3"/>
    <w:rsid w:val="00436869"/>
    <w:rsid w:val="00446DE6"/>
    <w:rsid w:val="00456F3B"/>
    <w:rsid w:val="00460BB1"/>
    <w:rsid w:val="004728B9"/>
    <w:rsid w:val="00476BBF"/>
    <w:rsid w:val="00476FE3"/>
    <w:rsid w:val="0048015F"/>
    <w:rsid w:val="00480587"/>
    <w:rsid w:val="00490DA5"/>
    <w:rsid w:val="00493169"/>
    <w:rsid w:val="00494985"/>
    <w:rsid w:val="004978EC"/>
    <w:rsid w:val="004A060D"/>
    <w:rsid w:val="004A2EDD"/>
    <w:rsid w:val="004A368A"/>
    <w:rsid w:val="004A666A"/>
    <w:rsid w:val="004B033B"/>
    <w:rsid w:val="004B1C88"/>
    <w:rsid w:val="004B1DDE"/>
    <w:rsid w:val="004C009E"/>
    <w:rsid w:val="004C2480"/>
    <w:rsid w:val="004C68B5"/>
    <w:rsid w:val="004D33ED"/>
    <w:rsid w:val="004D4369"/>
    <w:rsid w:val="004D6540"/>
    <w:rsid w:val="004E59B0"/>
    <w:rsid w:val="004E5BA0"/>
    <w:rsid w:val="004E7BED"/>
    <w:rsid w:val="0050048C"/>
    <w:rsid w:val="005045F3"/>
    <w:rsid w:val="005135B1"/>
    <w:rsid w:val="0051771E"/>
    <w:rsid w:val="005225E8"/>
    <w:rsid w:val="00522716"/>
    <w:rsid w:val="005231CC"/>
    <w:rsid w:val="00524692"/>
    <w:rsid w:val="0052614A"/>
    <w:rsid w:val="0053122E"/>
    <w:rsid w:val="00531910"/>
    <w:rsid w:val="00543084"/>
    <w:rsid w:val="00546A2C"/>
    <w:rsid w:val="00547008"/>
    <w:rsid w:val="0055027A"/>
    <w:rsid w:val="00550ADC"/>
    <w:rsid w:val="0056123E"/>
    <w:rsid w:val="00561BBF"/>
    <w:rsid w:val="0056679A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32E0"/>
    <w:rsid w:val="005B48CD"/>
    <w:rsid w:val="005B500B"/>
    <w:rsid w:val="005B6A98"/>
    <w:rsid w:val="005D57B6"/>
    <w:rsid w:val="005D662B"/>
    <w:rsid w:val="00601E65"/>
    <w:rsid w:val="00602D9E"/>
    <w:rsid w:val="00605956"/>
    <w:rsid w:val="00605F5D"/>
    <w:rsid w:val="0061445E"/>
    <w:rsid w:val="00614FD1"/>
    <w:rsid w:val="00624B44"/>
    <w:rsid w:val="00634C48"/>
    <w:rsid w:val="00673181"/>
    <w:rsid w:val="006747A5"/>
    <w:rsid w:val="00675636"/>
    <w:rsid w:val="006862B0"/>
    <w:rsid w:val="00690FDF"/>
    <w:rsid w:val="00693BA2"/>
    <w:rsid w:val="006942C3"/>
    <w:rsid w:val="006A3E2E"/>
    <w:rsid w:val="006B139F"/>
    <w:rsid w:val="006D0C30"/>
    <w:rsid w:val="006D4F24"/>
    <w:rsid w:val="006D6EBE"/>
    <w:rsid w:val="006E08C4"/>
    <w:rsid w:val="006E28D9"/>
    <w:rsid w:val="006E2B52"/>
    <w:rsid w:val="006E6843"/>
    <w:rsid w:val="006F20A0"/>
    <w:rsid w:val="00701A12"/>
    <w:rsid w:val="00710836"/>
    <w:rsid w:val="0071262F"/>
    <w:rsid w:val="0071320A"/>
    <w:rsid w:val="007264CB"/>
    <w:rsid w:val="00727E3D"/>
    <w:rsid w:val="007422B4"/>
    <w:rsid w:val="00742A9F"/>
    <w:rsid w:val="00742DC0"/>
    <w:rsid w:val="0074752C"/>
    <w:rsid w:val="007514F4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26B3"/>
    <w:rsid w:val="007C4FE2"/>
    <w:rsid w:val="007C64CF"/>
    <w:rsid w:val="007D15A1"/>
    <w:rsid w:val="007D3168"/>
    <w:rsid w:val="007D4E0F"/>
    <w:rsid w:val="007D5AB9"/>
    <w:rsid w:val="007E4EB5"/>
    <w:rsid w:val="007F3E67"/>
    <w:rsid w:val="00812B08"/>
    <w:rsid w:val="00813293"/>
    <w:rsid w:val="00814C20"/>
    <w:rsid w:val="0082374D"/>
    <w:rsid w:val="00824955"/>
    <w:rsid w:val="00827438"/>
    <w:rsid w:val="00832C88"/>
    <w:rsid w:val="00840D63"/>
    <w:rsid w:val="00850810"/>
    <w:rsid w:val="00852957"/>
    <w:rsid w:val="00855871"/>
    <w:rsid w:val="0085777B"/>
    <w:rsid w:val="008629B7"/>
    <w:rsid w:val="00867E43"/>
    <w:rsid w:val="008736EC"/>
    <w:rsid w:val="008754E2"/>
    <w:rsid w:val="00876E8B"/>
    <w:rsid w:val="00877E1C"/>
    <w:rsid w:val="00890E40"/>
    <w:rsid w:val="008921AE"/>
    <w:rsid w:val="008B13BF"/>
    <w:rsid w:val="008B3C92"/>
    <w:rsid w:val="008C30FF"/>
    <w:rsid w:val="008C4D03"/>
    <w:rsid w:val="008C5AE8"/>
    <w:rsid w:val="008D0546"/>
    <w:rsid w:val="008D27BF"/>
    <w:rsid w:val="008E1781"/>
    <w:rsid w:val="008E1DD6"/>
    <w:rsid w:val="008E2D73"/>
    <w:rsid w:val="008E3D31"/>
    <w:rsid w:val="0090011B"/>
    <w:rsid w:val="00902556"/>
    <w:rsid w:val="00902880"/>
    <w:rsid w:val="009043E4"/>
    <w:rsid w:val="00914E94"/>
    <w:rsid w:val="00915945"/>
    <w:rsid w:val="00920991"/>
    <w:rsid w:val="00922D0E"/>
    <w:rsid w:val="009233BE"/>
    <w:rsid w:val="00925158"/>
    <w:rsid w:val="009268B0"/>
    <w:rsid w:val="00930599"/>
    <w:rsid w:val="00932AA8"/>
    <w:rsid w:val="00935461"/>
    <w:rsid w:val="00935CB1"/>
    <w:rsid w:val="00941D12"/>
    <w:rsid w:val="00946917"/>
    <w:rsid w:val="00950051"/>
    <w:rsid w:val="00957C72"/>
    <w:rsid w:val="00960202"/>
    <w:rsid w:val="00965C8E"/>
    <w:rsid w:val="00967679"/>
    <w:rsid w:val="00972F93"/>
    <w:rsid w:val="009749F9"/>
    <w:rsid w:val="009821F9"/>
    <w:rsid w:val="00983AB1"/>
    <w:rsid w:val="00990975"/>
    <w:rsid w:val="0099198F"/>
    <w:rsid w:val="00993508"/>
    <w:rsid w:val="009939EA"/>
    <w:rsid w:val="009952C2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215B"/>
    <w:rsid w:val="009E4F37"/>
    <w:rsid w:val="009E58AC"/>
    <w:rsid w:val="009E7C50"/>
    <w:rsid w:val="009F126C"/>
    <w:rsid w:val="009F2808"/>
    <w:rsid w:val="009F4ACC"/>
    <w:rsid w:val="009F72D5"/>
    <w:rsid w:val="00A05D3A"/>
    <w:rsid w:val="00A17F9B"/>
    <w:rsid w:val="00A238F8"/>
    <w:rsid w:val="00A26723"/>
    <w:rsid w:val="00A331AB"/>
    <w:rsid w:val="00A4219A"/>
    <w:rsid w:val="00A509E8"/>
    <w:rsid w:val="00A51F50"/>
    <w:rsid w:val="00A55CB3"/>
    <w:rsid w:val="00A60DD4"/>
    <w:rsid w:val="00A66EBF"/>
    <w:rsid w:val="00A67C92"/>
    <w:rsid w:val="00A71B48"/>
    <w:rsid w:val="00A7328A"/>
    <w:rsid w:val="00A7632F"/>
    <w:rsid w:val="00A84FD8"/>
    <w:rsid w:val="00A86CE3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01CD"/>
    <w:rsid w:val="00B25DDA"/>
    <w:rsid w:val="00B26F2E"/>
    <w:rsid w:val="00B34042"/>
    <w:rsid w:val="00B43A88"/>
    <w:rsid w:val="00B441E6"/>
    <w:rsid w:val="00B54F24"/>
    <w:rsid w:val="00B568CF"/>
    <w:rsid w:val="00B63D98"/>
    <w:rsid w:val="00B6711F"/>
    <w:rsid w:val="00B75290"/>
    <w:rsid w:val="00B82519"/>
    <w:rsid w:val="00B86B05"/>
    <w:rsid w:val="00B904BB"/>
    <w:rsid w:val="00BE08FB"/>
    <w:rsid w:val="00BE4911"/>
    <w:rsid w:val="00BF6607"/>
    <w:rsid w:val="00C01869"/>
    <w:rsid w:val="00C0304D"/>
    <w:rsid w:val="00C0520D"/>
    <w:rsid w:val="00C0609D"/>
    <w:rsid w:val="00C21426"/>
    <w:rsid w:val="00C33621"/>
    <w:rsid w:val="00C41CA8"/>
    <w:rsid w:val="00C429C5"/>
    <w:rsid w:val="00C43E99"/>
    <w:rsid w:val="00C46B83"/>
    <w:rsid w:val="00C47510"/>
    <w:rsid w:val="00C5103C"/>
    <w:rsid w:val="00C5501C"/>
    <w:rsid w:val="00C60AD7"/>
    <w:rsid w:val="00C64726"/>
    <w:rsid w:val="00C654AD"/>
    <w:rsid w:val="00C733AB"/>
    <w:rsid w:val="00C764CE"/>
    <w:rsid w:val="00C77591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28DB"/>
    <w:rsid w:val="00CB5795"/>
    <w:rsid w:val="00CB6142"/>
    <w:rsid w:val="00CC0580"/>
    <w:rsid w:val="00CC250A"/>
    <w:rsid w:val="00CC4CE2"/>
    <w:rsid w:val="00CC6D49"/>
    <w:rsid w:val="00CD50D8"/>
    <w:rsid w:val="00CD5DA1"/>
    <w:rsid w:val="00CD71FD"/>
    <w:rsid w:val="00CF0E87"/>
    <w:rsid w:val="00CF4976"/>
    <w:rsid w:val="00CF7B9D"/>
    <w:rsid w:val="00D0337E"/>
    <w:rsid w:val="00D054E9"/>
    <w:rsid w:val="00D05533"/>
    <w:rsid w:val="00D056B2"/>
    <w:rsid w:val="00D14A61"/>
    <w:rsid w:val="00D1622F"/>
    <w:rsid w:val="00D2046B"/>
    <w:rsid w:val="00D2208A"/>
    <w:rsid w:val="00D2289A"/>
    <w:rsid w:val="00D22B10"/>
    <w:rsid w:val="00D25084"/>
    <w:rsid w:val="00D27313"/>
    <w:rsid w:val="00D27F11"/>
    <w:rsid w:val="00D3211F"/>
    <w:rsid w:val="00D34D61"/>
    <w:rsid w:val="00D45D2F"/>
    <w:rsid w:val="00D50D20"/>
    <w:rsid w:val="00D50F3C"/>
    <w:rsid w:val="00D66B17"/>
    <w:rsid w:val="00D66C75"/>
    <w:rsid w:val="00D6720D"/>
    <w:rsid w:val="00D6759E"/>
    <w:rsid w:val="00D760E6"/>
    <w:rsid w:val="00D800C8"/>
    <w:rsid w:val="00D80283"/>
    <w:rsid w:val="00D835A0"/>
    <w:rsid w:val="00D838CB"/>
    <w:rsid w:val="00D84A76"/>
    <w:rsid w:val="00D84ABD"/>
    <w:rsid w:val="00D84E77"/>
    <w:rsid w:val="00D91EF7"/>
    <w:rsid w:val="00D96466"/>
    <w:rsid w:val="00DA53D6"/>
    <w:rsid w:val="00DA7CA7"/>
    <w:rsid w:val="00DB080C"/>
    <w:rsid w:val="00DB58E7"/>
    <w:rsid w:val="00DB7153"/>
    <w:rsid w:val="00DC6950"/>
    <w:rsid w:val="00DD25E3"/>
    <w:rsid w:val="00DD3A5A"/>
    <w:rsid w:val="00DE10FA"/>
    <w:rsid w:val="00DE16BA"/>
    <w:rsid w:val="00DE743B"/>
    <w:rsid w:val="00DF6619"/>
    <w:rsid w:val="00E070CA"/>
    <w:rsid w:val="00E11080"/>
    <w:rsid w:val="00E1381E"/>
    <w:rsid w:val="00E21ED2"/>
    <w:rsid w:val="00E3424D"/>
    <w:rsid w:val="00E379E5"/>
    <w:rsid w:val="00E50CB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6A44"/>
    <w:rsid w:val="00EC0700"/>
    <w:rsid w:val="00EC1672"/>
    <w:rsid w:val="00EC2B84"/>
    <w:rsid w:val="00EC493D"/>
    <w:rsid w:val="00ED545F"/>
    <w:rsid w:val="00ED7295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0084"/>
    <w:rsid w:val="00F74539"/>
    <w:rsid w:val="00F8475A"/>
    <w:rsid w:val="00F86C25"/>
    <w:rsid w:val="00F95036"/>
    <w:rsid w:val="00F95F7F"/>
    <w:rsid w:val="00F96774"/>
    <w:rsid w:val="00F971B9"/>
    <w:rsid w:val="00FA0F4A"/>
    <w:rsid w:val="00FA45AA"/>
    <w:rsid w:val="00FA7144"/>
    <w:rsid w:val="00FB6F61"/>
    <w:rsid w:val="00FB767C"/>
    <w:rsid w:val="00FC015F"/>
    <w:rsid w:val="00FC3D04"/>
    <w:rsid w:val="00FD1DD8"/>
    <w:rsid w:val="00FD3A33"/>
    <w:rsid w:val="00FD6194"/>
    <w:rsid w:val="00FE0863"/>
    <w:rsid w:val="00FE2034"/>
    <w:rsid w:val="00FE35F0"/>
    <w:rsid w:val="00FE6A35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815</TotalTime>
  <Pages>2</Pages>
  <Words>337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329</cp:revision>
  <cp:lastPrinted>2025-03-27T15:14:00Z</cp:lastPrinted>
  <dcterms:created xsi:type="dcterms:W3CDTF">2025-02-04T05:43:00Z</dcterms:created>
  <dcterms:modified xsi:type="dcterms:W3CDTF">2025-06-19T16:48:00Z</dcterms:modified>
</cp:coreProperties>
</file>